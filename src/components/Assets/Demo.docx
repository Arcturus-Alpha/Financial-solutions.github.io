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89D32" w14:textId="2EE78770" w:rsidR="00D45945" w:rsidRPr="009F3E78" w:rsidRDefault="00455C21" w:rsidP="00CB1C2E">
      <w:pPr>
        <w:pStyle w:val="ContactInfo"/>
        <w:spacing w:line="240" w:lineRule="auto"/>
        <w:rPr>
          <w:b/>
          <w:bCs/>
          <w:sz w:val="18"/>
          <w:szCs w:val="18"/>
        </w:rPr>
      </w:pPr>
      <w:r w:rsidRPr="009F3E78">
        <w:rPr>
          <w:b/>
          <w:bCs/>
          <w:sz w:val="18"/>
          <w:szCs w:val="18"/>
        </w:rPr>
        <w:t>Koyo Software Solutions</w:t>
      </w:r>
      <w:r w:rsidR="009C5315">
        <w:rPr>
          <w:b/>
          <w:bCs/>
          <w:sz w:val="18"/>
          <w:szCs w:val="18"/>
        </w:rPr>
        <w:tab/>
      </w:r>
      <w:r w:rsidR="009C5315">
        <w:rPr>
          <w:b/>
          <w:bCs/>
          <w:sz w:val="18"/>
          <w:szCs w:val="18"/>
        </w:rPr>
        <w:tab/>
      </w:r>
      <w:r w:rsidR="009C5315">
        <w:rPr>
          <w:b/>
          <w:bCs/>
          <w:sz w:val="18"/>
          <w:szCs w:val="18"/>
        </w:rPr>
        <w:tab/>
      </w:r>
      <w:r w:rsidR="009C5315">
        <w:rPr>
          <w:b/>
          <w:bCs/>
          <w:sz w:val="18"/>
          <w:szCs w:val="18"/>
        </w:rPr>
        <w:tab/>
      </w:r>
      <w:r w:rsidR="009C5315">
        <w:rPr>
          <w:b/>
          <w:bCs/>
          <w:sz w:val="18"/>
          <w:szCs w:val="18"/>
        </w:rPr>
        <w:tab/>
      </w:r>
      <w:r w:rsidR="009C5315">
        <w:rPr>
          <w:b/>
          <w:bCs/>
          <w:sz w:val="18"/>
          <w:szCs w:val="18"/>
        </w:rPr>
        <w:tab/>
      </w:r>
      <w:r w:rsidR="009C5315">
        <w:rPr>
          <w:b/>
          <w:bCs/>
          <w:sz w:val="18"/>
          <w:szCs w:val="18"/>
        </w:rPr>
        <w:tab/>
      </w:r>
      <w:r w:rsidR="009C5315">
        <w:rPr>
          <w:b/>
          <w:bCs/>
          <w:sz w:val="18"/>
          <w:szCs w:val="18"/>
        </w:rPr>
        <w:tab/>
      </w:r>
      <w:r w:rsidR="009C5315">
        <w:rPr>
          <w:b/>
          <w:bCs/>
          <w:sz w:val="18"/>
          <w:szCs w:val="18"/>
        </w:rPr>
        <w:tab/>
        <w:t xml:space="preserve">      </w:t>
      </w:r>
      <w:r w:rsidR="00CB411F">
        <w:rPr>
          <w:color w:val="960000"/>
          <w:sz w:val="18"/>
          <w:szCs w:val="18"/>
        </w:rPr>
        <w:t>May 06</w:t>
      </w:r>
      <w:r w:rsidR="009C5315" w:rsidRPr="00B721E4">
        <w:rPr>
          <w:color w:val="960000"/>
          <w:sz w:val="18"/>
          <w:szCs w:val="18"/>
        </w:rPr>
        <w:t>, 2021</w:t>
      </w:r>
    </w:p>
    <w:p w14:paraId="22135474" w14:textId="41E92ABC" w:rsidR="00D45945" w:rsidRPr="00B721E4" w:rsidRDefault="00455C21" w:rsidP="00CB1C2E">
      <w:pPr>
        <w:pStyle w:val="ContactInfo"/>
        <w:tabs>
          <w:tab w:val="right" w:pos="9360"/>
        </w:tabs>
        <w:spacing w:line="240" w:lineRule="auto"/>
        <w:jc w:val="right"/>
        <w:rPr>
          <w:rStyle w:val="Strong"/>
          <w:b w:val="0"/>
          <w:bCs w:val="0"/>
          <w:color w:val="860000"/>
          <w:sz w:val="18"/>
          <w:szCs w:val="18"/>
        </w:rPr>
      </w:pPr>
      <w:r w:rsidRPr="009F3E78">
        <w:rPr>
          <w:sz w:val="18"/>
          <w:szCs w:val="18"/>
        </w:rPr>
        <w:t xml:space="preserve">1305, 6B, Whispering Palms, </w:t>
      </w:r>
      <w:proofErr w:type="spellStart"/>
      <w:r w:rsidRPr="009F3E78">
        <w:rPr>
          <w:sz w:val="18"/>
          <w:szCs w:val="18"/>
        </w:rPr>
        <w:t>Akurli</w:t>
      </w:r>
      <w:proofErr w:type="spellEnd"/>
      <w:r w:rsidRPr="009F3E78">
        <w:rPr>
          <w:sz w:val="18"/>
          <w:szCs w:val="18"/>
        </w:rPr>
        <w:t xml:space="preserve"> Road, Kandivali East, Mumbai, Maharashtra, India 400101</w:t>
      </w:r>
      <w:r w:rsidR="00B721E4">
        <w:rPr>
          <w:sz w:val="18"/>
          <w:szCs w:val="18"/>
        </w:rPr>
        <w:tab/>
      </w:r>
    </w:p>
    <w:p w14:paraId="5A9BBAA9" w14:textId="23C4FCAE" w:rsidR="00D45945" w:rsidRPr="009F3E78" w:rsidRDefault="00455C21" w:rsidP="00CB1C2E">
      <w:pPr>
        <w:pStyle w:val="ContactInfo"/>
        <w:spacing w:line="240" w:lineRule="auto"/>
        <w:rPr>
          <w:rStyle w:val="Strong"/>
          <w:b w:val="0"/>
          <w:bCs w:val="0"/>
          <w:sz w:val="18"/>
          <w:szCs w:val="18"/>
        </w:rPr>
      </w:pPr>
      <w:r w:rsidRPr="009F3E78">
        <w:rPr>
          <w:sz w:val="18"/>
          <w:szCs w:val="18"/>
        </w:rPr>
        <w:t>+91 98679 10690</w:t>
      </w:r>
    </w:p>
    <w:p w14:paraId="2354BB0A" w14:textId="29B04F82" w:rsidR="00D45945" w:rsidRPr="009F3E78" w:rsidRDefault="00A23D78" w:rsidP="00CB1C2E">
      <w:pPr>
        <w:pStyle w:val="ContactInfo"/>
        <w:spacing w:line="240" w:lineRule="auto"/>
        <w:rPr>
          <w:rStyle w:val="Strong"/>
          <w:b w:val="0"/>
          <w:bCs w:val="0"/>
          <w:sz w:val="18"/>
          <w:szCs w:val="18"/>
        </w:rPr>
      </w:pPr>
      <w:hyperlink r:id="rId11" w:history="1">
        <w:r w:rsidR="00455C21" w:rsidRPr="009F3E78">
          <w:rPr>
            <w:rStyle w:val="Hyperlink"/>
            <w:sz w:val="18"/>
            <w:szCs w:val="18"/>
          </w:rPr>
          <w:t>KoyoSoftwareSolutions@gmail.com</w:t>
        </w:r>
      </w:hyperlink>
    </w:p>
    <w:p w14:paraId="049839B7" w14:textId="2D78DBF1" w:rsidR="00D45945" w:rsidRDefault="00A23D78" w:rsidP="00CB1C2E">
      <w:pPr>
        <w:pStyle w:val="ContactInfo"/>
        <w:spacing w:line="240" w:lineRule="auto"/>
        <w:rPr>
          <w:rStyle w:val="Hyperlink"/>
          <w:sz w:val="18"/>
          <w:szCs w:val="18"/>
        </w:rPr>
      </w:pPr>
      <w:hyperlink r:id="rId12" w:history="1">
        <w:r w:rsidR="00455C21" w:rsidRPr="009F3E78">
          <w:rPr>
            <w:rStyle w:val="Hyperlink"/>
            <w:sz w:val="18"/>
            <w:szCs w:val="18"/>
          </w:rPr>
          <w:t>https://tts-website-79023.web.app</w:t>
        </w:r>
      </w:hyperlink>
    </w:p>
    <w:p w14:paraId="109A8665" w14:textId="77777777" w:rsidR="00464348" w:rsidRPr="009F3E78" w:rsidRDefault="00464348" w:rsidP="00CB1C2E">
      <w:pPr>
        <w:pStyle w:val="ContactInfo"/>
        <w:spacing w:line="240" w:lineRule="auto"/>
        <w:rPr>
          <w:rStyle w:val="Strong"/>
          <w:b w:val="0"/>
          <w:bCs w:val="0"/>
          <w:sz w:val="18"/>
          <w:szCs w:val="18"/>
        </w:rPr>
      </w:pPr>
    </w:p>
    <w:p w14:paraId="5EEAD51B" w14:textId="04CA3B4A" w:rsidR="003E24DF" w:rsidRPr="009F3E78" w:rsidRDefault="00CB411F" w:rsidP="00CB1C2E">
      <w:pPr>
        <w:pStyle w:val="Recipient"/>
        <w:spacing w:before="0" w:line="240" w:lineRule="auto"/>
        <w:rPr>
          <w:sz w:val="22"/>
          <w:szCs w:val="22"/>
        </w:rPr>
      </w:pPr>
      <w:proofErr w:type="spellStart"/>
      <w:r>
        <w:rPr>
          <w:sz w:val="22"/>
          <w:szCs w:val="22"/>
        </w:rPr>
        <w:t>Gau</w:t>
      </w:r>
      <w:proofErr w:type="spellEnd"/>
      <w:r>
        <w:rPr>
          <w:sz w:val="22"/>
          <w:szCs w:val="22"/>
        </w:rPr>
        <w:t xml:space="preserve"> Nandi </w:t>
      </w:r>
      <w:proofErr w:type="spellStart"/>
      <w:r>
        <w:rPr>
          <w:sz w:val="22"/>
          <w:szCs w:val="22"/>
        </w:rPr>
        <w:t>Seva</w:t>
      </w:r>
      <w:proofErr w:type="spellEnd"/>
      <w:r>
        <w:rPr>
          <w:sz w:val="22"/>
          <w:szCs w:val="22"/>
        </w:rPr>
        <w:t xml:space="preserve"> </w:t>
      </w:r>
      <w:r w:rsidR="0024576F">
        <w:rPr>
          <w:sz w:val="22"/>
          <w:szCs w:val="22"/>
        </w:rPr>
        <w:t>– Website Structure &amp; Write-up</w:t>
      </w:r>
    </w:p>
    <w:p w14:paraId="71FE4C6A" w14:textId="604D04A1" w:rsidR="003E24DF" w:rsidRPr="009F3E78" w:rsidRDefault="0024576F" w:rsidP="00CB1C2E">
      <w:pPr>
        <w:spacing w:before="0" w:after="0" w:line="240" w:lineRule="auto"/>
        <w:rPr>
          <w:color w:val="000000" w:themeColor="text1"/>
          <w:sz w:val="16"/>
          <w:szCs w:val="16"/>
        </w:rPr>
      </w:pPr>
      <w:r>
        <w:rPr>
          <w:color w:val="000000" w:themeColor="text1"/>
          <w:sz w:val="16"/>
          <w:szCs w:val="16"/>
        </w:rPr>
        <w:t xml:space="preserve">Attention: </w:t>
      </w:r>
      <w:r w:rsidR="00CB411F">
        <w:rPr>
          <w:color w:val="000000" w:themeColor="text1"/>
          <w:sz w:val="16"/>
          <w:szCs w:val="16"/>
        </w:rPr>
        <w:t>Akash Maurya</w:t>
      </w:r>
      <w:r>
        <w:rPr>
          <w:color w:val="000000" w:themeColor="text1"/>
          <w:sz w:val="16"/>
          <w:szCs w:val="16"/>
        </w:rPr>
        <w:t xml:space="preserve"> for Web development</w:t>
      </w:r>
    </w:p>
    <w:p w14:paraId="2BD6ED6E" w14:textId="1C9606E1" w:rsidR="00663E63" w:rsidRDefault="00663E63" w:rsidP="00663E63">
      <w:pPr>
        <w:pStyle w:val="ListParagraph"/>
        <w:spacing w:after="0" w:line="240" w:lineRule="auto"/>
        <w:ind w:left="360"/>
        <w:contextualSpacing w:val="0"/>
        <w:rPr>
          <w:color w:val="C09200"/>
          <w:lang w:val="en-US"/>
        </w:rPr>
      </w:pPr>
    </w:p>
    <w:p w14:paraId="21CED387" w14:textId="213FE047" w:rsidR="00283D90" w:rsidRDefault="00283D90" w:rsidP="00283D90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 w:rsidRPr="004C3880">
        <w:rPr>
          <w:color w:val="7F7F7F" w:themeColor="text1" w:themeTint="80"/>
          <w:lang w:val="en-US"/>
        </w:rPr>
        <w:t xml:space="preserve">We need </w:t>
      </w:r>
      <w:r w:rsidR="00CB411F">
        <w:rPr>
          <w:color w:val="7F7F7F" w:themeColor="text1" w:themeTint="80"/>
          <w:lang w:val="en-US"/>
        </w:rPr>
        <w:t>2</w:t>
      </w:r>
      <w:r w:rsidRPr="004C3880">
        <w:rPr>
          <w:color w:val="7F7F7F" w:themeColor="text1" w:themeTint="80"/>
          <w:lang w:val="en-US"/>
        </w:rPr>
        <w:t xml:space="preserve"> pop-up</w:t>
      </w:r>
      <w:r w:rsidR="00CB411F">
        <w:rPr>
          <w:color w:val="7F7F7F" w:themeColor="text1" w:themeTint="80"/>
          <w:lang w:val="en-US"/>
        </w:rPr>
        <w:t>s</w:t>
      </w:r>
      <w:r w:rsidRPr="004C3880">
        <w:rPr>
          <w:color w:val="7F7F7F" w:themeColor="text1" w:themeTint="80"/>
          <w:lang w:val="en-US"/>
        </w:rPr>
        <w:t xml:space="preserve">.  </w:t>
      </w:r>
    </w:p>
    <w:p w14:paraId="3C9C799A" w14:textId="2F8C976C" w:rsidR="00931D2D" w:rsidRDefault="00931D2D" w:rsidP="00931D2D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</w:p>
    <w:p w14:paraId="09AC3E3C" w14:textId="2EABA551" w:rsidR="00931D2D" w:rsidRDefault="00931D2D" w:rsidP="00931D2D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>Popup 1</w:t>
      </w:r>
    </w:p>
    <w:p w14:paraId="3F99C876" w14:textId="77777777" w:rsidR="00931D2D" w:rsidRDefault="00931D2D" w:rsidP="00931D2D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</w:p>
    <w:p w14:paraId="5D5AA016" w14:textId="71775DDF" w:rsidR="00931D2D" w:rsidRDefault="00931D2D" w:rsidP="00931D2D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>“</w:t>
      </w:r>
      <w:r w:rsidR="002704BD">
        <w:rPr>
          <w:color w:val="0070C0"/>
          <w:lang w:val="en-US"/>
        </w:rPr>
        <w:t xml:space="preserve">We </w:t>
      </w:r>
      <w:r w:rsidRPr="00931D2D">
        <w:rPr>
          <w:color w:val="0070C0"/>
          <w:lang w:val="en-US"/>
        </w:rPr>
        <w:t xml:space="preserve">use cookies to enhance your experience.  Click </w:t>
      </w:r>
      <w:r w:rsidRPr="00931D2D">
        <w:rPr>
          <w:noProof/>
          <w:color w:val="0070C0"/>
          <w:lang w:val="en-US"/>
        </w:rPr>
        <w:drawing>
          <wp:inline distT="0" distB="0" distL="0" distR="0" wp14:anchorId="7B0E485F" wp14:editId="6DFB5128">
            <wp:extent cx="548640" cy="183892"/>
            <wp:effectExtent l="0" t="0" r="381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18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1D2D">
        <w:rPr>
          <w:color w:val="0070C0"/>
          <w:lang w:val="en-US"/>
        </w:rPr>
        <w:t xml:space="preserve"> to </w:t>
      </w:r>
      <w:r w:rsidR="001518F2">
        <w:rPr>
          <w:color w:val="0070C0"/>
          <w:lang w:val="en-US"/>
        </w:rPr>
        <w:t>grant your consent</w:t>
      </w:r>
      <w:r w:rsidRPr="00931D2D">
        <w:rPr>
          <w:color w:val="0070C0"/>
          <w:lang w:val="en-US"/>
        </w:rPr>
        <w:t>.</w:t>
      </w:r>
      <w:r>
        <w:rPr>
          <w:color w:val="7F7F7F" w:themeColor="text1" w:themeTint="80"/>
          <w:lang w:val="en-US"/>
        </w:rPr>
        <w:t xml:space="preserve">”  </w:t>
      </w:r>
    </w:p>
    <w:p w14:paraId="31595663" w14:textId="082368A6" w:rsidR="00931D2D" w:rsidRDefault="00931D2D" w:rsidP="00931D2D">
      <w:pPr>
        <w:pStyle w:val="ListParagraph"/>
        <w:numPr>
          <w:ilvl w:val="0"/>
          <w:numId w:val="3"/>
        </w:numPr>
        <w:spacing w:after="0" w:line="240" w:lineRule="auto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 xml:space="preserve">The button above must be in saffron and red instead of pink and violent.  Upon hover the button should change to green </w:t>
      </w:r>
      <w:r>
        <w:rPr>
          <w:noProof/>
        </w:rPr>
        <w:drawing>
          <wp:inline distT="0" distB="0" distL="0" distR="0" wp14:anchorId="2578D77B" wp14:editId="27EF4D0C">
            <wp:extent cx="570513" cy="18288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1993"/>
                    <a:stretch/>
                  </pic:blipFill>
                  <pic:spPr bwMode="auto">
                    <a:xfrm>
                      <a:off x="0" y="0"/>
                      <a:ext cx="570513" cy="1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7F7F7F" w:themeColor="text1" w:themeTint="80"/>
          <w:lang w:val="en-US"/>
        </w:rPr>
        <w:t xml:space="preserve">  </w:t>
      </w:r>
    </w:p>
    <w:p w14:paraId="51726FC9" w14:textId="57C1BD78" w:rsidR="00931D2D" w:rsidRDefault="00DA0D4B" w:rsidP="00931D2D">
      <w:pPr>
        <w:pStyle w:val="ListParagraph"/>
        <w:numPr>
          <w:ilvl w:val="0"/>
          <w:numId w:val="3"/>
        </w:numPr>
        <w:spacing w:after="0" w:line="240" w:lineRule="auto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 xml:space="preserve">Location: </w:t>
      </w:r>
      <w:r w:rsidR="00CB411F">
        <w:rPr>
          <w:color w:val="7F7F7F" w:themeColor="text1" w:themeTint="80"/>
          <w:lang w:val="en-US"/>
        </w:rPr>
        <w:t>At the top of the Hero, just below the Nav Bar</w:t>
      </w:r>
      <w:r w:rsidR="00931D2D">
        <w:rPr>
          <w:color w:val="7F7F7F" w:themeColor="text1" w:themeTint="80"/>
          <w:lang w:val="en-US"/>
        </w:rPr>
        <w:t>.</w:t>
      </w:r>
    </w:p>
    <w:p w14:paraId="76AB5641" w14:textId="0884640B" w:rsidR="00931D2D" w:rsidRPr="00931D2D" w:rsidRDefault="00931D2D" w:rsidP="00931D2D">
      <w:pPr>
        <w:spacing w:after="0" w:line="240" w:lineRule="auto"/>
        <w:rPr>
          <w:color w:val="7F7F7F" w:themeColor="text1" w:themeTint="80"/>
        </w:rPr>
      </w:pPr>
    </w:p>
    <w:p w14:paraId="169599F1" w14:textId="77777777" w:rsidR="00283D90" w:rsidRPr="004C388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</w:p>
    <w:p w14:paraId="043F795D" w14:textId="4B7CD6E2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 xml:space="preserve">Popup </w:t>
      </w:r>
      <w:r w:rsidR="00931D2D">
        <w:rPr>
          <w:color w:val="7F7F7F" w:themeColor="text1" w:themeTint="80"/>
          <w:lang w:val="en-US"/>
        </w:rPr>
        <w:t>2</w:t>
      </w:r>
    </w:p>
    <w:p w14:paraId="6CB81AD2" w14:textId="232E1335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0070C0"/>
          <w:lang w:val="en-US"/>
        </w:rPr>
      </w:pPr>
      <w:r>
        <w:rPr>
          <w:color w:val="7F7F7F" w:themeColor="text1" w:themeTint="80"/>
          <w:lang w:val="en-US"/>
        </w:rPr>
        <w:t xml:space="preserve">Popup name: </w:t>
      </w:r>
      <w:r w:rsidR="00CB411F">
        <w:rPr>
          <w:color w:val="0070C0"/>
          <w:lang w:val="en-US"/>
        </w:rPr>
        <w:t xml:space="preserve">Get </w:t>
      </w:r>
      <w:proofErr w:type="gramStart"/>
      <w:r w:rsidR="00CB411F">
        <w:rPr>
          <w:color w:val="0070C0"/>
          <w:lang w:val="en-US"/>
        </w:rPr>
        <w:t>Involved</w:t>
      </w:r>
      <w:proofErr w:type="gramEnd"/>
    </w:p>
    <w:p w14:paraId="39A3AEA6" w14:textId="07A85EA1" w:rsidR="00AF7D7E" w:rsidRDefault="00AF7D7E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 w:rsidRPr="00AF7D7E">
        <w:rPr>
          <w:color w:val="7F7F7F" w:themeColor="text1" w:themeTint="80"/>
          <w:lang w:val="en-US"/>
        </w:rPr>
        <w:t>Popup Text:</w:t>
      </w:r>
      <w:r>
        <w:rPr>
          <w:color w:val="0070C0"/>
          <w:lang w:val="en-US"/>
        </w:rPr>
        <w:t xml:space="preserve"> </w:t>
      </w:r>
      <w:r w:rsidRPr="00AF7D7E">
        <w:rPr>
          <w:color w:val="0070C0"/>
          <w:lang w:val="en-US"/>
        </w:rPr>
        <w:t>We conserve Indic breeds.  We nurse the sick &amp; injured.  We build compassionate communities.  Your Heart is our strongest asset.  Click here.  Discover your Soul Song.</w:t>
      </w:r>
    </w:p>
    <w:p w14:paraId="6DE9D4CC" w14:textId="512B1DA8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>Appearance time: 1</w:t>
      </w:r>
      <w:r w:rsidR="00CB411F">
        <w:rPr>
          <w:color w:val="7F7F7F" w:themeColor="text1" w:themeTint="80"/>
          <w:lang w:val="en-US"/>
        </w:rPr>
        <w:t>5</w:t>
      </w:r>
      <w:r>
        <w:rPr>
          <w:color w:val="7F7F7F" w:themeColor="text1" w:themeTint="80"/>
          <w:lang w:val="en-US"/>
        </w:rPr>
        <w:t xml:space="preserve"> seconds after the site has been fully loaded OR when clicked on top bar OR at footnote.</w:t>
      </w:r>
    </w:p>
    <w:p w14:paraId="3E958AEC" w14:textId="77777777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 xml:space="preserve">Animation method: Fade in and fade </w:t>
      </w:r>
      <w:proofErr w:type="gramStart"/>
      <w:r>
        <w:rPr>
          <w:color w:val="7F7F7F" w:themeColor="text1" w:themeTint="80"/>
          <w:lang w:val="en-US"/>
        </w:rPr>
        <w:t>out</w:t>
      </w:r>
      <w:proofErr w:type="gramEnd"/>
    </w:p>
    <w:p w14:paraId="09FF6078" w14:textId="77777777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>Duration: Desktop: floating - 5 seconds and then auto-disappear unless user starts to type; floating - 3 seconds on phones</w:t>
      </w:r>
    </w:p>
    <w:p w14:paraId="2524A22E" w14:textId="77777777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>Max size: Desktop: 10% of the screen; 25% on phones</w:t>
      </w:r>
    </w:p>
    <w:p w14:paraId="096E763D" w14:textId="2C28256D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>Placement: see illustration below</w:t>
      </w:r>
    </w:p>
    <w:p w14:paraId="1B3090B4" w14:textId="77777777" w:rsidR="00AF7D7E" w:rsidRDefault="00AF7D7E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</w:p>
    <w:p w14:paraId="0EFF2710" w14:textId="77777777" w:rsidR="00283D90" w:rsidRDefault="00283D90" w:rsidP="00283D90">
      <w:pPr>
        <w:pStyle w:val="ListParagraph"/>
        <w:spacing w:after="0" w:line="240" w:lineRule="auto"/>
        <w:ind w:left="1800" w:firstLine="360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>Desktop</w:t>
      </w:r>
      <w:r>
        <w:rPr>
          <w:color w:val="7F7F7F" w:themeColor="text1" w:themeTint="80"/>
          <w:lang w:val="en-US"/>
        </w:rPr>
        <w:tab/>
      </w:r>
      <w:r>
        <w:rPr>
          <w:color w:val="7F7F7F" w:themeColor="text1" w:themeTint="80"/>
          <w:lang w:val="en-US"/>
        </w:rPr>
        <w:tab/>
      </w:r>
      <w:r>
        <w:rPr>
          <w:color w:val="7F7F7F" w:themeColor="text1" w:themeTint="80"/>
          <w:lang w:val="en-US"/>
        </w:rPr>
        <w:tab/>
      </w:r>
      <w:r>
        <w:rPr>
          <w:color w:val="7F7F7F" w:themeColor="text1" w:themeTint="80"/>
          <w:lang w:val="en-US"/>
        </w:rPr>
        <w:tab/>
      </w:r>
      <w:r>
        <w:rPr>
          <w:color w:val="7F7F7F" w:themeColor="text1" w:themeTint="80"/>
          <w:lang w:val="en-US"/>
        </w:rPr>
        <w:tab/>
      </w:r>
      <w:r>
        <w:rPr>
          <w:color w:val="7F7F7F" w:themeColor="text1" w:themeTint="80"/>
          <w:lang w:val="en-US"/>
        </w:rPr>
        <w:tab/>
      </w:r>
    </w:p>
    <w:p w14:paraId="6D8A5538" w14:textId="24D6AF9B" w:rsidR="00283D90" w:rsidRDefault="00385743" w:rsidP="00283D90">
      <w:pPr>
        <w:pStyle w:val="ListParagraph"/>
        <w:spacing w:after="0" w:line="240" w:lineRule="auto"/>
        <w:ind w:left="360"/>
        <w:contextualSpacing w:val="0"/>
        <w:rPr>
          <w:noProof/>
          <w:color w:val="7F7F7F" w:themeColor="text1" w:themeTint="80"/>
          <w:lang w:val="en-US"/>
        </w:rPr>
      </w:pPr>
      <w:r>
        <w:rPr>
          <w:noProof/>
          <w:color w:val="7F7F7F" w:themeColor="text1" w:themeTint="80"/>
          <w:lang w:val="en-US"/>
        </w:rPr>
        <w:drawing>
          <wp:inline distT="0" distB="0" distL="0" distR="0" wp14:anchorId="5B637CB0" wp14:editId="173D454C">
            <wp:extent cx="3657600" cy="2086149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8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3F53" w14:textId="037B1D2A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noProof/>
          <w:color w:val="7F7F7F" w:themeColor="text1" w:themeTint="80"/>
          <w:lang w:val="en-US"/>
        </w:rPr>
      </w:pPr>
    </w:p>
    <w:p w14:paraId="251A7DD8" w14:textId="045A9A0B" w:rsidR="00385743" w:rsidRDefault="00385743" w:rsidP="00283D90">
      <w:pPr>
        <w:pStyle w:val="ListParagraph"/>
        <w:spacing w:after="0" w:line="240" w:lineRule="auto"/>
        <w:ind w:left="360"/>
        <w:contextualSpacing w:val="0"/>
        <w:rPr>
          <w:noProof/>
          <w:color w:val="7F7F7F" w:themeColor="text1" w:themeTint="80"/>
          <w:lang w:val="en-US"/>
        </w:rPr>
      </w:pPr>
    </w:p>
    <w:p w14:paraId="22D451EB" w14:textId="77777777" w:rsidR="00385743" w:rsidRDefault="00385743" w:rsidP="00283D90">
      <w:pPr>
        <w:pStyle w:val="ListParagraph"/>
        <w:spacing w:after="0" w:line="240" w:lineRule="auto"/>
        <w:ind w:left="360"/>
        <w:contextualSpacing w:val="0"/>
        <w:rPr>
          <w:noProof/>
          <w:color w:val="7F7F7F" w:themeColor="text1" w:themeTint="80"/>
          <w:lang w:val="en-US"/>
        </w:rPr>
      </w:pPr>
    </w:p>
    <w:p w14:paraId="2B2E4844" w14:textId="77777777" w:rsidR="00283D90" w:rsidRPr="00B80A30" w:rsidRDefault="00283D90" w:rsidP="00283D90">
      <w:pPr>
        <w:spacing w:after="0" w:line="240" w:lineRule="auto"/>
        <w:rPr>
          <w:color w:val="7F7F7F" w:themeColor="text1" w:themeTint="80"/>
        </w:rPr>
      </w:pPr>
      <w:r>
        <w:rPr>
          <w:color w:val="7F7F7F" w:themeColor="text1" w:themeTint="80"/>
        </w:rPr>
        <w:lastRenderedPageBreak/>
        <w:t xml:space="preserve">                 </w:t>
      </w:r>
      <w:r w:rsidRPr="00B80A30">
        <w:rPr>
          <w:color w:val="7F7F7F" w:themeColor="text1" w:themeTint="80"/>
        </w:rPr>
        <w:t>Phone</w:t>
      </w:r>
    </w:p>
    <w:p w14:paraId="29972EF3" w14:textId="303354EF" w:rsidR="00283D90" w:rsidRDefault="00385743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  <w:r>
        <w:rPr>
          <w:noProof/>
          <w:color w:val="7F7F7F" w:themeColor="text1" w:themeTint="80"/>
          <w:lang w:val="en-US"/>
        </w:rPr>
        <w:drawing>
          <wp:inline distT="0" distB="0" distL="0" distR="0" wp14:anchorId="2DCA0C16" wp14:editId="75D9670A">
            <wp:extent cx="1995684" cy="320040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684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8752" w14:textId="77777777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7F7F7F" w:themeColor="text1" w:themeTint="80"/>
          <w:lang w:val="en-US"/>
        </w:rPr>
      </w:pPr>
    </w:p>
    <w:p w14:paraId="62DA3422" w14:textId="77777777" w:rsidR="00283D90" w:rsidRDefault="00283D90" w:rsidP="00663E63">
      <w:pPr>
        <w:pStyle w:val="ListParagraph"/>
        <w:spacing w:after="0" w:line="240" w:lineRule="auto"/>
        <w:ind w:left="360"/>
        <w:contextualSpacing w:val="0"/>
        <w:rPr>
          <w:color w:val="C09200"/>
          <w:lang w:val="en-US"/>
        </w:rPr>
      </w:pPr>
    </w:p>
    <w:p w14:paraId="58BBD86D" w14:textId="4C133565" w:rsidR="00283D90" w:rsidRDefault="000E7842" w:rsidP="00283D90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color w:val="C09200"/>
          <w:lang w:val="en-US"/>
        </w:rPr>
      </w:pPr>
      <w:r>
        <w:rPr>
          <w:color w:val="C09200"/>
          <w:lang w:val="en-US"/>
        </w:rPr>
        <w:t>Non-f</w:t>
      </w:r>
      <w:r w:rsidR="00283D90">
        <w:rPr>
          <w:color w:val="C09200"/>
          <w:lang w:val="en-US"/>
        </w:rPr>
        <w:t>loating Top Bar</w:t>
      </w:r>
    </w:p>
    <w:p w14:paraId="396AC303" w14:textId="77777777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C09200"/>
          <w:lang w:val="en-US"/>
        </w:rPr>
      </w:pPr>
    </w:p>
    <w:p w14:paraId="4FC82CC5" w14:textId="2BB25DE8" w:rsidR="00283D90" w:rsidRPr="00247BF4" w:rsidRDefault="00247BF4" w:rsidP="00247BF4">
      <w:pPr>
        <w:spacing w:after="0" w:line="240" w:lineRule="auto"/>
        <w:ind w:firstLine="360"/>
        <w:rPr>
          <w:color w:val="0070C0"/>
        </w:rPr>
      </w:pPr>
      <w:r w:rsidRPr="00247BF4">
        <w:rPr>
          <w:color w:val="0070C0"/>
        </w:rPr>
        <w:t xml:space="preserve">Phone WhatsApp Telegram Email </w:t>
      </w:r>
      <w:r w:rsidR="00E90332" w:rsidRPr="00247BF4">
        <w:rPr>
          <w:color w:val="0070C0"/>
        </w:rPr>
        <w:t>Festive</w:t>
      </w:r>
      <w:r w:rsidR="00283D90" w:rsidRPr="00247BF4">
        <w:rPr>
          <w:color w:val="0070C0"/>
        </w:rPr>
        <w:t xml:space="preserve"> Sale</w:t>
      </w:r>
      <w:r w:rsidR="000E7842" w:rsidRPr="00247BF4">
        <w:rPr>
          <w:color w:val="0070C0"/>
        </w:rPr>
        <w:tab/>
      </w:r>
      <w:r>
        <w:rPr>
          <w:noProof/>
        </w:rPr>
        <w:drawing>
          <wp:inline distT="0" distB="0" distL="0" distR="0" wp14:anchorId="2222EBF2" wp14:editId="30C25E8F">
            <wp:extent cx="124416" cy="137160"/>
            <wp:effectExtent l="0" t="0" r="9525" b="0"/>
            <wp:docPr id="24" name="Picture 24" descr="Computer Icons Login Person User PNG, Clipart, Address Icon, Avatar, Black  And White, Brussel, Circle F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mputer Icons Login Person User PNG, Clipart, Address Icon, Avatar, Black  And White, Brussel, Circle Fre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4" t="12031" r="27968" b="18370"/>
                    <a:stretch/>
                  </pic:blipFill>
                  <pic:spPr bwMode="auto">
                    <a:xfrm>
                      <a:off x="0" y="0"/>
                      <a:ext cx="124416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7842" w:rsidRPr="00247BF4">
        <w:rPr>
          <w:color w:val="0070C0"/>
        </w:rPr>
        <w:tab/>
      </w:r>
      <w:r w:rsidR="00283D90" w:rsidRPr="00247BF4">
        <w:rPr>
          <w:color w:val="0070C0"/>
        </w:rPr>
        <w:t xml:space="preserve">AR </w:t>
      </w:r>
      <w:r w:rsidR="00283D90" w:rsidRPr="009475F6">
        <w:rPr>
          <w:noProof/>
        </w:rPr>
        <w:drawing>
          <wp:inline distT="0" distB="0" distL="0" distR="0" wp14:anchorId="1C11AB8C" wp14:editId="6CEED74C">
            <wp:extent cx="228600" cy="986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63DF" w14:textId="09116AB2" w:rsidR="00283D90" w:rsidRPr="009475F6" w:rsidRDefault="00283D90" w:rsidP="00642690">
      <w:pPr>
        <w:spacing w:before="0" w:after="0" w:line="240" w:lineRule="auto"/>
        <w:ind w:left="5040" w:firstLine="720"/>
        <w:rPr>
          <w:color w:val="0070C0"/>
        </w:rPr>
      </w:pPr>
      <w:r w:rsidRPr="009475F6">
        <w:rPr>
          <w:color w:val="0070C0"/>
        </w:rPr>
        <w:t xml:space="preserve">EN </w:t>
      </w:r>
      <w:r w:rsidRPr="009475F6">
        <w:rPr>
          <w:noProof/>
          <w:color w:val="0070C0"/>
        </w:rPr>
        <w:drawing>
          <wp:inline distT="0" distB="0" distL="0" distR="0" wp14:anchorId="21C67CB7" wp14:editId="56AB46EE">
            <wp:extent cx="228600" cy="986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7D8" w14:textId="4E95249B" w:rsidR="00283D90" w:rsidRPr="009475F6" w:rsidRDefault="00283D90" w:rsidP="00247BF4">
      <w:pPr>
        <w:spacing w:before="0" w:after="0" w:line="240" w:lineRule="auto"/>
        <w:ind w:left="4320" w:firstLine="720"/>
        <w:rPr>
          <w:color w:val="0070C0"/>
        </w:rPr>
      </w:pPr>
      <w:r w:rsidRPr="009475F6">
        <w:rPr>
          <w:color w:val="0070C0"/>
        </w:rPr>
        <w:t xml:space="preserve">     </w:t>
      </w:r>
      <w:r>
        <w:rPr>
          <w:color w:val="0070C0"/>
        </w:rPr>
        <w:t xml:space="preserve">       </w:t>
      </w:r>
      <w:r w:rsidRPr="009475F6">
        <w:rPr>
          <w:color w:val="0070C0"/>
        </w:rPr>
        <w:t xml:space="preserve"> ES </w:t>
      </w:r>
      <w:r w:rsidRPr="009475F6">
        <w:rPr>
          <w:noProof/>
          <w:color w:val="0070C0"/>
        </w:rPr>
        <w:drawing>
          <wp:inline distT="0" distB="0" distL="0" distR="0" wp14:anchorId="03CCF91F" wp14:editId="697DD9E0">
            <wp:extent cx="228600" cy="986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8CAD" w14:textId="6D3F3D9B" w:rsidR="00283D90" w:rsidRPr="00283D90" w:rsidRDefault="00283D90" w:rsidP="00283D90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 </w:t>
      </w:r>
      <w:r>
        <w:rPr>
          <w:color w:val="0070C0"/>
        </w:rPr>
        <w:tab/>
      </w:r>
      <w:r>
        <w:rPr>
          <w:color w:val="0070C0"/>
        </w:rPr>
        <w:tab/>
      </w:r>
      <w:r>
        <w:rPr>
          <w:color w:val="0070C0"/>
        </w:rPr>
        <w:tab/>
      </w:r>
      <w:r>
        <w:rPr>
          <w:color w:val="0070C0"/>
        </w:rPr>
        <w:tab/>
      </w:r>
      <w:r>
        <w:rPr>
          <w:color w:val="0070C0"/>
        </w:rPr>
        <w:tab/>
      </w:r>
      <w:r>
        <w:rPr>
          <w:color w:val="0070C0"/>
        </w:rPr>
        <w:tab/>
      </w:r>
      <w:r>
        <w:rPr>
          <w:color w:val="0070C0"/>
        </w:rPr>
        <w:tab/>
      </w:r>
      <w:r w:rsidR="00247BF4">
        <w:rPr>
          <w:color w:val="0070C0"/>
        </w:rPr>
        <w:tab/>
      </w:r>
      <w:r w:rsidRPr="009475F6">
        <w:rPr>
          <w:color w:val="0070C0"/>
        </w:rPr>
        <w:t>FR</w:t>
      </w:r>
    </w:p>
    <w:p w14:paraId="033D10D8" w14:textId="77777777" w:rsidR="00283D90" w:rsidRDefault="00283D90" w:rsidP="00283D90">
      <w:pPr>
        <w:pStyle w:val="ListParagraph"/>
        <w:spacing w:after="0" w:line="240" w:lineRule="auto"/>
        <w:ind w:left="360"/>
        <w:contextualSpacing w:val="0"/>
        <w:rPr>
          <w:color w:val="C09200"/>
          <w:lang w:val="en-US"/>
        </w:rPr>
      </w:pPr>
    </w:p>
    <w:p w14:paraId="17474637" w14:textId="33ACB233" w:rsidR="0024576F" w:rsidRPr="005F5EC3" w:rsidRDefault="003F4835" w:rsidP="00CB1C2E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color w:val="C09200"/>
          <w:lang w:val="en-US"/>
        </w:rPr>
      </w:pPr>
      <w:r>
        <w:rPr>
          <w:color w:val="C09200"/>
          <w:lang w:val="en-US"/>
        </w:rPr>
        <w:t>Floating Navigation</w:t>
      </w:r>
      <w:r w:rsidR="0024576F">
        <w:rPr>
          <w:color w:val="C09200"/>
          <w:lang w:val="en-US"/>
        </w:rPr>
        <w:t xml:space="preserve"> </w:t>
      </w:r>
      <w:r w:rsidR="0024576F" w:rsidRPr="004A7E27">
        <w:rPr>
          <w:color w:val="C09200"/>
          <w:lang w:val="en-US"/>
        </w:rPr>
        <w:t>Bar</w:t>
      </w:r>
    </w:p>
    <w:p w14:paraId="2B781194" w14:textId="0D6DB1E3" w:rsidR="0024576F" w:rsidRPr="009234CE" w:rsidRDefault="0024576F" w:rsidP="009234CE">
      <w:pPr>
        <w:spacing w:before="0" w:after="0" w:line="240" w:lineRule="auto"/>
        <w:ind w:left="360"/>
      </w:pPr>
      <w:r>
        <w:rPr>
          <w:color w:val="7F7F7F" w:themeColor="text1" w:themeTint="80"/>
        </w:rPr>
        <w:t>Firm Name</w:t>
      </w:r>
      <w:r w:rsidRPr="00FA5C23">
        <w:rPr>
          <w:color w:val="7F7F7F" w:themeColor="text1" w:themeTint="80"/>
        </w:rPr>
        <w:t xml:space="preserve">: </w:t>
      </w:r>
      <w:r>
        <w:t>“</w:t>
      </w:r>
      <w:proofErr w:type="spellStart"/>
      <w:r w:rsidR="00640C9F">
        <w:rPr>
          <w:color w:val="0070C0"/>
        </w:rPr>
        <w:t>Gau</w:t>
      </w:r>
      <w:proofErr w:type="spellEnd"/>
      <w:r w:rsidR="00640C9F">
        <w:rPr>
          <w:color w:val="0070C0"/>
        </w:rPr>
        <w:t xml:space="preserve"> Nandi </w:t>
      </w:r>
      <w:proofErr w:type="spellStart"/>
      <w:r w:rsidR="00640C9F">
        <w:rPr>
          <w:color w:val="0070C0"/>
        </w:rPr>
        <w:t>Seva</w:t>
      </w:r>
      <w:proofErr w:type="spellEnd"/>
      <w:r w:rsidR="0017619A">
        <w:rPr>
          <w:color w:val="0070C0"/>
        </w:rPr>
        <w:t xml:space="preserve"> </w:t>
      </w:r>
      <w:r w:rsidR="000B0774" w:rsidRPr="000B0774">
        <w:rPr>
          <w:color w:val="B40C9C"/>
        </w:rPr>
        <w:t>Compassion in Practice</w:t>
      </w:r>
      <w:r>
        <w:t>”</w:t>
      </w:r>
      <w:r w:rsidR="009234CE">
        <w:t xml:space="preserve"> </w:t>
      </w:r>
      <w:r w:rsidRPr="005F5EC3">
        <w:rPr>
          <w:color w:val="7F7F7F" w:themeColor="text1" w:themeTint="80"/>
        </w:rPr>
        <w:t>Home:</w:t>
      </w:r>
      <w:r>
        <w:t xml:space="preserve"> </w:t>
      </w:r>
      <w:r>
        <w:rPr>
          <w:noProof/>
        </w:rPr>
        <w:drawing>
          <wp:inline distT="0" distB="0" distL="0" distR="0" wp14:anchorId="4295DD32" wp14:editId="0A539D8F">
            <wp:extent cx="137160" cy="136974"/>
            <wp:effectExtent l="0" t="0" r="0" b="0"/>
            <wp:docPr id="18" name="Picture 18" descr="Home symbol button Royalty Free Vector Image - Vecto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ome symbol button Royalty Free Vector Image - Vecto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7" t="4507" r="4772" b="11882"/>
                    <a:stretch/>
                  </pic:blipFill>
                  <pic:spPr bwMode="auto">
                    <a:xfrm>
                      <a:off x="0" y="0"/>
                      <a:ext cx="137160" cy="13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“</w:t>
      </w:r>
      <w:r w:rsidR="00247BF4" w:rsidRPr="00247BF4">
        <w:rPr>
          <w:color w:val="0070C0"/>
        </w:rPr>
        <w:t>About</w:t>
      </w:r>
      <w:r>
        <w:t>” “</w:t>
      </w:r>
      <w:r w:rsidR="00247BF4">
        <w:rPr>
          <w:color w:val="0070C0"/>
        </w:rPr>
        <w:t>CSR</w:t>
      </w:r>
      <w:r>
        <w:t xml:space="preserve">” </w:t>
      </w:r>
      <w:r w:rsidR="0017619A">
        <w:t>“</w:t>
      </w:r>
      <w:r w:rsidR="00247BF4">
        <w:rPr>
          <w:color w:val="0070C0"/>
        </w:rPr>
        <w:t>Join</w:t>
      </w:r>
      <w:r w:rsidR="0017619A">
        <w:t xml:space="preserve">” </w:t>
      </w:r>
      <w:r>
        <w:t>“</w:t>
      </w:r>
      <w:proofErr w:type="spellStart"/>
      <w:r w:rsidR="00247BF4" w:rsidRPr="00247BF4">
        <w:rPr>
          <w:color w:val="0070C0"/>
        </w:rPr>
        <w:t>Gau</w:t>
      </w:r>
      <w:proofErr w:type="spellEnd"/>
      <w:r w:rsidR="00247BF4" w:rsidRPr="00247BF4">
        <w:rPr>
          <w:color w:val="0070C0"/>
        </w:rPr>
        <w:t xml:space="preserve"> Sevak</w:t>
      </w:r>
      <w:r>
        <w:t>”</w:t>
      </w:r>
      <w:r w:rsidR="0017619A">
        <w:t xml:space="preserve"> “</w:t>
      </w:r>
      <w:r w:rsidR="0017619A" w:rsidRPr="00416D33">
        <w:rPr>
          <w:color w:val="0070C0"/>
        </w:rPr>
        <w:t>Locate</w:t>
      </w:r>
      <w:r w:rsidR="0017619A">
        <w:t>”</w:t>
      </w:r>
      <w:r w:rsidR="00785E5C">
        <w:t xml:space="preserve"> </w:t>
      </w:r>
    </w:p>
    <w:p w14:paraId="38471882" w14:textId="20107253" w:rsidR="0024576F" w:rsidRDefault="0024576F" w:rsidP="0017619A">
      <w:pPr>
        <w:spacing w:before="0" w:after="0" w:line="240" w:lineRule="auto"/>
      </w:pPr>
    </w:p>
    <w:p w14:paraId="31FEA05D" w14:textId="24B13CD6" w:rsidR="00E24E52" w:rsidRDefault="00E24E52" w:rsidP="00CB1C2E">
      <w:pPr>
        <w:spacing w:before="0" w:after="0" w:line="240" w:lineRule="auto"/>
        <w:ind w:left="1440" w:firstLine="720"/>
      </w:pPr>
    </w:p>
    <w:p w14:paraId="1A840EDE" w14:textId="77777777" w:rsidR="0024576F" w:rsidRPr="005F5EC3" w:rsidRDefault="0024576F" w:rsidP="00CB1C2E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color w:val="C09200"/>
          <w:lang w:val="en-US"/>
        </w:rPr>
      </w:pPr>
      <w:r w:rsidRPr="005F5EC3">
        <w:rPr>
          <w:color w:val="C09200"/>
          <w:lang w:val="en-US"/>
        </w:rPr>
        <w:t>Floating Right Sidebar</w:t>
      </w:r>
    </w:p>
    <w:p w14:paraId="5F58CF7F" w14:textId="49F8A94D" w:rsidR="0024576F" w:rsidRDefault="009234CE" w:rsidP="009234CE">
      <w:pPr>
        <w:spacing w:before="0" w:after="0" w:line="240" w:lineRule="auto"/>
        <w:ind w:left="360"/>
        <w:rPr>
          <w:color w:val="0070C0"/>
        </w:rPr>
      </w:pPr>
      <w:r w:rsidRPr="009234CE">
        <w:rPr>
          <w:color w:val="0070C0"/>
        </w:rPr>
        <w:t>SOS</w:t>
      </w:r>
    </w:p>
    <w:p w14:paraId="7E25F34B" w14:textId="77777777" w:rsidR="004953BA" w:rsidRPr="004953BA" w:rsidRDefault="004953BA" w:rsidP="004953BA">
      <w:pPr>
        <w:spacing w:before="0" w:after="0" w:line="240" w:lineRule="auto"/>
        <w:ind w:left="360" w:firstLine="360"/>
        <w:rPr>
          <w:color w:val="0070C0"/>
        </w:rPr>
      </w:pPr>
      <w:r w:rsidRPr="004953BA">
        <w:rPr>
          <w:color w:val="0070C0"/>
        </w:rPr>
        <w:t>- Name</w:t>
      </w:r>
    </w:p>
    <w:p w14:paraId="10F37983" w14:textId="77777777" w:rsidR="004953BA" w:rsidRPr="004953BA" w:rsidRDefault="004953BA" w:rsidP="004953BA">
      <w:pPr>
        <w:spacing w:before="0" w:after="0" w:line="240" w:lineRule="auto"/>
        <w:ind w:left="360" w:firstLine="360"/>
        <w:rPr>
          <w:color w:val="0070C0"/>
        </w:rPr>
      </w:pPr>
      <w:r w:rsidRPr="004953BA">
        <w:rPr>
          <w:color w:val="0070C0"/>
        </w:rPr>
        <w:t>- Phone Number</w:t>
      </w:r>
    </w:p>
    <w:p w14:paraId="67895467" w14:textId="77777777" w:rsidR="004953BA" w:rsidRPr="004953BA" w:rsidRDefault="004953BA" w:rsidP="004953BA">
      <w:pPr>
        <w:spacing w:before="0" w:after="0" w:line="240" w:lineRule="auto"/>
        <w:ind w:left="360" w:firstLine="360"/>
        <w:rPr>
          <w:color w:val="0070C0"/>
        </w:rPr>
      </w:pPr>
      <w:r w:rsidRPr="004953BA">
        <w:rPr>
          <w:color w:val="0070C0"/>
        </w:rPr>
        <w:t>- Upload SOS Location</w:t>
      </w:r>
    </w:p>
    <w:p w14:paraId="1A77EE01" w14:textId="77777777" w:rsidR="004953BA" w:rsidRPr="004953BA" w:rsidRDefault="004953BA" w:rsidP="004953BA">
      <w:pPr>
        <w:spacing w:before="0" w:after="0" w:line="240" w:lineRule="auto"/>
        <w:ind w:left="360" w:firstLine="360"/>
        <w:rPr>
          <w:color w:val="0070C0"/>
        </w:rPr>
      </w:pPr>
      <w:r w:rsidRPr="004953BA">
        <w:rPr>
          <w:color w:val="0070C0"/>
        </w:rPr>
        <w:t>- Message Box</w:t>
      </w:r>
    </w:p>
    <w:p w14:paraId="6383BFF8" w14:textId="05F25623" w:rsidR="004953BA" w:rsidRDefault="004953BA" w:rsidP="004953BA">
      <w:pPr>
        <w:spacing w:before="0" w:after="0" w:line="240" w:lineRule="auto"/>
        <w:ind w:left="360" w:firstLine="360"/>
        <w:rPr>
          <w:color w:val="0070C0"/>
        </w:rPr>
      </w:pPr>
      <w:r w:rsidRPr="004953BA">
        <w:rPr>
          <w:color w:val="0070C0"/>
        </w:rPr>
        <w:t>- Upload Photo</w:t>
      </w:r>
    </w:p>
    <w:p w14:paraId="598AB67F" w14:textId="30CCBD10" w:rsidR="004953BA" w:rsidRDefault="009234CE" w:rsidP="004953BA">
      <w:pPr>
        <w:spacing w:before="0" w:after="0" w:line="240" w:lineRule="auto"/>
        <w:ind w:left="360"/>
        <w:rPr>
          <w:color w:val="0070C0"/>
        </w:rPr>
      </w:pPr>
      <w:r>
        <w:rPr>
          <w:color w:val="0070C0"/>
        </w:rPr>
        <w:t>Give</w:t>
      </w:r>
    </w:p>
    <w:p w14:paraId="1A3F9524" w14:textId="4A77CB2F" w:rsidR="009234CE" w:rsidRPr="009234CE" w:rsidRDefault="009234CE" w:rsidP="009234CE">
      <w:pPr>
        <w:spacing w:before="0" w:after="0" w:line="240" w:lineRule="auto"/>
        <w:ind w:left="360"/>
        <w:rPr>
          <w:color w:val="0070C0"/>
        </w:rPr>
      </w:pPr>
      <w:r>
        <w:rPr>
          <w:color w:val="0070C0"/>
        </w:rPr>
        <w:t>Buy</w:t>
      </w:r>
    </w:p>
    <w:p w14:paraId="1BFEFBD9" w14:textId="77777777" w:rsidR="00E24E52" w:rsidRPr="009234CE" w:rsidRDefault="00E24E52" w:rsidP="009234CE">
      <w:pPr>
        <w:spacing w:before="0" w:after="0" w:line="240" w:lineRule="auto"/>
        <w:ind w:left="360"/>
        <w:rPr>
          <w:color w:val="0070C0"/>
        </w:rPr>
      </w:pPr>
    </w:p>
    <w:p w14:paraId="5186C2D4" w14:textId="77777777" w:rsidR="003E1914" w:rsidRPr="003E1914" w:rsidRDefault="0024576F" w:rsidP="00CB1C2E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color w:val="C09200"/>
          <w:lang w:val="en-US"/>
        </w:rPr>
      </w:pPr>
      <w:r w:rsidRPr="004A7E27">
        <w:rPr>
          <w:color w:val="C09200"/>
          <w:lang w:val="en-US"/>
        </w:rPr>
        <w:t>Hero</w:t>
      </w:r>
      <w:r w:rsidRPr="00FA5C23">
        <w:rPr>
          <w:color w:val="C09200"/>
          <w:lang w:val="en-US"/>
        </w:rPr>
        <w:t xml:space="preserve"> </w:t>
      </w:r>
      <w:r w:rsidR="00225BE7" w:rsidRPr="00225BE7">
        <w:rPr>
          <w:color w:val="7F7F7F" w:themeColor="text1" w:themeTint="80"/>
          <w:lang w:val="en-US"/>
        </w:rPr>
        <w:t>(</w:t>
      </w:r>
      <w:r w:rsidR="003E1914">
        <w:rPr>
          <w:color w:val="7F7F7F" w:themeColor="text1" w:themeTint="80"/>
          <w:lang w:val="en-US"/>
        </w:rPr>
        <w:t>1</w:t>
      </w:r>
      <w:r w:rsidR="00225BE7" w:rsidRPr="00225BE7">
        <w:rPr>
          <w:color w:val="7F7F7F" w:themeColor="text1" w:themeTint="80"/>
          <w:lang w:val="en-US"/>
        </w:rPr>
        <w:t xml:space="preserve"> text, </w:t>
      </w:r>
      <w:r w:rsidR="003E1914">
        <w:rPr>
          <w:color w:val="7F7F7F" w:themeColor="text1" w:themeTint="80"/>
          <w:lang w:val="en-US"/>
        </w:rPr>
        <w:t>1</w:t>
      </w:r>
      <w:r w:rsidR="00225BE7" w:rsidRPr="00225BE7">
        <w:rPr>
          <w:color w:val="7F7F7F" w:themeColor="text1" w:themeTint="80"/>
          <w:lang w:val="en-US"/>
        </w:rPr>
        <w:t xml:space="preserve"> video and </w:t>
      </w:r>
      <w:r w:rsidR="003E1914">
        <w:rPr>
          <w:color w:val="7F7F7F" w:themeColor="text1" w:themeTint="80"/>
          <w:lang w:val="en-US"/>
        </w:rPr>
        <w:t>1</w:t>
      </w:r>
      <w:r w:rsidR="00225BE7" w:rsidRPr="00225BE7">
        <w:rPr>
          <w:color w:val="7F7F7F" w:themeColor="text1" w:themeTint="80"/>
          <w:lang w:val="en-US"/>
        </w:rPr>
        <w:t xml:space="preserve"> photo)</w:t>
      </w:r>
    </w:p>
    <w:p w14:paraId="56D6E721" w14:textId="77777777" w:rsidR="003E1914" w:rsidRPr="003E1914" w:rsidRDefault="003E1914" w:rsidP="003E1914">
      <w:pPr>
        <w:pStyle w:val="ListParagraph"/>
        <w:spacing w:after="0" w:line="240" w:lineRule="auto"/>
        <w:ind w:left="360"/>
        <w:contextualSpacing w:val="0"/>
        <w:rPr>
          <w:color w:val="C09200"/>
          <w:lang w:val="en-US"/>
        </w:rPr>
      </w:pPr>
    </w:p>
    <w:p w14:paraId="11C5B4F5" w14:textId="1FA93462" w:rsidR="0024576F" w:rsidRDefault="0024576F" w:rsidP="00CB1C2E">
      <w:pPr>
        <w:spacing w:before="0" w:after="0" w:line="240" w:lineRule="auto"/>
        <w:ind w:left="360"/>
      </w:pPr>
      <w:r w:rsidRPr="001665B9">
        <w:rPr>
          <w:color w:val="7F7F7F" w:themeColor="text1" w:themeTint="80"/>
        </w:rPr>
        <w:t>Heading:</w:t>
      </w:r>
      <w:r>
        <w:t xml:space="preserve"> “</w:t>
      </w:r>
      <w:proofErr w:type="spellStart"/>
      <w:r w:rsidR="003E1914" w:rsidRPr="00331376">
        <w:rPr>
          <w:color w:val="0070C0"/>
        </w:rPr>
        <w:t>Gau</w:t>
      </w:r>
      <w:proofErr w:type="spellEnd"/>
      <w:r w:rsidR="003E1914" w:rsidRPr="00331376">
        <w:rPr>
          <w:color w:val="0070C0"/>
        </w:rPr>
        <w:t xml:space="preserve"> Nandi </w:t>
      </w:r>
      <w:proofErr w:type="spellStart"/>
      <w:r w:rsidR="003E1914" w:rsidRPr="00331376">
        <w:rPr>
          <w:color w:val="0070C0"/>
        </w:rPr>
        <w:t>Seva</w:t>
      </w:r>
      <w:proofErr w:type="spellEnd"/>
      <w:r w:rsidR="00225BE7" w:rsidRPr="00331376">
        <w:rPr>
          <w:color w:val="0070C0"/>
        </w:rPr>
        <w:t xml:space="preserve"> </w:t>
      </w:r>
      <w:r w:rsidR="00331376" w:rsidRPr="00331376">
        <w:rPr>
          <w:color w:val="0070C0"/>
        </w:rPr>
        <w:t>Guided by Purpose Powered by Hearts of Volunteers</w:t>
      </w:r>
      <w:r>
        <w:t>”</w:t>
      </w:r>
      <w:r w:rsidRPr="00BB1F3E">
        <w:t xml:space="preserve"> </w:t>
      </w:r>
      <w:r w:rsidR="00331376">
        <w:t>Carousal size ratio</w:t>
      </w:r>
      <w:r>
        <w:t xml:space="preserve"> -</w:t>
      </w:r>
      <w:r w:rsidRPr="00BB1F3E">
        <w:t xml:space="preserve"> 2700 x 1500 pixel (2700 wide)</w:t>
      </w:r>
    </w:p>
    <w:p w14:paraId="39CFDC1D" w14:textId="2129E335" w:rsidR="005938C4" w:rsidRDefault="005938C4" w:rsidP="00CB1C2E">
      <w:pPr>
        <w:spacing w:before="0" w:after="0" w:line="240" w:lineRule="auto"/>
        <w:ind w:left="360"/>
      </w:pPr>
    </w:p>
    <w:p w14:paraId="5EFE1DD3" w14:textId="15C04636" w:rsidR="000C6685" w:rsidRDefault="000C6685" w:rsidP="00CB1C2E">
      <w:pPr>
        <w:spacing w:before="0" w:after="0" w:line="240" w:lineRule="auto"/>
        <w:ind w:left="360"/>
      </w:pPr>
      <w:r>
        <w:t xml:space="preserve">Boxes: </w:t>
      </w:r>
      <w:r w:rsidRPr="000C6685">
        <w:rPr>
          <w:color w:val="0070C0"/>
        </w:rPr>
        <w:t>Events, Gallery, Videos</w:t>
      </w:r>
    </w:p>
    <w:p w14:paraId="0C523FB1" w14:textId="77777777" w:rsidR="00067901" w:rsidRDefault="00067901" w:rsidP="00CB1C2E">
      <w:pPr>
        <w:spacing w:before="0" w:after="0" w:line="240" w:lineRule="auto"/>
        <w:ind w:left="360"/>
      </w:pPr>
    </w:p>
    <w:p w14:paraId="68BBDF43" w14:textId="013CDBE5" w:rsidR="0024576F" w:rsidRDefault="0024576F" w:rsidP="00812AB1">
      <w:pPr>
        <w:spacing w:before="0" w:after="0" w:line="240" w:lineRule="auto"/>
        <w:ind w:left="360"/>
        <w:jc w:val="both"/>
      </w:pPr>
      <w:r>
        <w:rPr>
          <w:color w:val="7F7F7F" w:themeColor="text1" w:themeTint="80"/>
        </w:rPr>
        <w:lastRenderedPageBreak/>
        <w:t>Text</w:t>
      </w:r>
      <w:r w:rsidRPr="001665B9">
        <w:rPr>
          <w:color w:val="7F7F7F" w:themeColor="text1" w:themeTint="80"/>
        </w:rPr>
        <w:t>:</w:t>
      </w:r>
      <w:r>
        <w:t xml:space="preserve"> “</w:t>
      </w:r>
      <w:r w:rsidR="00293C6F">
        <w:rPr>
          <w:color w:val="0070C0"/>
        </w:rPr>
        <w:t xml:space="preserve">Advocate compassion.  Involve Communities.  Conserve </w:t>
      </w:r>
      <w:r w:rsidR="00FA6193">
        <w:rPr>
          <w:color w:val="0070C0"/>
        </w:rPr>
        <w:t>Indic</w:t>
      </w:r>
      <w:r w:rsidR="00293C6F">
        <w:rPr>
          <w:color w:val="0070C0"/>
        </w:rPr>
        <w:t xml:space="preserve"> breeds.  </w:t>
      </w:r>
      <w:r w:rsidR="00E32297">
        <w:rPr>
          <w:color w:val="0070C0"/>
        </w:rPr>
        <w:t>Rescue</w:t>
      </w:r>
      <w:r w:rsidR="00AE797F">
        <w:rPr>
          <w:color w:val="0070C0"/>
        </w:rPr>
        <w:t xml:space="preserve"> </w:t>
      </w:r>
      <w:r w:rsidR="00E32297">
        <w:rPr>
          <w:color w:val="0070C0"/>
        </w:rPr>
        <w:t>from slaughter.  B</w:t>
      </w:r>
      <w:r w:rsidR="00AE797F">
        <w:rPr>
          <w:color w:val="0070C0"/>
        </w:rPr>
        <w:t xml:space="preserve">ring </w:t>
      </w:r>
      <w:r w:rsidR="00E32297">
        <w:rPr>
          <w:color w:val="0070C0"/>
        </w:rPr>
        <w:t>abandoned</w:t>
      </w:r>
      <w:r w:rsidR="00AE797F">
        <w:rPr>
          <w:color w:val="0070C0"/>
        </w:rPr>
        <w:t xml:space="preserve"> back to home</w:t>
      </w:r>
      <w:r w:rsidR="00E32297">
        <w:rPr>
          <w:color w:val="0070C0"/>
        </w:rPr>
        <w:t>.</w:t>
      </w:r>
      <w:r w:rsidR="00416D33">
        <w:rPr>
          <w:color w:val="0070C0"/>
        </w:rPr>
        <w:t>”</w:t>
      </w:r>
    </w:p>
    <w:p w14:paraId="0A70F964" w14:textId="77777777" w:rsidR="0024576F" w:rsidRPr="00BB1F3E" w:rsidRDefault="0024576F" w:rsidP="00CB1C2E">
      <w:pPr>
        <w:spacing w:before="0" w:after="0" w:line="240" w:lineRule="auto"/>
        <w:ind w:left="360"/>
      </w:pPr>
    </w:p>
    <w:p w14:paraId="40F88080" w14:textId="64BEA208" w:rsidR="004B1D8A" w:rsidRPr="00B125E0" w:rsidRDefault="004B1D8A" w:rsidP="004B1D8A">
      <w:pPr>
        <w:pStyle w:val="ListParagraph"/>
        <w:spacing w:after="0" w:line="240" w:lineRule="auto"/>
        <w:ind w:left="360"/>
        <w:contextualSpacing w:val="0"/>
        <w:rPr>
          <w:color w:val="0070C0"/>
          <w:sz w:val="20"/>
          <w:szCs w:val="20"/>
        </w:rPr>
      </w:pPr>
    </w:p>
    <w:p w14:paraId="64B83809" w14:textId="77777777" w:rsidR="004B1D8A" w:rsidRPr="00B125E0" w:rsidRDefault="004B1D8A" w:rsidP="004B1D8A">
      <w:pPr>
        <w:pStyle w:val="ListParagraph"/>
        <w:spacing w:after="0" w:line="240" w:lineRule="auto"/>
        <w:ind w:left="180" w:firstLine="180"/>
        <w:contextualSpacing w:val="0"/>
        <w:rPr>
          <w:sz w:val="20"/>
          <w:szCs w:val="20"/>
        </w:rPr>
      </w:pPr>
    </w:p>
    <w:p w14:paraId="7339D2FD" w14:textId="02AD72FC" w:rsidR="00CA359D" w:rsidRPr="00B3430C" w:rsidRDefault="00CA359D" w:rsidP="00B3430C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color w:val="0070C0"/>
        </w:rPr>
      </w:pPr>
      <w:r w:rsidRPr="00B3430C">
        <w:rPr>
          <w:color w:val="7F7F7F" w:themeColor="text1" w:themeTint="80"/>
        </w:rPr>
        <w:t>Heading:</w:t>
      </w:r>
      <w:r w:rsidRPr="00B3430C">
        <w:rPr>
          <w:color w:val="0070C0"/>
        </w:rPr>
        <w:t xml:space="preserve"> “</w:t>
      </w:r>
      <w:r w:rsidR="00B3430C">
        <w:rPr>
          <w:color w:val="0070C0"/>
        </w:rPr>
        <w:t>Our Story</w:t>
      </w:r>
      <w:r w:rsidRPr="00B125E0">
        <w:rPr>
          <w:color w:val="0070C0"/>
        </w:rPr>
        <w:t>”</w:t>
      </w:r>
    </w:p>
    <w:p w14:paraId="0C602D26" w14:textId="77777777" w:rsidR="00CA359D" w:rsidRDefault="00CA359D" w:rsidP="00CA359D">
      <w:pPr>
        <w:spacing w:before="0" w:after="0" w:line="240" w:lineRule="auto"/>
        <w:ind w:left="360"/>
      </w:pPr>
    </w:p>
    <w:p w14:paraId="42864B41" w14:textId="77C569B2" w:rsidR="00F92F56" w:rsidRDefault="00CA359D" w:rsidP="00CA359D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  <w:r>
        <w:rPr>
          <w:color w:val="7F7F7F" w:themeColor="text1" w:themeTint="80"/>
        </w:rPr>
        <w:t>Text</w:t>
      </w:r>
      <w:r w:rsidRPr="001665B9">
        <w:rPr>
          <w:color w:val="7F7F7F" w:themeColor="text1" w:themeTint="80"/>
        </w:rPr>
        <w:t>:</w:t>
      </w:r>
      <w:r>
        <w:t xml:space="preserve"> “</w:t>
      </w:r>
      <w:r w:rsidR="00BB4385">
        <w:rPr>
          <w:color w:val="0070C0"/>
        </w:rPr>
        <w:t xml:space="preserve">We </w:t>
      </w:r>
      <w:proofErr w:type="gramStart"/>
      <w:r w:rsidR="00BB4385">
        <w:rPr>
          <w:color w:val="0070C0"/>
        </w:rPr>
        <w:t>are located in</w:t>
      </w:r>
      <w:proofErr w:type="gramEnd"/>
      <w:r w:rsidR="00BB4385">
        <w:rPr>
          <w:color w:val="0070C0"/>
        </w:rPr>
        <w:t xml:space="preserve"> the picturesque </w:t>
      </w:r>
      <w:r w:rsidR="00BB4385" w:rsidRPr="00506BB9">
        <w:rPr>
          <w:color w:val="00B050"/>
          <w:u w:val="single"/>
        </w:rPr>
        <w:t>Chemmanda village</w:t>
      </w:r>
      <w:r w:rsidR="00BB4385">
        <w:rPr>
          <w:color w:val="0070C0"/>
        </w:rPr>
        <w:t xml:space="preserve">, 20 km from the little explored </w:t>
      </w:r>
      <w:proofErr w:type="spellStart"/>
      <w:r w:rsidR="00BB4385">
        <w:rPr>
          <w:color w:val="0070C0"/>
        </w:rPr>
        <w:t>Valapad</w:t>
      </w:r>
      <w:proofErr w:type="spellEnd"/>
      <w:r w:rsidR="00BB4385">
        <w:rPr>
          <w:color w:val="0070C0"/>
        </w:rPr>
        <w:t xml:space="preserve"> beach</w:t>
      </w:r>
      <w:r w:rsidR="00F92F56">
        <w:rPr>
          <w:color w:val="0070C0"/>
        </w:rPr>
        <w:t xml:space="preserve"> that guarantees endless sand walks amidst </w:t>
      </w:r>
      <w:r w:rsidR="00850934">
        <w:rPr>
          <w:color w:val="0070C0"/>
        </w:rPr>
        <w:t xml:space="preserve">gently swaying </w:t>
      </w:r>
      <w:r w:rsidR="00F92F56">
        <w:rPr>
          <w:color w:val="0070C0"/>
        </w:rPr>
        <w:t>coconut trees and a quiet environment to connect with your inner self.</w:t>
      </w:r>
    </w:p>
    <w:p w14:paraId="2050EB8D" w14:textId="77777777" w:rsidR="00F92F56" w:rsidRDefault="00F92F56" w:rsidP="00CA359D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</w:p>
    <w:p w14:paraId="63400684" w14:textId="77777777" w:rsidR="00506BB9" w:rsidRDefault="00F92F56" w:rsidP="00CA359D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  <w:r>
        <w:rPr>
          <w:color w:val="0070C0"/>
        </w:rPr>
        <w:t>The Gaushala shares home with t</w:t>
      </w:r>
      <w:r w:rsidR="00506BB9">
        <w:rPr>
          <w:color w:val="0070C0"/>
        </w:rPr>
        <w:t xml:space="preserve">he </w:t>
      </w:r>
      <w:r>
        <w:rPr>
          <w:color w:val="0070C0"/>
        </w:rPr>
        <w:t xml:space="preserve">ancient </w:t>
      </w:r>
      <w:r w:rsidRPr="00506BB9">
        <w:rPr>
          <w:color w:val="00B050"/>
          <w:u w:val="single"/>
        </w:rPr>
        <w:t>Subramanya and Narasimha Swamy</w:t>
      </w:r>
      <w:r w:rsidRPr="00506BB9">
        <w:rPr>
          <w:color w:val="00B050"/>
          <w:u w:val="single"/>
        </w:rPr>
        <w:t xml:space="preserve"> temples</w:t>
      </w:r>
      <w:r w:rsidR="00506BB9">
        <w:rPr>
          <w:color w:val="0070C0"/>
        </w:rPr>
        <w:t xml:space="preserve"> that include a large pond within the precincts</w:t>
      </w:r>
      <w:r>
        <w:rPr>
          <w:color w:val="0070C0"/>
        </w:rPr>
        <w:t>.</w:t>
      </w:r>
    </w:p>
    <w:p w14:paraId="7D198853" w14:textId="77777777" w:rsidR="00506BB9" w:rsidRDefault="00506BB9" w:rsidP="00CA359D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</w:p>
    <w:p w14:paraId="1CA3CC38" w14:textId="52AB3B2E" w:rsidR="004A2A61" w:rsidRDefault="004A2A61" w:rsidP="00850934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  <w:r>
        <w:rPr>
          <w:color w:val="0070C0"/>
        </w:rPr>
        <w:t xml:space="preserve">The Gaushala land was received in donation for the purpose of conserving indigenous breeds and providing a shelter to </w:t>
      </w:r>
      <w:r w:rsidR="007568EE">
        <w:rPr>
          <w:color w:val="0070C0"/>
        </w:rPr>
        <w:t xml:space="preserve">homeless </w:t>
      </w:r>
      <w:r>
        <w:rPr>
          <w:color w:val="0070C0"/>
        </w:rPr>
        <w:t xml:space="preserve">cattle.  If your luck blesses you during your </w:t>
      </w:r>
      <w:r w:rsidRPr="004A2A61">
        <w:rPr>
          <w:color w:val="00B050"/>
          <w:u w:val="single"/>
        </w:rPr>
        <w:t xml:space="preserve">volunteering </w:t>
      </w:r>
      <w:r w:rsidR="00850934" w:rsidRPr="004A2A61">
        <w:rPr>
          <w:color w:val="00B050"/>
          <w:u w:val="single"/>
        </w:rPr>
        <w:t>stay</w:t>
      </w:r>
      <w:r w:rsidR="00850934" w:rsidRPr="00850934">
        <w:rPr>
          <w:color w:val="0070C0"/>
        </w:rPr>
        <w:t>,</w:t>
      </w:r>
      <w:r>
        <w:rPr>
          <w:color w:val="0070C0"/>
        </w:rPr>
        <w:t xml:space="preserve"> then you may spot </w:t>
      </w:r>
      <w:r w:rsidR="00850934">
        <w:rPr>
          <w:color w:val="0070C0"/>
        </w:rPr>
        <w:t xml:space="preserve">occasional visitors </w:t>
      </w:r>
      <w:r w:rsidR="00850934">
        <w:rPr>
          <w:color w:val="0070C0"/>
        </w:rPr>
        <w:t>–</w:t>
      </w:r>
      <w:r w:rsidR="00850934">
        <w:rPr>
          <w:color w:val="0070C0"/>
        </w:rPr>
        <w:t xml:space="preserve"> </w:t>
      </w:r>
      <w:r>
        <w:rPr>
          <w:color w:val="0070C0"/>
        </w:rPr>
        <w:t>elephants</w:t>
      </w:r>
      <w:r w:rsidR="00850934">
        <w:rPr>
          <w:color w:val="0070C0"/>
        </w:rPr>
        <w:t>!</w:t>
      </w:r>
    </w:p>
    <w:p w14:paraId="320C4A3D" w14:textId="77777777" w:rsidR="004A2A61" w:rsidRDefault="004A2A61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</w:p>
    <w:p w14:paraId="5E15D51E" w14:textId="15D7AD8A" w:rsidR="007A23A3" w:rsidRDefault="004A2A61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  <w:r>
        <w:rPr>
          <w:color w:val="0070C0"/>
        </w:rPr>
        <w:t xml:space="preserve">We house </w:t>
      </w:r>
      <w:commentRangeStart w:id="0"/>
      <w:r w:rsidR="00083EAD" w:rsidRPr="00F809DA">
        <w:rPr>
          <w:color w:val="00B050"/>
          <w:u w:val="single"/>
        </w:rPr>
        <w:t xml:space="preserve">25 bulls and  </w:t>
      </w:r>
      <w:r w:rsidR="007568EE" w:rsidRPr="00F809DA">
        <w:rPr>
          <w:color w:val="00B050"/>
          <w:u w:val="single"/>
        </w:rPr>
        <w:t>20</w:t>
      </w:r>
      <w:r w:rsidR="00083EAD" w:rsidRPr="00F809DA">
        <w:rPr>
          <w:color w:val="00B050"/>
          <w:u w:val="single"/>
        </w:rPr>
        <w:t xml:space="preserve"> cows</w:t>
      </w:r>
      <w:commentRangeEnd w:id="0"/>
      <w:r w:rsidR="00F809DA">
        <w:rPr>
          <w:rStyle w:val="CommentReference"/>
          <w:color w:val="595959" w:themeColor="text1" w:themeTint="A6"/>
          <w:kern w:val="20"/>
          <w:lang w:val="en-US" w:eastAsia="ja-JP"/>
        </w:rPr>
        <w:commentReference w:id="0"/>
      </w:r>
      <w:r>
        <w:rPr>
          <w:color w:val="0070C0"/>
        </w:rPr>
        <w:t xml:space="preserve">.  </w:t>
      </w:r>
      <w:r w:rsidR="00083EAD">
        <w:rPr>
          <w:color w:val="0070C0"/>
        </w:rPr>
        <w:t>Out of these 1</w:t>
      </w:r>
      <w:r w:rsidR="007568EE">
        <w:rPr>
          <w:color w:val="0070C0"/>
        </w:rPr>
        <w:t>8</w:t>
      </w:r>
      <w:r w:rsidR="00083EAD">
        <w:rPr>
          <w:color w:val="0070C0"/>
        </w:rPr>
        <w:t xml:space="preserve"> (mostly </w:t>
      </w:r>
      <w:r w:rsidR="007568EE">
        <w:rPr>
          <w:color w:val="0070C0"/>
        </w:rPr>
        <w:t xml:space="preserve">crossbreed </w:t>
      </w:r>
      <w:r w:rsidR="00083EAD">
        <w:rPr>
          <w:color w:val="0070C0"/>
        </w:rPr>
        <w:t xml:space="preserve">bulls) </w:t>
      </w:r>
      <w:r w:rsidR="007568EE">
        <w:rPr>
          <w:color w:val="0070C0"/>
        </w:rPr>
        <w:t>were</w:t>
      </w:r>
      <w:r w:rsidR="00083EAD">
        <w:rPr>
          <w:color w:val="0070C0"/>
        </w:rPr>
        <w:t xml:space="preserve"> </w:t>
      </w:r>
      <w:r w:rsidR="007568EE">
        <w:rPr>
          <w:color w:val="0070C0"/>
        </w:rPr>
        <w:t xml:space="preserve">injured, </w:t>
      </w:r>
      <w:r w:rsidR="00083EAD">
        <w:rPr>
          <w:color w:val="0070C0"/>
        </w:rPr>
        <w:t>rescued</w:t>
      </w:r>
      <w:r w:rsidR="007568EE">
        <w:rPr>
          <w:color w:val="0070C0"/>
        </w:rPr>
        <w:t xml:space="preserve">, </w:t>
      </w:r>
      <w:proofErr w:type="gramStart"/>
      <w:r w:rsidR="007568EE">
        <w:rPr>
          <w:color w:val="0070C0"/>
        </w:rPr>
        <w:t>orphaned</w:t>
      </w:r>
      <w:proofErr w:type="gramEnd"/>
      <w:r w:rsidR="007568EE">
        <w:rPr>
          <w:color w:val="0070C0"/>
        </w:rPr>
        <w:t xml:space="preserve"> or abandoned before they found their home here</w:t>
      </w:r>
      <w:r w:rsidR="00083EAD">
        <w:rPr>
          <w:color w:val="0070C0"/>
        </w:rPr>
        <w:t xml:space="preserve">.  </w:t>
      </w:r>
      <w:r>
        <w:rPr>
          <w:color w:val="0070C0"/>
        </w:rPr>
        <w:t xml:space="preserve">The indigenous breeds are housed </w:t>
      </w:r>
      <w:r w:rsidR="007568EE">
        <w:rPr>
          <w:color w:val="0070C0"/>
        </w:rPr>
        <w:t>separately</w:t>
      </w:r>
      <w:r>
        <w:rPr>
          <w:color w:val="0070C0"/>
        </w:rPr>
        <w:t xml:space="preserve"> </w:t>
      </w:r>
      <w:r w:rsidR="007568EE">
        <w:rPr>
          <w:color w:val="0070C0"/>
        </w:rPr>
        <w:t xml:space="preserve">to support </w:t>
      </w:r>
      <w:r>
        <w:rPr>
          <w:color w:val="0070C0"/>
        </w:rPr>
        <w:t>conservation</w:t>
      </w:r>
      <w:r w:rsidR="007568EE">
        <w:rPr>
          <w:color w:val="0070C0"/>
        </w:rPr>
        <w:t>.  Some of these were driven to near extinction due to secular state interventions beginning in early 1960s.  The</w:t>
      </w:r>
      <w:r w:rsidR="00062937">
        <w:rPr>
          <w:color w:val="0070C0"/>
        </w:rPr>
        <w:t xml:space="preserve">se interventions, with their single-minded focus on [milk yield/cow],  </w:t>
      </w:r>
      <w:r w:rsidR="007568EE">
        <w:rPr>
          <w:color w:val="0070C0"/>
        </w:rPr>
        <w:t>f</w:t>
      </w:r>
      <w:r w:rsidR="007A23A3">
        <w:rPr>
          <w:color w:val="0070C0"/>
        </w:rPr>
        <w:t xml:space="preserve">orced castrations of indigenous bulls </w:t>
      </w:r>
      <w:r w:rsidR="007568EE">
        <w:rPr>
          <w:color w:val="0070C0"/>
        </w:rPr>
        <w:t xml:space="preserve">and heavily subsidized ownership of high-yielding </w:t>
      </w:r>
      <w:r w:rsidR="007A23A3">
        <w:rPr>
          <w:color w:val="0070C0"/>
        </w:rPr>
        <w:t>crossbreeds</w:t>
      </w:r>
      <w:r w:rsidR="00057290">
        <w:rPr>
          <w:color w:val="0070C0"/>
        </w:rPr>
        <w:t>.</w:t>
      </w:r>
    </w:p>
    <w:p w14:paraId="6C9211D4" w14:textId="77777777" w:rsidR="007A23A3" w:rsidRDefault="007A23A3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</w:p>
    <w:p w14:paraId="099CD692" w14:textId="77777777" w:rsidR="00A06304" w:rsidRDefault="007A23A3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  <w:r>
        <w:rPr>
          <w:color w:val="0070C0"/>
        </w:rPr>
        <w:t xml:space="preserve">The </w:t>
      </w:r>
      <w:r w:rsidR="00062937">
        <w:rPr>
          <w:color w:val="0070C0"/>
        </w:rPr>
        <w:t>practise of</w:t>
      </w:r>
      <w:r>
        <w:rPr>
          <w:color w:val="0070C0"/>
        </w:rPr>
        <w:t xml:space="preserve"> maintaining gene pool diversity is ages old</w:t>
      </w:r>
      <w:r w:rsidR="00062937">
        <w:rPr>
          <w:color w:val="0070C0"/>
        </w:rPr>
        <w:t>.  W</w:t>
      </w:r>
      <w:r>
        <w:rPr>
          <w:color w:val="0070C0"/>
        </w:rPr>
        <w:t xml:space="preserve">ith increasing awareness </w:t>
      </w:r>
      <w:r w:rsidR="00062937">
        <w:rPr>
          <w:color w:val="0070C0"/>
        </w:rPr>
        <w:t>of</w:t>
      </w:r>
      <w:r w:rsidR="00D83092">
        <w:rPr>
          <w:color w:val="0070C0"/>
        </w:rPr>
        <w:t xml:space="preserve"> </w:t>
      </w:r>
      <w:r w:rsidR="00385FAF">
        <w:rPr>
          <w:color w:val="0070C0"/>
        </w:rPr>
        <w:t>anti-biotic resistance</w:t>
      </w:r>
      <w:r w:rsidR="00062937">
        <w:rPr>
          <w:color w:val="0070C0"/>
        </w:rPr>
        <w:t>-</w:t>
      </w:r>
      <w:r w:rsidR="00385FAF">
        <w:rPr>
          <w:color w:val="0070C0"/>
        </w:rPr>
        <w:t xml:space="preserve">inducing effects of standard dairy </w:t>
      </w:r>
      <w:r>
        <w:rPr>
          <w:color w:val="0070C0"/>
        </w:rPr>
        <w:t>milk,</w:t>
      </w:r>
      <w:r w:rsidR="00385FAF">
        <w:rPr>
          <w:color w:val="0070C0"/>
        </w:rPr>
        <w:t xml:space="preserve"> </w:t>
      </w:r>
      <w:r w:rsidR="00012A13">
        <w:rPr>
          <w:color w:val="0070C0"/>
        </w:rPr>
        <w:t>th</w:t>
      </w:r>
      <w:r w:rsidR="00BA41AD">
        <w:rPr>
          <w:color w:val="0070C0"/>
        </w:rPr>
        <w:t>is practise is re</w:t>
      </w:r>
      <w:r w:rsidR="00062937">
        <w:rPr>
          <w:color w:val="0070C0"/>
        </w:rPr>
        <w:t xml:space="preserve">gaining fledging support.  </w:t>
      </w:r>
      <w:r w:rsidR="00BA41AD">
        <w:rPr>
          <w:color w:val="0070C0"/>
        </w:rPr>
        <w:t>I</w:t>
      </w:r>
      <w:r w:rsidR="00012A13">
        <w:rPr>
          <w:color w:val="0070C0"/>
        </w:rPr>
        <w:t>ndigenous</w:t>
      </w:r>
      <w:r w:rsidR="00057290">
        <w:rPr>
          <w:color w:val="0070C0"/>
        </w:rPr>
        <w:t xml:space="preserve"> breeds are well-suited to the hot humid </w:t>
      </w:r>
      <w:r w:rsidR="00BA41AD">
        <w:rPr>
          <w:color w:val="0070C0"/>
        </w:rPr>
        <w:t>climate</w:t>
      </w:r>
      <w:r w:rsidR="00057290">
        <w:rPr>
          <w:color w:val="0070C0"/>
        </w:rPr>
        <w:t xml:space="preserve">, </w:t>
      </w:r>
      <w:r w:rsidR="00D83092">
        <w:rPr>
          <w:color w:val="0070C0"/>
        </w:rPr>
        <w:t>yield barely 3 litres but do not require feed supplements.  The</w:t>
      </w:r>
      <w:r w:rsidR="00211EAA">
        <w:rPr>
          <w:color w:val="0070C0"/>
        </w:rPr>
        <w:t>ir</w:t>
      </w:r>
      <w:r w:rsidR="00D83092">
        <w:rPr>
          <w:color w:val="0070C0"/>
        </w:rPr>
        <w:t xml:space="preserve"> milk tends to be of the</w:t>
      </w:r>
      <w:r w:rsidR="00057290">
        <w:rPr>
          <w:color w:val="0070C0"/>
        </w:rPr>
        <w:t xml:space="preserve"> </w:t>
      </w:r>
      <w:r w:rsidR="00057290" w:rsidRPr="00BB68E8">
        <w:rPr>
          <w:color w:val="00B050"/>
          <w:u w:val="single"/>
        </w:rPr>
        <w:t xml:space="preserve">A2 </w:t>
      </w:r>
      <w:r w:rsidR="00211EAA" w:rsidRPr="00BB68E8">
        <w:rPr>
          <w:color w:val="00B050"/>
          <w:u w:val="single"/>
        </w:rPr>
        <w:t>type</w:t>
      </w:r>
      <w:r w:rsidR="00211EAA">
        <w:rPr>
          <w:color w:val="0070C0"/>
        </w:rPr>
        <w:t>,</w:t>
      </w:r>
      <w:r w:rsidR="00D83092">
        <w:rPr>
          <w:color w:val="0070C0"/>
        </w:rPr>
        <w:t xml:space="preserve"> high</w:t>
      </w:r>
      <w:r w:rsidR="00BA41AD">
        <w:rPr>
          <w:color w:val="0070C0"/>
        </w:rPr>
        <w:t>er</w:t>
      </w:r>
      <w:r w:rsidR="00D83092">
        <w:rPr>
          <w:color w:val="0070C0"/>
        </w:rPr>
        <w:t xml:space="preserve"> in  easily digestible polyunsaturated fats</w:t>
      </w:r>
      <w:r w:rsidR="00211EAA">
        <w:rPr>
          <w:color w:val="0070C0"/>
        </w:rPr>
        <w:t xml:space="preserve"> and</w:t>
      </w:r>
      <w:r w:rsidR="00057290">
        <w:rPr>
          <w:color w:val="0070C0"/>
        </w:rPr>
        <w:t xml:space="preserve"> is famed for its </w:t>
      </w:r>
      <w:hyperlink r:id="rId23" w:history="1">
        <w:r w:rsidR="00057290" w:rsidRPr="00F809DA">
          <w:rPr>
            <w:color w:val="00B050"/>
            <w:u w:val="single"/>
          </w:rPr>
          <w:t>anti-bacte</w:t>
        </w:r>
        <w:r w:rsidR="00057290" w:rsidRPr="00F809DA">
          <w:rPr>
            <w:color w:val="00B050"/>
            <w:u w:val="single"/>
          </w:rPr>
          <w:t>r</w:t>
        </w:r>
        <w:r w:rsidR="00057290" w:rsidRPr="00F809DA">
          <w:rPr>
            <w:color w:val="00B050"/>
            <w:u w:val="single"/>
          </w:rPr>
          <w:t>ial property</w:t>
        </w:r>
      </w:hyperlink>
      <w:r w:rsidR="00057290" w:rsidRPr="00057290">
        <w:rPr>
          <w:color w:val="0070C0"/>
        </w:rPr>
        <w:t xml:space="preserve"> </w:t>
      </w:r>
      <w:r w:rsidR="00057290">
        <w:rPr>
          <w:color w:val="0070C0"/>
        </w:rPr>
        <w:t xml:space="preserve">which </w:t>
      </w:r>
      <w:r w:rsidR="00BB68E8">
        <w:rPr>
          <w:color w:val="0070C0"/>
        </w:rPr>
        <w:t xml:space="preserve">can </w:t>
      </w:r>
      <w:r w:rsidR="00057290">
        <w:rPr>
          <w:color w:val="0070C0"/>
        </w:rPr>
        <w:t>exceed that of t</w:t>
      </w:r>
      <w:r w:rsidR="00057290" w:rsidRPr="00057290">
        <w:rPr>
          <w:color w:val="0070C0"/>
        </w:rPr>
        <w:t>he antibiotic ampicillin</w:t>
      </w:r>
      <w:r w:rsidR="00BB68E8">
        <w:rPr>
          <w:color w:val="0070C0"/>
        </w:rPr>
        <w:t>!  While the Gaushala does not engage in commercial dairy, it actively advocates and presents harmonious practises as a solution to modern needs.</w:t>
      </w:r>
      <w:r w:rsidR="00474A7A">
        <w:rPr>
          <w:color w:val="0070C0"/>
        </w:rPr>
        <w:t xml:space="preserve"> </w:t>
      </w:r>
    </w:p>
    <w:p w14:paraId="196E3C42" w14:textId="77777777" w:rsidR="00A06304" w:rsidRDefault="00A06304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</w:p>
    <w:p w14:paraId="77D203C3" w14:textId="5924F0C4" w:rsidR="00E24E52" w:rsidRDefault="00474A7A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  <w:r>
        <w:rPr>
          <w:color w:val="0070C0"/>
        </w:rPr>
        <w:t xml:space="preserve">Currently we </w:t>
      </w:r>
      <w:r w:rsidR="00A06304">
        <w:rPr>
          <w:color w:val="0070C0"/>
        </w:rPr>
        <w:t xml:space="preserve">have 9 cattle of the </w:t>
      </w:r>
      <w:proofErr w:type="spellStart"/>
      <w:r w:rsidR="00A06304">
        <w:rPr>
          <w:color w:val="0070C0"/>
        </w:rPr>
        <w:t>Vilwadri</w:t>
      </w:r>
      <w:proofErr w:type="spellEnd"/>
      <w:r w:rsidR="00A06304">
        <w:rPr>
          <w:color w:val="0070C0"/>
        </w:rPr>
        <w:t xml:space="preserve"> breed, 6 each of the </w:t>
      </w:r>
      <w:proofErr w:type="spellStart"/>
      <w:r w:rsidR="00A06304">
        <w:rPr>
          <w:color w:val="0070C0"/>
        </w:rPr>
        <w:t>Vechur</w:t>
      </w:r>
      <w:proofErr w:type="spellEnd"/>
      <w:r w:rsidR="00A06304">
        <w:rPr>
          <w:color w:val="0070C0"/>
        </w:rPr>
        <w:t xml:space="preserve"> and </w:t>
      </w:r>
      <w:proofErr w:type="spellStart"/>
      <w:r w:rsidR="00A06304">
        <w:rPr>
          <w:color w:val="0070C0"/>
        </w:rPr>
        <w:t>Kasargod</w:t>
      </w:r>
      <w:proofErr w:type="spellEnd"/>
      <w:r w:rsidR="00A06304">
        <w:rPr>
          <w:color w:val="0070C0"/>
        </w:rPr>
        <w:t xml:space="preserve"> breeds and 5 of the </w:t>
      </w:r>
      <w:proofErr w:type="spellStart"/>
      <w:r w:rsidR="00A06304">
        <w:rPr>
          <w:color w:val="0070C0"/>
        </w:rPr>
        <w:t>Cheruvally</w:t>
      </w:r>
      <w:proofErr w:type="spellEnd"/>
      <w:r w:rsidR="00A06304">
        <w:rPr>
          <w:color w:val="0070C0"/>
        </w:rPr>
        <w:t xml:space="preserve"> breed. </w:t>
      </w:r>
      <w:r w:rsidR="00CA359D">
        <w:rPr>
          <w:color w:val="0070C0"/>
        </w:rPr>
        <w:t>”</w:t>
      </w:r>
    </w:p>
    <w:p w14:paraId="299C3B29" w14:textId="69964BCA" w:rsidR="00F809DA" w:rsidRDefault="00F809DA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</w:p>
    <w:p w14:paraId="7B9D2EC2" w14:textId="77777777" w:rsidR="00A262D7" w:rsidRDefault="00B122E7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  <w:r>
        <w:rPr>
          <w:color w:val="0070C0"/>
        </w:rPr>
        <w:t xml:space="preserve">The Gaushala is conscious of its responsibility of developing compassionate communities.  Within our meagre means, we are attempting to raise awareness on the issue of abandonment or sale-to-slaughterhouse of old cattle.  We rescue </w:t>
      </w:r>
      <w:r w:rsidR="00E94F07">
        <w:rPr>
          <w:color w:val="0070C0"/>
        </w:rPr>
        <w:t>them whenever we can</w:t>
      </w:r>
      <w:r>
        <w:rPr>
          <w:color w:val="0070C0"/>
        </w:rPr>
        <w:t xml:space="preserve"> and bring them home</w:t>
      </w:r>
      <w:r w:rsidR="00E94F07">
        <w:rPr>
          <w:color w:val="0070C0"/>
        </w:rPr>
        <w:t xml:space="preserve">.  Check out the </w:t>
      </w:r>
      <w:r w:rsidR="00E94F07" w:rsidRPr="00E94F07">
        <w:rPr>
          <w:color w:val="00B050"/>
          <w:u w:val="single"/>
        </w:rPr>
        <w:t>adoption section</w:t>
      </w:r>
      <w:r w:rsidR="00E94F07">
        <w:rPr>
          <w:color w:val="0070C0"/>
        </w:rPr>
        <w:t xml:space="preserve"> to find out  how you can make a difference.</w:t>
      </w:r>
    </w:p>
    <w:p w14:paraId="233B4FCE" w14:textId="77777777" w:rsidR="00A262D7" w:rsidRDefault="00A262D7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</w:p>
    <w:p w14:paraId="45E6718E" w14:textId="78AF6092" w:rsidR="00F809DA" w:rsidRDefault="00A262D7" w:rsidP="004A2A61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  <w:r>
        <w:rPr>
          <w:color w:val="0070C0"/>
        </w:rPr>
        <w:t xml:space="preserve">We are happy to host short visits, particularly from large city residents.  Please </w:t>
      </w:r>
      <w:r w:rsidRPr="00A262D7">
        <w:rPr>
          <w:color w:val="00B050"/>
          <w:u w:val="single"/>
        </w:rPr>
        <w:t>book an appointment</w:t>
      </w:r>
      <w:r>
        <w:rPr>
          <w:color w:val="0070C0"/>
        </w:rPr>
        <w:t xml:space="preserve"> here or contact to find out more.  Alternatively, we could help you plan a long, more purposeful stay if you wish to </w:t>
      </w:r>
      <w:r w:rsidRPr="00A262D7">
        <w:rPr>
          <w:color w:val="00B050"/>
          <w:u w:val="single"/>
        </w:rPr>
        <w:t>volunteer</w:t>
      </w:r>
      <w:r>
        <w:rPr>
          <w:color w:val="0070C0"/>
        </w:rPr>
        <w:t>.</w:t>
      </w:r>
      <w:r w:rsidR="00E94F07">
        <w:rPr>
          <w:color w:val="0070C0"/>
        </w:rPr>
        <w:t>”</w:t>
      </w:r>
    </w:p>
    <w:p w14:paraId="793067CD" w14:textId="6DFAC3A5" w:rsidR="0024576F" w:rsidRDefault="0024576F" w:rsidP="00CB1C2E">
      <w:pPr>
        <w:spacing w:before="0" w:after="0" w:line="240" w:lineRule="auto"/>
      </w:pPr>
    </w:p>
    <w:p w14:paraId="48307293" w14:textId="77777777" w:rsidR="00474A7A" w:rsidRDefault="00474A7A" w:rsidP="00CB1C2E">
      <w:pPr>
        <w:spacing w:before="0" w:after="0" w:line="240" w:lineRule="auto"/>
      </w:pPr>
    </w:p>
    <w:p w14:paraId="60F2CD45" w14:textId="2E6978F7" w:rsidR="00981C7C" w:rsidRDefault="0085166D" w:rsidP="00907C50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color w:val="0070C0"/>
        </w:rPr>
      </w:pPr>
      <w:proofErr w:type="spellStart"/>
      <w:r>
        <w:rPr>
          <w:color w:val="0070C0"/>
        </w:rPr>
        <w:lastRenderedPageBreak/>
        <w:t>Gau</w:t>
      </w:r>
      <w:proofErr w:type="spellEnd"/>
      <w:r>
        <w:rPr>
          <w:color w:val="0070C0"/>
        </w:rPr>
        <w:t xml:space="preserve"> Nandi </w:t>
      </w:r>
      <w:proofErr w:type="spellStart"/>
      <w:r>
        <w:rPr>
          <w:color w:val="0070C0"/>
        </w:rPr>
        <w:t>Seva</w:t>
      </w:r>
      <w:proofErr w:type="spellEnd"/>
      <w:r>
        <w:rPr>
          <w:color w:val="0070C0"/>
        </w:rPr>
        <w:t xml:space="preserve"> on the</w:t>
      </w:r>
      <w:r w:rsidR="00981C7C">
        <w:rPr>
          <w:color w:val="0070C0"/>
        </w:rPr>
        <w:t xml:space="preserve"> Social Media</w:t>
      </w:r>
    </w:p>
    <w:p w14:paraId="3B8363BB" w14:textId="77777777" w:rsidR="00981C7C" w:rsidRDefault="00981C7C" w:rsidP="00981C7C">
      <w:pPr>
        <w:pStyle w:val="ListParagraph"/>
        <w:spacing w:after="0" w:line="240" w:lineRule="auto"/>
        <w:ind w:left="360"/>
        <w:contextualSpacing w:val="0"/>
        <w:rPr>
          <w:color w:val="0070C0"/>
        </w:rPr>
      </w:pPr>
    </w:p>
    <w:p w14:paraId="463667CC" w14:textId="77777777" w:rsidR="00677E63" w:rsidRPr="00677E63" w:rsidRDefault="00677E63" w:rsidP="00907C50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color w:val="7F7F7F" w:themeColor="text1" w:themeTint="80"/>
        </w:rPr>
      </w:pPr>
      <w:r w:rsidRPr="00677E63">
        <w:rPr>
          <w:color w:val="7F7F7F" w:themeColor="text1" w:themeTint="80"/>
        </w:rPr>
        <w:t>Virtual Adoption Banner</w:t>
      </w:r>
    </w:p>
    <w:p w14:paraId="39551754" w14:textId="77777777" w:rsidR="00677E63" w:rsidRDefault="00677E63" w:rsidP="00677E63">
      <w:pPr>
        <w:spacing w:before="0" w:after="0" w:line="240" w:lineRule="auto"/>
        <w:ind w:left="360"/>
        <w:rPr>
          <w:color w:val="0070C0"/>
        </w:rPr>
      </w:pPr>
    </w:p>
    <w:p w14:paraId="16200EB5" w14:textId="374B53B1" w:rsidR="00B1668F" w:rsidRDefault="00DC0FAC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  <w:r w:rsidRPr="00DC0FAC">
        <w:rPr>
          <w:color w:val="0070C0"/>
          <w:kern w:val="0"/>
          <w:sz w:val="22"/>
          <w:szCs w:val="22"/>
          <w:lang w:val="en-IN" w:eastAsia="en-US"/>
        </w:rPr>
        <w:t xml:space="preserve">We brought Guruprasad </w:t>
      </w:r>
      <w:r>
        <w:rPr>
          <w:color w:val="0070C0"/>
          <w:kern w:val="0"/>
          <w:sz w:val="22"/>
          <w:szCs w:val="22"/>
          <w:lang w:val="en-IN" w:eastAsia="en-US"/>
        </w:rPr>
        <w:t>1</w:t>
      </w:r>
      <w:r w:rsidRPr="00DC0FAC">
        <w:rPr>
          <w:color w:val="0070C0"/>
          <w:kern w:val="0"/>
          <w:sz w:val="22"/>
          <w:szCs w:val="22"/>
          <w:lang w:val="en-IN" w:eastAsia="en-US"/>
        </w:rPr>
        <w:t xml:space="preserve"> ½ months ago </w:t>
      </w:r>
      <w:r w:rsidR="004769D8">
        <w:rPr>
          <w:color w:val="0070C0"/>
          <w:kern w:val="0"/>
          <w:sz w:val="22"/>
          <w:szCs w:val="22"/>
          <w:lang w:val="en-IN" w:eastAsia="en-US"/>
        </w:rPr>
        <w:t>after met with a</w:t>
      </w:r>
      <w:r>
        <w:rPr>
          <w:color w:val="0070C0"/>
          <w:kern w:val="0"/>
          <w:sz w:val="22"/>
          <w:szCs w:val="22"/>
          <w:lang w:val="en-IN" w:eastAsia="en-US"/>
        </w:rPr>
        <w:t xml:space="preserve"> road </w:t>
      </w:r>
      <w:r w:rsidRPr="00DC0FAC">
        <w:rPr>
          <w:color w:val="0070C0"/>
          <w:kern w:val="0"/>
          <w:sz w:val="22"/>
          <w:szCs w:val="22"/>
          <w:lang w:val="en-IN" w:eastAsia="en-US"/>
        </w:rPr>
        <w:t xml:space="preserve">accident.   He is </w:t>
      </w:r>
      <w:r>
        <w:rPr>
          <w:color w:val="0070C0"/>
          <w:kern w:val="0"/>
          <w:sz w:val="22"/>
          <w:szCs w:val="22"/>
          <w:lang w:val="en-IN" w:eastAsia="en-US"/>
        </w:rPr>
        <w:t>undergoing a slow</w:t>
      </w:r>
      <w:r w:rsidR="004769D8">
        <w:rPr>
          <w:color w:val="0070C0"/>
          <w:kern w:val="0"/>
          <w:sz w:val="22"/>
          <w:szCs w:val="22"/>
          <w:lang w:val="en-IN" w:eastAsia="en-US"/>
        </w:rPr>
        <w:t xml:space="preserve"> </w:t>
      </w:r>
      <w:r>
        <w:rPr>
          <w:color w:val="0070C0"/>
          <w:kern w:val="0"/>
          <w:sz w:val="22"/>
          <w:szCs w:val="22"/>
          <w:lang w:val="en-IN" w:eastAsia="en-US"/>
        </w:rPr>
        <w:t>recovery f</w:t>
      </w:r>
      <w:r w:rsidRPr="00DC0FAC">
        <w:rPr>
          <w:color w:val="0070C0"/>
          <w:kern w:val="0"/>
          <w:sz w:val="22"/>
          <w:szCs w:val="22"/>
          <w:lang w:val="en-IN" w:eastAsia="en-US"/>
        </w:rPr>
        <w:t xml:space="preserve">rom </w:t>
      </w:r>
      <w:r w:rsidR="004769D8">
        <w:rPr>
          <w:color w:val="0070C0"/>
          <w:kern w:val="0"/>
          <w:sz w:val="22"/>
          <w:szCs w:val="22"/>
          <w:lang w:val="en-IN" w:eastAsia="en-US"/>
        </w:rPr>
        <w:t>painful rib and limb</w:t>
      </w:r>
      <w:r w:rsidRPr="00DC0FAC">
        <w:rPr>
          <w:color w:val="0070C0"/>
          <w:kern w:val="0"/>
          <w:sz w:val="22"/>
          <w:szCs w:val="22"/>
          <w:lang w:val="en-IN" w:eastAsia="en-US"/>
        </w:rPr>
        <w:t xml:space="preserve"> fractures.</w:t>
      </w:r>
    </w:p>
    <w:p w14:paraId="60D88624" w14:textId="77777777" w:rsidR="00B1668F" w:rsidRDefault="00B1668F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</w:p>
    <w:p w14:paraId="2F093858" w14:textId="45AD0441" w:rsidR="00C721E7" w:rsidRDefault="00DC0FAC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  <w:r>
        <w:rPr>
          <w:color w:val="0070C0"/>
          <w:kern w:val="0"/>
          <w:sz w:val="22"/>
          <w:szCs w:val="22"/>
          <w:lang w:val="en-IN" w:eastAsia="en-US"/>
        </w:rPr>
        <w:t xml:space="preserve">Sprouted pulses and green fodder </w:t>
      </w:r>
      <w:r w:rsidR="00B1668F">
        <w:rPr>
          <w:color w:val="0070C0"/>
          <w:kern w:val="0"/>
          <w:sz w:val="22"/>
          <w:szCs w:val="22"/>
          <w:lang w:val="en-IN" w:eastAsia="en-US"/>
        </w:rPr>
        <w:t>will help him recover faster.  He has a weakness for juicy watermelons and overripe bananas!</w:t>
      </w:r>
    </w:p>
    <w:p w14:paraId="0985B069" w14:textId="5FD68125" w:rsidR="00B1668F" w:rsidRDefault="00B1668F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</w:p>
    <w:p w14:paraId="43254C19" w14:textId="08FED6EF" w:rsidR="004769D8" w:rsidRDefault="004769D8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  <w:r>
        <w:rPr>
          <w:color w:val="0070C0"/>
          <w:kern w:val="0"/>
          <w:sz w:val="22"/>
          <w:szCs w:val="22"/>
          <w:lang w:val="en-IN" w:eastAsia="en-US"/>
        </w:rPr>
        <w:t xml:space="preserve">He needs regular wound dressing and food.  </w:t>
      </w:r>
      <w:r w:rsidR="00C91EDC" w:rsidRPr="00C91EDC">
        <w:rPr>
          <w:color w:val="0070C0"/>
          <w:kern w:val="0"/>
          <w:sz w:val="22"/>
          <w:szCs w:val="22"/>
          <w:lang w:val="en-IN" w:eastAsia="en-US"/>
        </w:rPr>
        <w:t xml:space="preserve">  Adopt him for a month for  </w:t>
      </w:r>
      <w:r w:rsidR="00C91EDC" w:rsidRPr="00C91EDC">
        <w:rPr>
          <w:rFonts w:ascii="Arial" w:hAnsi="Arial" w:cs="Arial"/>
          <w:color w:val="0070C0"/>
          <w:kern w:val="0"/>
          <w:sz w:val="22"/>
          <w:szCs w:val="22"/>
          <w:lang w:val="en-IN" w:eastAsia="en-US"/>
        </w:rPr>
        <w:t>₹</w:t>
      </w:r>
      <w:r w:rsidR="00C91EDC" w:rsidRPr="00C91EDC">
        <w:rPr>
          <w:color w:val="0070C0"/>
          <w:kern w:val="0"/>
          <w:sz w:val="22"/>
          <w:szCs w:val="22"/>
          <w:lang w:val="en-IN" w:eastAsia="en-US"/>
        </w:rPr>
        <w:t>1500.  We will email you updates about him till he completes recovery.</w:t>
      </w:r>
    </w:p>
    <w:p w14:paraId="2580508B" w14:textId="423BD527" w:rsidR="004769D8" w:rsidRDefault="005B25D0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  <w:r>
        <w:rPr>
          <w:noProof/>
          <w:color w:val="0070C0"/>
          <w:kern w:val="0"/>
          <w:sz w:val="22"/>
          <w:szCs w:val="22"/>
          <w:lang w:val="en-IN" w:eastAsia="en-US"/>
        </w:rPr>
        <w:drawing>
          <wp:anchor distT="0" distB="0" distL="114300" distR="114300" simplePos="0" relativeHeight="251658240" behindDoc="1" locked="0" layoutInCell="1" allowOverlap="1" wp14:anchorId="47EB82A5" wp14:editId="6B2BBC64">
            <wp:simplePos x="0" y="0"/>
            <wp:positionH relativeFrom="column">
              <wp:posOffset>1672389</wp:posOffset>
            </wp:positionH>
            <wp:positionV relativeFrom="paragraph">
              <wp:posOffset>78673</wp:posOffset>
            </wp:positionV>
            <wp:extent cx="1798955" cy="751840"/>
            <wp:effectExtent l="0" t="0" r="0" b="0"/>
            <wp:wrapTight wrapText="bothSides">
              <wp:wrapPolygon edited="0">
                <wp:start x="0" y="0"/>
                <wp:lineTo x="0" y="20797"/>
                <wp:lineTo x="21272" y="20797"/>
                <wp:lineTo x="2127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CF0B7" w14:textId="7C116425" w:rsidR="004769D8" w:rsidRDefault="004769D8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</w:p>
    <w:p w14:paraId="51446D99" w14:textId="492D60B8" w:rsidR="004769D8" w:rsidRDefault="004769D8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</w:p>
    <w:p w14:paraId="6CE46063" w14:textId="77777777" w:rsidR="004769D8" w:rsidRDefault="004769D8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</w:p>
    <w:p w14:paraId="56890B67" w14:textId="62874076" w:rsidR="004769D8" w:rsidRDefault="004769D8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</w:p>
    <w:p w14:paraId="79C0EB18" w14:textId="7907FE10" w:rsidR="004769D8" w:rsidRDefault="004769D8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</w:p>
    <w:p w14:paraId="42AA9FE0" w14:textId="77777777" w:rsidR="004769D8" w:rsidRDefault="004769D8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</w:p>
    <w:p w14:paraId="2B66D697" w14:textId="77777777" w:rsidR="00B1668F" w:rsidRPr="00DC0FAC" w:rsidRDefault="00B1668F" w:rsidP="00B1668F">
      <w:pPr>
        <w:spacing w:before="0" w:after="0" w:line="240" w:lineRule="auto"/>
        <w:ind w:left="360"/>
        <w:rPr>
          <w:color w:val="0070C0"/>
          <w:kern w:val="0"/>
          <w:sz w:val="22"/>
          <w:szCs w:val="22"/>
          <w:lang w:val="en-IN" w:eastAsia="en-US"/>
        </w:rPr>
      </w:pPr>
    </w:p>
    <w:p w14:paraId="0945F525" w14:textId="0C013095" w:rsidR="00907C50" w:rsidRDefault="00907C50" w:rsidP="00677E63">
      <w:pPr>
        <w:spacing w:before="0" w:after="0" w:line="240" w:lineRule="auto"/>
      </w:pPr>
    </w:p>
    <w:p w14:paraId="24B16A92" w14:textId="56B5F3DB" w:rsidR="00907C50" w:rsidRDefault="00613C27" w:rsidP="00CB1C2E">
      <w:pPr>
        <w:spacing w:before="0" w:after="0" w:line="240" w:lineRule="auto"/>
      </w:pPr>
      <w:r>
        <w:t>It will be done like</w:t>
      </w:r>
      <w:r w:rsidR="00907C50">
        <w:t xml:space="preserve"> here: </w:t>
      </w:r>
      <w:hyperlink r:id="rId25" w:history="1">
        <w:r w:rsidR="00907C50" w:rsidRPr="0038152A">
          <w:rPr>
            <w:rStyle w:val="Hyperlink"/>
          </w:rPr>
          <w:t>https://tts-website-79023.web.app</w:t>
        </w:r>
      </w:hyperlink>
      <w:r w:rsidR="00907C50">
        <w:t xml:space="preserve"> </w:t>
      </w:r>
    </w:p>
    <w:p w14:paraId="49B4B1F0" w14:textId="519A40EF" w:rsidR="00907C50" w:rsidRPr="00613C27" w:rsidRDefault="008D2333" w:rsidP="00CB1C2E">
      <w:pPr>
        <w:spacing w:before="0" w:after="0" w:line="240" w:lineRule="auto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74FB0AAA" wp14:editId="4E37E6B3">
            <wp:extent cx="5931535" cy="788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FF6E" w14:textId="25B9FDD9" w:rsidR="00907C50" w:rsidRDefault="00907C50" w:rsidP="00CB1C2E">
      <w:pPr>
        <w:spacing w:before="0" w:after="0" w:line="240" w:lineRule="auto"/>
      </w:pPr>
    </w:p>
    <w:p w14:paraId="6B4C2C52" w14:textId="77777777" w:rsidR="008D2333" w:rsidRDefault="008D2333" w:rsidP="00CB1C2E">
      <w:pPr>
        <w:spacing w:before="0" w:after="0" w:line="240" w:lineRule="auto"/>
      </w:pPr>
    </w:p>
    <w:p w14:paraId="19EFA57E" w14:textId="0DAFD1BF" w:rsidR="00C721E7" w:rsidRDefault="00A14489" w:rsidP="002B1D93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 w:rsidRPr="00A14489">
        <w:rPr>
          <w:color w:val="0070C0"/>
        </w:rPr>
        <w:t>Small Print</w:t>
      </w:r>
    </w:p>
    <w:p w14:paraId="0E1C6F18" w14:textId="73DE9B72" w:rsidR="00C721E7" w:rsidRDefault="00C721E7" w:rsidP="00CB1C2E">
      <w:pPr>
        <w:spacing w:before="0" w:after="0" w:line="240" w:lineRule="auto"/>
      </w:pPr>
    </w:p>
    <w:p w14:paraId="23D4BB44" w14:textId="114D35A9" w:rsidR="00FB29C0" w:rsidRDefault="0081675B" w:rsidP="0081675B">
      <w:pPr>
        <w:spacing w:before="0" w:after="0" w:line="240" w:lineRule="auto"/>
        <w:ind w:left="360"/>
        <w:rPr>
          <w:color w:val="0070C0"/>
        </w:rPr>
      </w:pPr>
      <w:r w:rsidRPr="00FB29C0">
        <w:rPr>
          <w:color w:val="0070C0"/>
        </w:rPr>
        <w:t xml:space="preserve">We ensure your messages are well-received.  </w:t>
      </w:r>
      <w:r w:rsidR="00907C50" w:rsidRPr="00FB29C0">
        <w:rPr>
          <w:color w:val="0070C0"/>
        </w:rPr>
        <w:t xml:space="preserve">Small prints ease their way on to people’s </w:t>
      </w:r>
      <w:proofErr w:type="gramStart"/>
      <w:r w:rsidR="00907C50" w:rsidRPr="00FB29C0">
        <w:rPr>
          <w:color w:val="0070C0"/>
        </w:rPr>
        <w:t>desk tops</w:t>
      </w:r>
      <w:proofErr w:type="gramEnd"/>
      <w:r w:rsidR="00907C50" w:rsidRPr="00FB29C0">
        <w:rPr>
          <w:color w:val="0070C0"/>
        </w:rPr>
        <w:t xml:space="preserve"> and thereby are a great tool for subliminal marketing</w:t>
      </w:r>
      <w:r w:rsidR="00FB29C0">
        <w:rPr>
          <w:color w:val="0070C0"/>
        </w:rPr>
        <w:t>.</w:t>
      </w:r>
    </w:p>
    <w:p w14:paraId="5A105AFA" w14:textId="407F06B5" w:rsidR="0060302E" w:rsidRDefault="0060302E" w:rsidP="0081675B">
      <w:pPr>
        <w:spacing w:before="0" w:after="0" w:line="240" w:lineRule="auto"/>
        <w:ind w:left="360"/>
        <w:rPr>
          <w:color w:val="0070C0"/>
        </w:rPr>
      </w:pPr>
    </w:p>
    <w:p w14:paraId="64311815" w14:textId="75844994" w:rsidR="0060302E" w:rsidRPr="0060302E" w:rsidRDefault="0060302E" w:rsidP="0081675B">
      <w:pPr>
        <w:spacing w:before="0" w:after="0" w:line="240" w:lineRule="auto"/>
        <w:ind w:left="360"/>
        <w:rPr>
          <w:color w:val="7F7F7F" w:themeColor="text1" w:themeTint="80"/>
        </w:rPr>
      </w:pPr>
      <w:r w:rsidRPr="0060302E">
        <w:rPr>
          <w:color w:val="7F7F7F" w:themeColor="text1" w:themeTint="80"/>
        </w:rPr>
        <w:t>Arrange all the products below in the format given below:</w:t>
      </w:r>
    </w:p>
    <w:p w14:paraId="6F07B5D0" w14:textId="2F796792" w:rsidR="0060302E" w:rsidRDefault="0060302E" w:rsidP="0081675B">
      <w:pPr>
        <w:spacing w:before="0" w:after="0" w:line="240" w:lineRule="auto"/>
        <w:ind w:left="360"/>
        <w:rPr>
          <w:color w:val="0070C0"/>
        </w:rPr>
      </w:pPr>
    </w:p>
    <w:p w14:paraId="0C2BB466" w14:textId="77777777" w:rsidR="003D7964" w:rsidRDefault="003D7964" w:rsidP="000A37C1">
      <w:pPr>
        <w:spacing w:before="0" w:after="0" w:line="240" w:lineRule="auto"/>
        <w:ind w:left="360"/>
        <w:rPr>
          <w:color w:val="0070C0"/>
        </w:rPr>
      </w:pPr>
      <w:r>
        <w:rPr>
          <w:color w:val="0070C0"/>
        </w:rPr>
        <w:t>Badge</w:t>
      </w:r>
      <w:r>
        <w:rPr>
          <w:color w:val="0070C0"/>
        </w:rPr>
        <w:tab/>
      </w:r>
      <w:r w:rsidR="005A378F">
        <w:rPr>
          <w:color w:val="0070C0"/>
        </w:rPr>
        <w:t>Brochure</w:t>
      </w:r>
      <w:r w:rsidR="0060302E">
        <w:rPr>
          <w:color w:val="0070C0"/>
        </w:rPr>
        <w:tab/>
      </w:r>
      <w:r w:rsidR="0060302E" w:rsidRPr="0060302E">
        <w:rPr>
          <w:color w:val="0070C0"/>
        </w:rPr>
        <w:t>Certificate</w:t>
      </w:r>
      <w:r w:rsidR="0060302E">
        <w:rPr>
          <w:color w:val="0070C0"/>
        </w:rPr>
        <w:tab/>
      </w:r>
      <w:r w:rsidR="0060302E" w:rsidRPr="0060302E">
        <w:rPr>
          <w:color w:val="0070C0"/>
        </w:rPr>
        <w:t>Envelope</w:t>
      </w:r>
      <w:r w:rsidR="0060302E">
        <w:rPr>
          <w:color w:val="0070C0"/>
        </w:rPr>
        <w:tab/>
      </w:r>
      <w:r w:rsidR="0060302E" w:rsidRPr="0060302E">
        <w:rPr>
          <w:color w:val="0070C0"/>
        </w:rPr>
        <w:t>Flyer</w:t>
      </w:r>
      <w:r w:rsidR="0060302E">
        <w:rPr>
          <w:color w:val="0070C0"/>
        </w:rPr>
        <w:tab/>
      </w:r>
      <w:r w:rsidR="0060302E" w:rsidRPr="0060302E">
        <w:rPr>
          <w:color w:val="0070C0"/>
        </w:rPr>
        <w:t>Invoice</w:t>
      </w:r>
      <w:r w:rsidR="0060302E">
        <w:rPr>
          <w:color w:val="0070C0"/>
        </w:rPr>
        <w:tab/>
      </w:r>
      <w:r w:rsidR="000A37C1">
        <w:rPr>
          <w:color w:val="0070C0"/>
        </w:rPr>
        <w:tab/>
      </w:r>
      <w:r w:rsidR="0060302E" w:rsidRPr="0060302E">
        <w:rPr>
          <w:color w:val="0070C0"/>
        </w:rPr>
        <w:t>Menu</w:t>
      </w:r>
      <w:r w:rsidR="0060302E">
        <w:rPr>
          <w:color w:val="0070C0"/>
        </w:rPr>
        <w:tab/>
      </w:r>
    </w:p>
    <w:p w14:paraId="5F8726C7" w14:textId="03B463C2" w:rsidR="0060302E" w:rsidRDefault="0060302E" w:rsidP="003D7964">
      <w:pPr>
        <w:spacing w:before="0" w:after="0" w:line="240" w:lineRule="auto"/>
        <w:ind w:left="360"/>
        <w:rPr>
          <w:color w:val="0070C0"/>
        </w:rPr>
      </w:pPr>
      <w:r w:rsidRPr="0060302E">
        <w:rPr>
          <w:color w:val="0070C0"/>
        </w:rPr>
        <w:t>Name Card</w:t>
      </w:r>
      <w:r w:rsidR="00A97BCF">
        <w:rPr>
          <w:color w:val="0070C0"/>
        </w:rPr>
        <w:tab/>
      </w:r>
      <w:r w:rsidRPr="0060302E">
        <w:rPr>
          <w:color w:val="0070C0"/>
        </w:rPr>
        <w:t>Greeting Card</w:t>
      </w:r>
      <w:r>
        <w:rPr>
          <w:color w:val="0070C0"/>
        </w:rPr>
        <w:tab/>
      </w:r>
      <w:r>
        <w:rPr>
          <w:color w:val="0070C0"/>
        </w:rPr>
        <w:tab/>
      </w:r>
      <w:r w:rsidRPr="0060302E">
        <w:rPr>
          <w:color w:val="0070C0"/>
        </w:rPr>
        <w:t>Postcard</w:t>
      </w:r>
      <w:r>
        <w:rPr>
          <w:color w:val="0070C0"/>
        </w:rPr>
        <w:tab/>
      </w:r>
      <w:r w:rsidRPr="0060302E">
        <w:rPr>
          <w:color w:val="0070C0"/>
        </w:rPr>
        <w:t>Report</w:t>
      </w:r>
      <w:r>
        <w:rPr>
          <w:color w:val="0070C0"/>
        </w:rPr>
        <w:tab/>
      </w:r>
    </w:p>
    <w:p w14:paraId="704202FC" w14:textId="77777777" w:rsidR="0060302E" w:rsidRDefault="0060302E" w:rsidP="0081675B">
      <w:pPr>
        <w:spacing w:before="0" w:after="0" w:line="240" w:lineRule="auto"/>
        <w:ind w:left="360"/>
        <w:rPr>
          <w:color w:val="0070C0"/>
        </w:rPr>
      </w:pPr>
    </w:p>
    <w:p w14:paraId="6F7FC161" w14:textId="76767F3F" w:rsidR="0060302E" w:rsidRPr="0060302E" w:rsidRDefault="0060302E" w:rsidP="0081675B">
      <w:pPr>
        <w:spacing w:before="0" w:after="0" w:line="240" w:lineRule="auto"/>
        <w:ind w:left="360"/>
        <w:rPr>
          <w:color w:val="7F7F7F" w:themeColor="text1" w:themeTint="80"/>
        </w:rPr>
      </w:pPr>
      <w:r w:rsidRPr="0060302E">
        <w:rPr>
          <w:color w:val="7F7F7F" w:themeColor="text1" w:themeTint="80"/>
        </w:rPr>
        <w:t xml:space="preserve">Use formatting from </w:t>
      </w:r>
      <w:hyperlink r:id="rId27" w:history="1">
        <w:r w:rsidRPr="0038152A">
          <w:rPr>
            <w:rStyle w:val="Hyperlink"/>
          </w:rPr>
          <w:t>https://desifirangifoods.web.app</w:t>
        </w:r>
      </w:hyperlink>
      <w:r>
        <w:rPr>
          <w:color w:val="0070C0"/>
        </w:rPr>
        <w:t xml:space="preserve"> </w:t>
      </w:r>
      <w:r w:rsidRPr="0060302E">
        <w:rPr>
          <w:color w:val="7F7F7F" w:themeColor="text1" w:themeTint="80"/>
        </w:rPr>
        <w:t>hero.  But with the following difference:</w:t>
      </w:r>
    </w:p>
    <w:p w14:paraId="3AFC906B" w14:textId="063D2E85" w:rsidR="0060302E" w:rsidRPr="0060302E" w:rsidRDefault="0060302E" w:rsidP="0081675B">
      <w:pPr>
        <w:spacing w:before="0" w:after="0" w:line="240" w:lineRule="auto"/>
        <w:ind w:left="360"/>
        <w:rPr>
          <w:color w:val="7F7F7F" w:themeColor="text1" w:themeTint="80"/>
        </w:rPr>
      </w:pPr>
    </w:p>
    <w:p w14:paraId="742E4907" w14:textId="2880E664" w:rsidR="0060302E" w:rsidRPr="0060302E" w:rsidRDefault="0060302E" w:rsidP="0060302E">
      <w:pPr>
        <w:pStyle w:val="ListParagraph"/>
        <w:numPr>
          <w:ilvl w:val="0"/>
          <w:numId w:val="4"/>
        </w:numPr>
        <w:spacing w:after="0" w:line="240" w:lineRule="auto"/>
        <w:rPr>
          <w:color w:val="7F7F7F" w:themeColor="text1" w:themeTint="80"/>
        </w:rPr>
      </w:pPr>
      <w:r w:rsidRPr="0060302E">
        <w:rPr>
          <w:color w:val="7F7F7F" w:themeColor="text1" w:themeTint="80"/>
        </w:rPr>
        <w:t>No background</w:t>
      </w:r>
    </w:p>
    <w:p w14:paraId="741354E1" w14:textId="00526AA5" w:rsidR="0060302E" w:rsidRPr="0060302E" w:rsidRDefault="0060302E" w:rsidP="0060302E">
      <w:pPr>
        <w:pStyle w:val="ListParagraph"/>
        <w:numPr>
          <w:ilvl w:val="0"/>
          <w:numId w:val="4"/>
        </w:numPr>
        <w:spacing w:after="0" w:line="240" w:lineRule="auto"/>
        <w:rPr>
          <w:color w:val="7F7F7F" w:themeColor="text1" w:themeTint="80"/>
        </w:rPr>
      </w:pPr>
      <w:r w:rsidRPr="0060302E">
        <w:rPr>
          <w:color w:val="7F7F7F" w:themeColor="text1" w:themeTint="80"/>
        </w:rPr>
        <w:t xml:space="preserve">The collection to be </w:t>
      </w:r>
      <w:proofErr w:type="spellStart"/>
      <w:r w:rsidRPr="0060302E">
        <w:rPr>
          <w:color w:val="7F7F7F" w:themeColor="text1" w:themeTint="80"/>
        </w:rPr>
        <w:t>center</w:t>
      </w:r>
      <w:proofErr w:type="spellEnd"/>
      <w:r w:rsidRPr="0060302E">
        <w:rPr>
          <w:color w:val="7F7F7F" w:themeColor="text1" w:themeTint="80"/>
        </w:rPr>
        <w:t>-justified.</w:t>
      </w:r>
    </w:p>
    <w:p w14:paraId="11E7289F" w14:textId="77777777" w:rsidR="00FB29C0" w:rsidRDefault="00FB29C0" w:rsidP="0081675B">
      <w:pPr>
        <w:spacing w:before="0" w:after="0" w:line="240" w:lineRule="auto"/>
        <w:ind w:left="360"/>
        <w:rPr>
          <w:color w:val="0070C0"/>
        </w:rPr>
      </w:pPr>
    </w:p>
    <w:p w14:paraId="3DFE594D" w14:textId="4AAF0E36" w:rsidR="00C721E7" w:rsidRDefault="00907C50" w:rsidP="0081675B">
      <w:pPr>
        <w:spacing w:before="0" w:after="0" w:line="240" w:lineRule="auto"/>
        <w:ind w:left="360"/>
      </w:pPr>
      <w:r>
        <w:t xml:space="preserve"> </w:t>
      </w:r>
      <w:r w:rsidR="00FB29C0">
        <w:rPr>
          <w:noProof/>
        </w:rPr>
        <w:drawing>
          <wp:inline distT="0" distB="0" distL="0" distR="0" wp14:anchorId="507FDCE7" wp14:editId="421F6D40">
            <wp:extent cx="5939790" cy="852805"/>
            <wp:effectExtent l="0" t="0" r="381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BD70" w14:textId="2EF75412" w:rsidR="00C721E7" w:rsidRDefault="00C721E7" w:rsidP="00CB1C2E">
      <w:pPr>
        <w:spacing w:before="0" w:after="0" w:line="240" w:lineRule="auto"/>
      </w:pPr>
    </w:p>
    <w:p w14:paraId="6E8A4E3E" w14:textId="3FF45B69" w:rsidR="00C721E7" w:rsidRDefault="0060302E" w:rsidP="0060302E">
      <w:pPr>
        <w:spacing w:before="0" w:after="0" w:line="240" w:lineRule="auto"/>
        <w:rPr>
          <w:color w:val="0070C0"/>
        </w:rPr>
      </w:pPr>
      <w:r>
        <w:lastRenderedPageBreak/>
        <w:t xml:space="preserve">When clicked here, it should go to the following format which is on </w:t>
      </w:r>
      <w:hyperlink r:id="rId29" w:history="1">
        <w:r w:rsidRPr="0038152A">
          <w:rPr>
            <w:rStyle w:val="Hyperlink"/>
          </w:rPr>
          <w:t>https://desifirangifoods.web.app</w:t>
        </w:r>
      </w:hyperlink>
    </w:p>
    <w:p w14:paraId="1C63A8CF" w14:textId="3BD22527" w:rsidR="007A094D" w:rsidRDefault="007A094D" w:rsidP="0060302E">
      <w:pPr>
        <w:spacing w:before="0" w:after="0" w:line="240" w:lineRule="auto"/>
        <w:rPr>
          <w:color w:val="0070C0"/>
        </w:rPr>
      </w:pPr>
    </w:p>
    <w:p w14:paraId="395377F2" w14:textId="7D4E4638" w:rsidR="00BC1F0E" w:rsidRDefault="00BC1F0E" w:rsidP="0060302E">
      <w:pPr>
        <w:spacing w:before="0" w:after="0" w:line="240" w:lineRule="auto"/>
        <w:rPr>
          <w:color w:val="0070C0"/>
        </w:rPr>
      </w:pPr>
      <w:r w:rsidRPr="00BC1F0E">
        <w:rPr>
          <w:color w:val="7F7F7F" w:themeColor="text1" w:themeTint="80"/>
        </w:rPr>
        <w:t xml:space="preserve">Instead of having Dine-in, Take-away, </w:t>
      </w:r>
      <w:proofErr w:type="spellStart"/>
      <w:r w:rsidRPr="00BC1F0E">
        <w:rPr>
          <w:color w:val="7F7F7F" w:themeColor="text1" w:themeTint="80"/>
        </w:rPr>
        <w:t>etc</w:t>
      </w:r>
      <w:proofErr w:type="spellEnd"/>
      <w:r w:rsidRPr="00BC1F0E">
        <w:rPr>
          <w:color w:val="7F7F7F" w:themeColor="text1" w:themeTint="80"/>
        </w:rPr>
        <w:t xml:space="preserve"> you will have </w:t>
      </w:r>
      <w:r w:rsidR="00445CAC" w:rsidRPr="00445CAC">
        <w:rPr>
          <w:color w:val="0070C0"/>
        </w:rPr>
        <w:t>Badge</w:t>
      </w:r>
      <w:bookmarkStart w:id="1" w:name="_Hlk70795697"/>
      <w:r w:rsidR="00445CAC" w:rsidRPr="00445CAC">
        <w:rPr>
          <w:color w:val="0070C0"/>
        </w:rPr>
        <w:t xml:space="preserve"> </w:t>
      </w:r>
      <w:r w:rsidRPr="009475F6">
        <w:rPr>
          <w:noProof/>
          <w:color w:val="0070C0"/>
        </w:rPr>
        <w:drawing>
          <wp:inline distT="0" distB="0" distL="0" distR="0" wp14:anchorId="36BF67B6" wp14:editId="67FA7F1E">
            <wp:extent cx="228600" cy="9861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0C9FEED9" w14:textId="54E97C9D" w:rsidR="00445CAC" w:rsidRDefault="00BC1F0E" w:rsidP="00BC1F0E">
      <w:pPr>
        <w:spacing w:before="0" w:after="0" w:line="240" w:lineRule="auto"/>
        <w:ind w:left="5040"/>
        <w:rPr>
          <w:color w:val="0070C0"/>
        </w:rPr>
      </w:pPr>
      <w:r>
        <w:rPr>
          <w:color w:val="0070C0"/>
        </w:rPr>
        <w:t xml:space="preserve">      </w:t>
      </w:r>
      <w:r w:rsidR="00445CAC">
        <w:rPr>
          <w:color w:val="0070C0"/>
        </w:rPr>
        <w:t xml:space="preserve">Brochure </w:t>
      </w:r>
      <w:r w:rsidR="00445CAC" w:rsidRPr="00445CAC">
        <w:rPr>
          <w:color w:val="0070C0"/>
        </w:rPr>
        <w:t xml:space="preserve"> </w:t>
      </w:r>
      <w:r w:rsidR="00445CAC" w:rsidRPr="009475F6">
        <w:rPr>
          <w:noProof/>
          <w:color w:val="0070C0"/>
        </w:rPr>
        <w:drawing>
          <wp:inline distT="0" distB="0" distL="0" distR="0" wp14:anchorId="1C5E7B43" wp14:editId="6FAB8637">
            <wp:extent cx="228600" cy="986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0489" w14:textId="2E6C997C" w:rsidR="00BC1F0E" w:rsidRDefault="00445CAC" w:rsidP="00445CAC">
      <w:pPr>
        <w:spacing w:before="0" w:after="0" w:line="240" w:lineRule="auto"/>
        <w:ind w:left="5040"/>
        <w:rPr>
          <w:color w:val="0070C0"/>
        </w:rPr>
      </w:pPr>
      <w:r>
        <w:rPr>
          <w:color w:val="0070C0"/>
        </w:rPr>
        <w:t xml:space="preserve">      </w:t>
      </w:r>
      <w:r w:rsidR="00045F73">
        <w:rPr>
          <w:color w:val="0070C0"/>
        </w:rPr>
        <w:t>Certificate</w:t>
      </w:r>
      <w:r w:rsidR="00BC1F0E">
        <w:rPr>
          <w:color w:val="0070C0"/>
        </w:rPr>
        <w:t xml:space="preserve"> </w:t>
      </w:r>
      <w:r w:rsidR="00BC1F0E" w:rsidRPr="009475F6">
        <w:rPr>
          <w:noProof/>
          <w:color w:val="0070C0"/>
        </w:rPr>
        <w:drawing>
          <wp:inline distT="0" distB="0" distL="0" distR="0" wp14:anchorId="798814FA" wp14:editId="7499C177">
            <wp:extent cx="228600" cy="986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0C4F" w14:textId="6CAA92BE" w:rsidR="00BC1F0E" w:rsidRPr="00BC1F0E" w:rsidRDefault="00BC1F0E" w:rsidP="00BC1F0E">
      <w:pPr>
        <w:spacing w:before="0" w:after="0" w:line="240" w:lineRule="auto"/>
        <w:ind w:left="5040"/>
        <w:rPr>
          <w:color w:val="7F7F7F" w:themeColor="text1" w:themeTint="80"/>
        </w:rPr>
      </w:pPr>
      <w:r>
        <w:rPr>
          <w:color w:val="0070C0"/>
        </w:rPr>
        <w:t xml:space="preserve">      </w:t>
      </w:r>
      <w:r w:rsidR="00045F73">
        <w:rPr>
          <w:color w:val="0070C0"/>
        </w:rPr>
        <w:t>Envelope</w:t>
      </w:r>
      <w:r w:rsidRPr="00BC1F0E">
        <w:rPr>
          <w:color w:val="7F7F7F" w:themeColor="text1" w:themeTint="80"/>
        </w:rPr>
        <w:t xml:space="preserve"> etc.</w:t>
      </w:r>
    </w:p>
    <w:p w14:paraId="796650C2" w14:textId="61572969" w:rsidR="00BC1F0E" w:rsidRDefault="00BC1F0E" w:rsidP="0060302E">
      <w:pPr>
        <w:spacing w:before="0" w:after="0" w:line="240" w:lineRule="auto"/>
        <w:rPr>
          <w:color w:val="0070C0"/>
        </w:rPr>
      </w:pPr>
    </w:p>
    <w:p w14:paraId="1377A3EA" w14:textId="3B51BD85" w:rsidR="003D7964" w:rsidRDefault="003D7964" w:rsidP="003D7964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 w:rsidR="00FE2013">
        <w:rPr>
          <w:color w:val="0070C0"/>
        </w:rPr>
        <w:t>Event</w:t>
      </w:r>
      <w:r>
        <w:rPr>
          <w:color w:val="0070C0"/>
        </w:rPr>
        <w:t xml:space="preserve"> or Name Badge</w:t>
      </w:r>
    </w:p>
    <w:p w14:paraId="6FD814E2" w14:textId="77777777" w:rsidR="003D7964" w:rsidRDefault="003D7964" w:rsidP="003D7964">
      <w:pPr>
        <w:spacing w:before="0" w:after="0" w:line="240" w:lineRule="auto"/>
        <w:rPr>
          <w:color w:val="0070C0"/>
        </w:rPr>
      </w:pPr>
    </w:p>
    <w:p w14:paraId="372319A2" w14:textId="43947BE6" w:rsidR="003D7964" w:rsidRDefault="00E62067" w:rsidP="003D7964">
      <w:pPr>
        <w:spacing w:before="0" w:after="0" w:line="240" w:lineRule="auto"/>
        <w:rPr>
          <w:color w:val="0070C0"/>
        </w:rPr>
      </w:pPr>
      <w:r>
        <w:rPr>
          <w:color w:val="0070C0"/>
        </w:rPr>
        <w:t>Color-coded event badges are a great way to keep intra-personnel identification and communication clear.  They also make help more accessible to attendees.</w:t>
      </w:r>
    </w:p>
    <w:p w14:paraId="589B1EE9" w14:textId="77777777" w:rsidR="003D7964" w:rsidRDefault="003D7964" w:rsidP="003D7964">
      <w:pPr>
        <w:spacing w:before="0" w:after="0" w:line="240" w:lineRule="auto"/>
        <w:rPr>
          <w:color w:val="0070C0"/>
        </w:rPr>
      </w:pPr>
    </w:p>
    <w:p w14:paraId="51FDC049" w14:textId="77777777" w:rsidR="003D7964" w:rsidRDefault="003D7964" w:rsidP="003D7964">
      <w:pPr>
        <w:spacing w:before="0" w:after="0" w:line="240" w:lineRule="auto"/>
      </w:pPr>
      <w:r>
        <w:t>Database:</w:t>
      </w:r>
    </w:p>
    <w:p w14:paraId="0EC6A317" w14:textId="4DEF3E0E" w:rsidR="003D7964" w:rsidRPr="00043A87" w:rsidRDefault="003D7964" w:rsidP="003D7964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 w:rsidR="003839F8" w:rsidRPr="00054483">
        <w:rPr>
          <w:b/>
          <w:bCs/>
          <w:color w:val="A50D88"/>
        </w:rPr>
        <w:t>3</w:t>
      </w:r>
      <w:r w:rsidRPr="00054483">
        <w:rPr>
          <w:b/>
          <w:bCs/>
          <w:color w:val="A50D88"/>
        </w:rPr>
        <w:t>x4</w:t>
      </w:r>
      <w:r>
        <w:rPr>
          <w:color w:val="A50D88"/>
        </w:rPr>
        <w:t xml:space="preserve">”, </w:t>
      </w:r>
      <w:r w:rsidR="003839F8">
        <w:rPr>
          <w:color w:val="A50D88"/>
        </w:rPr>
        <w:t xml:space="preserve">3x5”, 3.3x5.5”, 3.8x5”, 4x5”, 4x6”, </w:t>
      </w:r>
      <w:r w:rsidRPr="00F777E3">
        <w:rPr>
          <w:color w:val="A50D88"/>
        </w:rPr>
        <w:t>5.5x8.0</w:t>
      </w:r>
      <w:r w:rsidRPr="00672D9A">
        <w:rPr>
          <w:b/>
          <w:bCs/>
          <w:color w:val="A50D88"/>
        </w:rPr>
        <w:t>”</w:t>
      </w:r>
      <w:r>
        <w:rPr>
          <w:color w:val="A50D88"/>
        </w:rPr>
        <w:t>, custom</w:t>
      </w:r>
    </w:p>
    <w:p w14:paraId="224C19CA" w14:textId="1DC1DA11" w:rsidR="003839F8" w:rsidRDefault="003D7964" w:rsidP="003D7964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 w:rsidR="003839F8" w:rsidRPr="00054483">
        <w:rPr>
          <w:b/>
          <w:bCs/>
          <w:color w:val="A50D88"/>
        </w:rPr>
        <w:t>14pt gloss laminate</w:t>
      </w:r>
      <w:r w:rsidR="003839F8">
        <w:rPr>
          <w:color w:val="A50D88"/>
        </w:rPr>
        <w:t>, 18pt gloss laminate, 14pt velvet laminate, 18pt velvet laminate</w:t>
      </w:r>
    </w:p>
    <w:p w14:paraId="30D77F71" w14:textId="5F8EECEF" w:rsidR="00054483" w:rsidRDefault="00054483" w:rsidP="003D7964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Hole Drill: </w:t>
      </w:r>
      <w:r w:rsidRPr="00054483">
        <w:rPr>
          <w:b/>
          <w:bCs/>
          <w:color w:val="A50D88"/>
        </w:rPr>
        <w:t>1</w:t>
      </w:r>
      <w:r>
        <w:rPr>
          <w:color w:val="A50D88"/>
        </w:rPr>
        <w:t>, 2</w:t>
      </w:r>
    </w:p>
    <w:p w14:paraId="09247427" w14:textId="22865582" w:rsidR="00054483" w:rsidRDefault="00054483" w:rsidP="003D7964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Corner: Rounded, </w:t>
      </w:r>
      <w:r w:rsidRPr="00054483">
        <w:rPr>
          <w:b/>
          <w:bCs/>
          <w:color w:val="A50D88"/>
        </w:rPr>
        <w:t>Square</w:t>
      </w:r>
    </w:p>
    <w:p w14:paraId="56593262" w14:textId="77777777" w:rsidR="003D7964" w:rsidRDefault="003D7964" w:rsidP="003D7964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672D9A">
        <w:rPr>
          <w:b/>
          <w:bCs/>
          <w:color w:val="A50D88"/>
        </w:rPr>
        <w:t>Single color</w:t>
      </w:r>
      <w:r>
        <w:rPr>
          <w:color w:val="A50D88"/>
        </w:rPr>
        <w:t xml:space="preserve">, </w:t>
      </w:r>
      <w:r w:rsidRPr="00672D9A">
        <w:rPr>
          <w:color w:val="A50D88"/>
        </w:rPr>
        <w:t>Multicolor</w:t>
      </w:r>
      <w:r>
        <w:rPr>
          <w:color w:val="A50D88"/>
        </w:rPr>
        <w:t>, Full color</w:t>
      </w:r>
    </w:p>
    <w:p w14:paraId="4B794E67" w14:textId="77777777" w:rsidR="003D7964" w:rsidRDefault="003D7964" w:rsidP="003D7964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Pr="004354BB">
        <w:rPr>
          <w:b/>
          <w:bCs/>
          <w:color w:val="A50D88"/>
        </w:rPr>
        <w:t>User provided</w:t>
      </w:r>
      <w:r>
        <w:rPr>
          <w:color w:val="A50D88"/>
        </w:rPr>
        <w:t>, Template, Custom-designed</w:t>
      </w:r>
    </w:p>
    <w:p w14:paraId="07C1AAF3" w14:textId="794DCF63" w:rsidR="003D7964" w:rsidRDefault="003D7964" w:rsidP="003D7964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Pr="00E62067">
        <w:rPr>
          <w:b/>
          <w:bCs/>
          <w:color w:val="A50D88"/>
        </w:rPr>
        <w:t>10</w:t>
      </w:r>
      <w:r>
        <w:rPr>
          <w:color w:val="A50D88"/>
        </w:rPr>
        <w:t>, 2</w:t>
      </w:r>
      <w:r w:rsidR="00054483">
        <w:rPr>
          <w:color w:val="A50D88"/>
        </w:rPr>
        <w:t>5</w:t>
      </w:r>
      <w:r>
        <w:rPr>
          <w:color w:val="A50D88"/>
        </w:rPr>
        <w:t>, 50</w:t>
      </w:r>
      <w:r w:rsidR="00054483">
        <w:rPr>
          <w:color w:val="A50D88"/>
        </w:rPr>
        <w:t>, 200</w:t>
      </w:r>
      <w:r>
        <w:rPr>
          <w:color w:val="A50D88"/>
        </w:rPr>
        <w:t>, custom</w:t>
      </w:r>
    </w:p>
    <w:p w14:paraId="2BC7EFF0" w14:textId="391A0592" w:rsidR="003D7964" w:rsidRPr="00043A87" w:rsidRDefault="003D7964" w:rsidP="003D7964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80 </w:t>
      </w:r>
      <w:proofErr w:type="spellStart"/>
      <w:r>
        <w:rPr>
          <w:color w:val="A50D88"/>
        </w:rPr>
        <w:t>Dhm</w:t>
      </w:r>
      <w:proofErr w:type="spellEnd"/>
    </w:p>
    <w:p w14:paraId="075D10CC" w14:textId="3E1BFEA1" w:rsidR="003D7964" w:rsidRDefault="003D7964" w:rsidP="0060302E">
      <w:pPr>
        <w:spacing w:before="0" w:after="0" w:line="240" w:lineRule="auto"/>
        <w:rPr>
          <w:color w:val="0070C0"/>
        </w:rPr>
      </w:pPr>
    </w:p>
    <w:p w14:paraId="6410B49A" w14:textId="77777777" w:rsidR="003D7964" w:rsidRDefault="003D7964" w:rsidP="003D7964">
      <w:pPr>
        <w:spacing w:before="0" w:after="0" w:line="240" w:lineRule="auto"/>
        <w:rPr>
          <w:color w:val="7F7F7F" w:themeColor="text1" w:themeTint="80"/>
        </w:rPr>
      </w:pPr>
      <w:r w:rsidRPr="005551D6">
        <w:rPr>
          <w:color w:val="7F7F7F" w:themeColor="text1" w:themeTint="80"/>
        </w:rPr>
        <w:t>Th</w:t>
      </w:r>
      <w:r>
        <w:rPr>
          <w:color w:val="7F7F7F" w:themeColor="text1" w:themeTint="80"/>
        </w:rPr>
        <w:t>e</w:t>
      </w:r>
      <w:r w:rsidRPr="005551D6">
        <w:rPr>
          <w:color w:val="7F7F7F" w:themeColor="text1" w:themeTint="80"/>
        </w:rPr>
        <w:t xml:space="preserve"> image on right will be rectangular, not circular.  It should be possible to </w:t>
      </w:r>
      <w:r>
        <w:rPr>
          <w:color w:val="7F7F7F" w:themeColor="text1" w:themeTint="80"/>
        </w:rPr>
        <w:t>click on the image and magnify it to fit to the width or height, whichever is smaller.</w:t>
      </w:r>
    </w:p>
    <w:p w14:paraId="6FED5D52" w14:textId="77777777" w:rsidR="003D7964" w:rsidRDefault="003D7964" w:rsidP="003D7964">
      <w:pPr>
        <w:spacing w:before="0" w:after="0" w:line="240" w:lineRule="auto"/>
        <w:rPr>
          <w:color w:val="7F7F7F" w:themeColor="text1" w:themeTint="80"/>
        </w:rPr>
      </w:pPr>
    </w:p>
    <w:p w14:paraId="002209C8" w14:textId="77777777" w:rsidR="003D7964" w:rsidRPr="005551D6" w:rsidRDefault="003D7964" w:rsidP="003D7964">
      <w:pPr>
        <w:spacing w:before="0" w:after="0" w:line="240" w:lineRule="auto"/>
        <w:rPr>
          <w:color w:val="7F7F7F" w:themeColor="text1" w:themeTint="80"/>
        </w:rPr>
      </w:pPr>
      <w:r>
        <w:rPr>
          <w:color w:val="7F7F7F" w:themeColor="text1" w:themeTint="80"/>
        </w:rPr>
        <w:t>You would see thumbnails at the bottom – anything between one to 5 thumbnails per set which should all fit in max one row for desktops.  For phones, they should be in ribbon scroll format just below the image.</w:t>
      </w:r>
    </w:p>
    <w:p w14:paraId="53043922" w14:textId="17DCDBBE" w:rsidR="003D7964" w:rsidRDefault="003D7964" w:rsidP="0060302E">
      <w:pPr>
        <w:spacing w:before="0" w:after="0" w:line="240" w:lineRule="auto"/>
        <w:rPr>
          <w:color w:val="0070C0"/>
        </w:rPr>
      </w:pPr>
    </w:p>
    <w:p w14:paraId="0EE6D581" w14:textId="452FBFB0" w:rsidR="003D7964" w:rsidRDefault="003D7964" w:rsidP="0060302E">
      <w:pPr>
        <w:spacing w:before="0" w:after="0" w:line="240" w:lineRule="auto"/>
        <w:rPr>
          <w:color w:val="0070C0"/>
        </w:rPr>
      </w:pPr>
      <w:r>
        <w:rPr>
          <w:noProof/>
        </w:rPr>
        <w:drawing>
          <wp:inline distT="0" distB="0" distL="0" distR="0" wp14:anchorId="3F5CCC6F" wp14:editId="5753CD57">
            <wp:extent cx="5943600" cy="14630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9AC5C" w14:textId="60B63510" w:rsidR="003C5D79" w:rsidRDefault="003C5D79" w:rsidP="0060302E">
      <w:pPr>
        <w:spacing w:before="0" w:after="0" w:line="240" w:lineRule="auto"/>
        <w:rPr>
          <w:color w:val="0070C0"/>
        </w:rPr>
      </w:pPr>
    </w:p>
    <w:p w14:paraId="491E9961" w14:textId="699DD078" w:rsidR="003C5D79" w:rsidRPr="003C5D79" w:rsidRDefault="003C5D79" w:rsidP="0060302E">
      <w:pPr>
        <w:spacing w:before="0" w:after="0" w:line="240" w:lineRule="auto"/>
        <w:rPr>
          <w:b/>
          <w:bCs/>
          <w:color w:val="7F7F7F" w:themeColor="text1" w:themeTint="80"/>
        </w:rPr>
      </w:pPr>
      <w:proofErr w:type="gramStart"/>
      <w:r w:rsidRPr="003C5D79">
        <w:rPr>
          <w:b/>
          <w:bCs/>
          <w:color w:val="7F7F7F" w:themeColor="text1" w:themeTint="80"/>
        </w:rPr>
        <w:t>Recently-viewed</w:t>
      </w:r>
      <w:proofErr w:type="gramEnd"/>
      <w:r w:rsidRPr="003C5D79">
        <w:rPr>
          <w:b/>
          <w:bCs/>
          <w:color w:val="7F7F7F" w:themeColor="text1" w:themeTint="80"/>
        </w:rPr>
        <w:t xml:space="preserve"> products will be mentioned at the bottom.  </w:t>
      </w:r>
      <w:proofErr w:type="gramStart"/>
      <w:r w:rsidRPr="003C5D79">
        <w:rPr>
          <w:b/>
          <w:bCs/>
          <w:color w:val="7F7F7F" w:themeColor="text1" w:themeTint="80"/>
        </w:rPr>
        <w:t>And,</w:t>
      </w:r>
      <w:proofErr w:type="gramEnd"/>
      <w:r w:rsidRPr="003C5D79">
        <w:rPr>
          <w:b/>
          <w:bCs/>
          <w:color w:val="7F7F7F" w:themeColor="text1" w:themeTint="80"/>
        </w:rPr>
        <w:t xml:space="preserve"> there must be a like icon.</w:t>
      </w:r>
    </w:p>
    <w:p w14:paraId="30C62BC6" w14:textId="77777777" w:rsidR="003D7964" w:rsidRDefault="003D7964" w:rsidP="0060302E">
      <w:pPr>
        <w:spacing w:before="0" w:after="0" w:line="240" w:lineRule="auto"/>
        <w:rPr>
          <w:color w:val="0070C0"/>
        </w:rPr>
      </w:pPr>
    </w:p>
    <w:p w14:paraId="2A5C8E77" w14:textId="6B7546E9" w:rsidR="00BC1F0E" w:rsidRDefault="00B44766" w:rsidP="0060302E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 w:rsidR="002B1D93">
        <w:rPr>
          <w:color w:val="0070C0"/>
        </w:rPr>
        <w:t>Brochures</w:t>
      </w:r>
      <w:r w:rsidR="00FA5351">
        <w:rPr>
          <w:color w:val="0070C0"/>
        </w:rPr>
        <w:t xml:space="preserve">, Catalogues </w:t>
      </w:r>
      <w:r w:rsidR="005A378F">
        <w:rPr>
          <w:color w:val="0070C0"/>
        </w:rPr>
        <w:t>&amp; Magazines</w:t>
      </w:r>
    </w:p>
    <w:p w14:paraId="41824536" w14:textId="3DA60228" w:rsidR="002B1D93" w:rsidRDefault="002B1D93" w:rsidP="0060302E">
      <w:pPr>
        <w:spacing w:before="0" w:after="0" w:line="240" w:lineRule="auto"/>
        <w:rPr>
          <w:color w:val="0070C0"/>
        </w:rPr>
      </w:pPr>
    </w:p>
    <w:p w14:paraId="5AFEC007" w14:textId="2FB959E6" w:rsidR="00052BBB" w:rsidRDefault="003D7964" w:rsidP="0060302E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2B1D93">
        <w:rPr>
          <w:color w:val="0070C0"/>
        </w:rPr>
        <w:t xml:space="preserve">Make a statement about your quality even before your customer experiences your product.  </w:t>
      </w:r>
    </w:p>
    <w:p w14:paraId="44D751DC" w14:textId="77777777" w:rsidR="00052BBB" w:rsidRDefault="00052BBB" w:rsidP="0060302E">
      <w:pPr>
        <w:spacing w:before="0" w:after="0" w:line="240" w:lineRule="auto"/>
        <w:rPr>
          <w:color w:val="0070C0"/>
        </w:rPr>
      </w:pPr>
    </w:p>
    <w:p w14:paraId="24AD94B2" w14:textId="44C95CEA" w:rsidR="002B1D93" w:rsidRDefault="00B44766" w:rsidP="0060302E">
      <w:pPr>
        <w:spacing w:before="0" w:after="0" w:line="240" w:lineRule="auto"/>
        <w:rPr>
          <w:color w:val="0070C0"/>
        </w:rPr>
      </w:pPr>
      <w:r w:rsidRPr="00B44766">
        <w:rPr>
          <w:color w:val="0070C0"/>
        </w:rPr>
        <w:t xml:space="preserve">The </w:t>
      </w:r>
      <w:r>
        <w:rPr>
          <w:color w:val="0070C0"/>
        </w:rPr>
        <w:t xml:space="preserve">finger </w:t>
      </w:r>
      <w:proofErr w:type="gramStart"/>
      <w:r>
        <w:rPr>
          <w:color w:val="0070C0"/>
        </w:rPr>
        <w:t>feel</w:t>
      </w:r>
      <w:proofErr w:type="gramEnd"/>
      <w:r>
        <w:rPr>
          <w:color w:val="0070C0"/>
        </w:rPr>
        <w:t xml:space="preserve"> of the paper</w:t>
      </w:r>
      <w:r w:rsidRPr="00B44766">
        <w:rPr>
          <w:color w:val="0070C0"/>
        </w:rPr>
        <w:t>, the binding</w:t>
      </w:r>
      <w:r w:rsidR="00324185">
        <w:rPr>
          <w:color w:val="0070C0"/>
        </w:rPr>
        <w:t>’s</w:t>
      </w:r>
      <w:r>
        <w:rPr>
          <w:color w:val="0070C0"/>
        </w:rPr>
        <w:t xml:space="preserve"> finish</w:t>
      </w:r>
      <w:r w:rsidR="00324185">
        <w:rPr>
          <w:color w:val="0070C0"/>
        </w:rPr>
        <w:t xml:space="preserve"> and the </w:t>
      </w:r>
      <w:r>
        <w:rPr>
          <w:color w:val="0070C0"/>
        </w:rPr>
        <w:t>color</w:t>
      </w:r>
      <w:r w:rsidR="00324185">
        <w:rPr>
          <w:color w:val="0070C0"/>
        </w:rPr>
        <w:t xml:space="preserve"> depth, </w:t>
      </w:r>
      <w:r w:rsidRPr="00B44766">
        <w:rPr>
          <w:color w:val="0070C0"/>
        </w:rPr>
        <w:t xml:space="preserve">all combine to convey </w:t>
      </w:r>
      <w:r>
        <w:rPr>
          <w:color w:val="0070C0"/>
        </w:rPr>
        <w:t>your powerful message</w:t>
      </w:r>
      <w:r w:rsidRPr="00B44766">
        <w:rPr>
          <w:color w:val="0070C0"/>
        </w:rPr>
        <w:t>.</w:t>
      </w:r>
    </w:p>
    <w:p w14:paraId="48DABB6B" w14:textId="77777777" w:rsidR="00B44766" w:rsidRDefault="00B44766" w:rsidP="0060302E">
      <w:pPr>
        <w:spacing w:before="0" w:after="0" w:line="240" w:lineRule="auto"/>
        <w:rPr>
          <w:color w:val="0070C0"/>
        </w:rPr>
      </w:pPr>
    </w:p>
    <w:p w14:paraId="231E111E" w14:textId="754CBE15" w:rsidR="00043A87" w:rsidRDefault="00043A87" w:rsidP="00CB1C2E">
      <w:pPr>
        <w:spacing w:before="0" w:after="0" w:line="240" w:lineRule="auto"/>
      </w:pPr>
      <w:r>
        <w:t>Database:</w:t>
      </w:r>
    </w:p>
    <w:p w14:paraId="1C2534C0" w14:textId="15749D86" w:rsidR="00043A87" w:rsidRPr="00043A87" w:rsidRDefault="00043A87" w:rsidP="00CB1C2E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>Size: A4, A5, A6</w:t>
      </w:r>
    </w:p>
    <w:p w14:paraId="35CBDFD8" w14:textId="3E430AF3" w:rsidR="00043A87" w:rsidRPr="00043A87" w:rsidRDefault="00043A87" w:rsidP="00CB1C2E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 w:rsidR="004B4612">
        <w:rPr>
          <w:color w:val="A50D88"/>
        </w:rPr>
        <w:t>130gsm</w:t>
      </w:r>
      <w:r w:rsidRPr="00043A87">
        <w:rPr>
          <w:color w:val="A50D88"/>
        </w:rPr>
        <w:t xml:space="preserve">, 150 </w:t>
      </w:r>
      <w:proofErr w:type="spellStart"/>
      <w:r w:rsidRPr="00043A87">
        <w:rPr>
          <w:color w:val="A50D88"/>
        </w:rPr>
        <w:t>gsm</w:t>
      </w:r>
      <w:proofErr w:type="spellEnd"/>
      <w:r w:rsidRPr="00043A87">
        <w:rPr>
          <w:color w:val="A50D88"/>
        </w:rPr>
        <w:t xml:space="preserve">, 180 </w:t>
      </w:r>
      <w:proofErr w:type="spellStart"/>
      <w:r w:rsidRPr="00043A87">
        <w:rPr>
          <w:color w:val="A50D88"/>
        </w:rPr>
        <w:t>gsm</w:t>
      </w:r>
      <w:proofErr w:type="spellEnd"/>
      <w:r w:rsidRPr="00043A87">
        <w:rPr>
          <w:color w:val="A50D88"/>
        </w:rPr>
        <w:t xml:space="preserve">, 210 </w:t>
      </w:r>
      <w:proofErr w:type="spellStart"/>
      <w:r w:rsidRPr="00043A87">
        <w:rPr>
          <w:color w:val="A50D88"/>
        </w:rPr>
        <w:t>gsm</w:t>
      </w:r>
      <w:proofErr w:type="spellEnd"/>
    </w:p>
    <w:p w14:paraId="38CC5F89" w14:textId="43E75DEE" w:rsidR="00043A87" w:rsidRPr="00043A87" w:rsidRDefault="00043A87" w:rsidP="00CB1C2E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lastRenderedPageBreak/>
        <w:t xml:space="preserve">Paper finish: matt, glossy, satin, dull, </w:t>
      </w:r>
      <w:proofErr w:type="gramStart"/>
      <w:r w:rsidRPr="00043A87">
        <w:rPr>
          <w:color w:val="A50D88"/>
        </w:rPr>
        <w:t>coated</w:t>
      </w:r>
      <w:proofErr w:type="gramEnd"/>
    </w:p>
    <w:p w14:paraId="1E0B42BD" w14:textId="368EE3AD" w:rsidR="00043A87" w:rsidRDefault="00043A87" w:rsidP="00CB1C2E">
      <w:pPr>
        <w:spacing w:before="0" w:after="0" w:line="240" w:lineRule="auto"/>
        <w:rPr>
          <w:color w:val="A50D88"/>
        </w:rPr>
      </w:pPr>
      <w:r>
        <w:rPr>
          <w:color w:val="A50D88"/>
        </w:rPr>
        <w:t># of sides: single, double</w:t>
      </w:r>
    </w:p>
    <w:p w14:paraId="22C12736" w14:textId="25CBFB2F" w:rsidR="00043A87" w:rsidRDefault="00043A87" w:rsidP="00CB1C2E">
      <w:pPr>
        <w:spacing w:before="0" w:after="0" w:line="240" w:lineRule="auto"/>
        <w:rPr>
          <w:color w:val="A50D88"/>
        </w:rPr>
      </w:pPr>
      <w:r>
        <w:rPr>
          <w:color w:val="A50D88"/>
        </w:rPr>
        <w:t>Binding:</w:t>
      </w:r>
      <w:r w:rsidR="005A378F">
        <w:rPr>
          <w:color w:val="A50D88"/>
        </w:rPr>
        <w:t xml:space="preserve"> comb,</w:t>
      </w:r>
      <w:r>
        <w:rPr>
          <w:color w:val="A50D88"/>
        </w:rPr>
        <w:t xml:space="preserve"> </w:t>
      </w:r>
      <w:r w:rsidR="005A378F">
        <w:rPr>
          <w:color w:val="A50D88"/>
        </w:rPr>
        <w:t xml:space="preserve">perfect, </w:t>
      </w:r>
      <w:r>
        <w:rPr>
          <w:color w:val="A50D88"/>
        </w:rPr>
        <w:t>saddle</w:t>
      </w:r>
      <w:r w:rsidR="005A378F">
        <w:rPr>
          <w:color w:val="A50D88"/>
        </w:rPr>
        <w:t>, sewn,</w:t>
      </w:r>
      <w:r>
        <w:rPr>
          <w:color w:val="A50D88"/>
        </w:rPr>
        <w:t xml:space="preserve"> stitch, spiral</w:t>
      </w:r>
    </w:p>
    <w:p w14:paraId="1700341F" w14:textId="72E75A55" w:rsidR="00043A87" w:rsidRDefault="00043A87" w:rsidP="00CB1C2E">
      <w:pPr>
        <w:spacing w:before="0" w:after="0" w:line="240" w:lineRule="auto"/>
        <w:rPr>
          <w:color w:val="A50D88"/>
        </w:rPr>
      </w:pPr>
      <w:r>
        <w:rPr>
          <w:color w:val="A50D88"/>
        </w:rPr>
        <w:t>Finish: spot UV, laminated</w:t>
      </w:r>
    </w:p>
    <w:p w14:paraId="30815C80" w14:textId="6974F96B" w:rsidR="00043A87" w:rsidRDefault="00043A87" w:rsidP="00CB1C2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5,000, </w:t>
      </w:r>
      <w:r w:rsidRPr="004F6591">
        <w:rPr>
          <w:b/>
          <w:bCs/>
          <w:color w:val="A50D88"/>
        </w:rPr>
        <w:t>10,000</w:t>
      </w:r>
      <w:r>
        <w:rPr>
          <w:color w:val="A50D88"/>
        </w:rPr>
        <w:t>, 20,000, 50,000, custom</w:t>
      </w:r>
    </w:p>
    <w:p w14:paraId="479164BF" w14:textId="0E726FA0" w:rsidR="00886C39" w:rsidRPr="00043A87" w:rsidRDefault="00886C39" w:rsidP="00CB1C2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1,600 </w:t>
      </w:r>
      <w:proofErr w:type="spellStart"/>
      <w:r>
        <w:rPr>
          <w:color w:val="A50D88"/>
        </w:rPr>
        <w:t>Dhm</w:t>
      </w:r>
      <w:proofErr w:type="spellEnd"/>
    </w:p>
    <w:p w14:paraId="2BA49DA7" w14:textId="6540CE9B" w:rsidR="00C721E7" w:rsidRDefault="00C721E7" w:rsidP="00CB1C2E">
      <w:pPr>
        <w:spacing w:before="0" w:after="0" w:line="240" w:lineRule="auto"/>
      </w:pPr>
    </w:p>
    <w:p w14:paraId="7500E258" w14:textId="309FF82A" w:rsidR="00C721E7" w:rsidRDefault="00C721E7" w:rsidP="00CB1C2E">
      <w:pPr>
        <w:spacing w:before="0" w:after="0" w:line="240" w:lineRule="auto"/>
      </w:pPr>
    </w:p>
    <w:p w14:paraId="17EFBCDC" w14:textId="23C68C24" w:rsidR="004149D2" w:rsidRDefault="004149D2" w:rsidP="004149D2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>Certificates</w:t>
      </w:r>
    </w:p>
    <w:p w14:paraId="632D0D20" w14:textId="77777777" w:rsidR="004149D2" w:rsidRDefault="004149D2" w:rsidP="004149D2">
      <w:pPr>
        <w:spacing w:before="0" w:after="0" w:line="240" w:lineRule="auto"/>
        <w:rPr>
          <w:color w:val="0070C0"/>
        </w:rPr>
      </w:pPr>
    </w:p>
    <w:p w14:paraId="525D7039" w14:textId="01CFB347" w:rsidR="004149D2" w:rsidRDefault="003D7964" w:rsidP="00191B1C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191B1C">
        <w:rPr>
          <w:color w:val="0070C0"/>
        </w:rPr>
        <w:t>Certificate is a reward.  The quality should convey well-earned pride.</w:t>
      </w:r>
      <w:r w:rsidR="004149D2">
        <w:rPr>
          <w:color w:val="0070C0"/>
        </w:rPr>
        <w:t xml:space="preserve"> </w:t>
      </w:r>
    </w:p>
    <w:p w14:paraId="65A70E40" w14:textId="77777777" w:rsidR="004149D2" w:rsidRDefault="004149D2" w:rsidP="004149D2">
      <w:pPr>
        <w:spacing w:before="0" w:after="0" w:line="240" w:lineRule="auto"/>
        <w:rPr>
          <w:color w:val="0070C0"/>
        </w:rPr>
      </w:pPr>
    </w:p>
    <w:p w14:paraId="54DA9B65" w14:textId="6806DD8B" w:rsidR="004149D2" w:rsidRDefault="00191B1C" w:rsidP="00D93C55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Choose from the options below or give us a call and we will help you build </w:t>
      </w:r>
      <w:r w:rsidR="00D93C55">
        <w:rPr>
          <w:color w:val="0070C0"/>
        </w:rPr>
        <w:t>lasting pride on the top of your efforts.</w:t>
      </w:r>
    </w:p>
    <w:p w14:paraId="61884BFA" w14:textId="77777777" w:rsidR="004149D2" w:rsidRDefault="004149D2" w:rsidP="004149D2">
      <w:pPr>
        <w:spacing w:before="0" w:after="0" w:line="240" w:lineRule="auto"/>
        <w:rPr>
          <w:color w:val="0070C0"/>
        </w:rPr>
      </w:pPr>
    </w:p>
    <w:p w14:paraId="50D7536C" w14:textId="77777777" w:rsidR="004149D2" w:rsidRDefault="004149D2" w:rsidP="004149D2">
      <w:pPr>
        <w:spacing w:before="0" w:after="0" w:line="240" w:lineRule="auto"/>
      </w:pPr>
      <w:r>
        <w:t>Database:</w:t>
      </w:r>
    </w:p>
    <w:p w14:paraId="6FA84952" w14:textId="77777777" w:rsidR="004149D2" w:rsidRPr="00043A87" w:rsidRDefault="004149D2" w:rsidP="004149D2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A4, </w:t>
      </w:r>
      <w:r w:rsidRPr="004354BB">
        <w:rPr>
          <w:b/>
          <w:bCs/>
          <w:color w:val="A50D88"/>
        </w:rPr>
        <w:t>A5</w:t>
      </w:r>
      <w:r w:rsidRPr="00043A87">
        <w:rPr>
          <w:color w:val="A50D88"/>
        </w:rPr>
        <w:t>, A6</w:t>
      </w:r>
    </w:p>
    <w:p w14:paraId="2611CEFE" w14:textId="42A3E2C0" w:rsidR="004149D2" w:rsidRPr="00043A87" w:rsidRDefault="004149D2" w:rsidP="004149D2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 w:rsidR="005A699A">
        <w:rPr>
          <w:color w:val="A50D88"/>
        </w:rPr>
        <w:t xml:space="preserve">14pt Matte Cover, </w:t>
      </w:r>
      <w:r>
        <w:rPr>
          <w:color w:val="A50D88"/>
        </w:rPr>
        <w:t xml:space="preserve">100lb </w:t>
      </w:r>
      <w:r w:rsidR="005A699A">
        <w:rPr>
          <w:color w:val="A50D88"/>
        </w:rPr>
        <w:t>Matte White, 100lb Silk Cover</w:t>
      </w:r>
      <w:r w:rsidR="004354BB">
        <w:rPr>
          <w:color w:val="A50D88"/>
        </w:rPr>
        <w:t xml:space="preserve">, </w:t>
      </w:r>
      <w:r w:rsidR="004354BB" w:rsidRPr="004354BB">
        <w:rPr>
          <w:b/>
          <w:bCs/>
          <w:color w:val="A50D88"/>
        </w:rPr>
        <w:t>160gsm Cream Ivory</w:t>
      </w:r>
      <w:r w:rsidR="004354BB">
        <w:rPr>
          <w:color w:val="A50D88"/>
        </w:rPr>
        <w:t>, 220gsm white ivory</w:t>
      </w:r>
    </w:p>
    <w:p w14:paraId="143EB806" w14:textId="41BE0874" w:rsidR="004149D2" w:rsidRPr="00043A87" w:rsidRDefault="004354BB" w:rsidP="004149D2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4354BB">
        <w:rPr>
          <w:b/>
          <w:bCs/>
          <w:color w:val="A50D88"/>
        </w:rPr>
        <w:t>4/0 - Full Color</w:t>
      </w:r>
      <w:r>
        <w:rPr>
          <w:color w:val="A50D88"/>
        </w:rPr>
        <w:t>, 1/0 Spot Pantone Colors</w:t>
      </w:r>
    </w:p>
    <w:p w14:paraId="1132CE45" w14:textId="3A7E933A" w:rsidR="004149D2" w:rsidRDefault="004149D2" w:rsidP="004354BB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Finish: </w:t>
      </w:r>
      <w:r w:rsidR="004354BB">
        <w:rPr>
          <w:color w:val="A50D88"/>
        </w:rPr>
        <w:t xml:space="preserve">Seal hot stamping, </w:t>
      </w:r>
      <w:r w:rsidR="004354BB" w:rsidRPr="004354BB">
        <w:rPr>
          <w:b/>
          <w:bCs/>
          <w:color w:val="A50D88"/>
        </w:rPr>
        <w:t>Emboss on seal</w:t>
      </w:r>
      <w:r w:rsidR="004354BB">
        <w:rPr>
          <w:color w:val="A50D88"/>
        </w:rPr>
        <w:t>, Hot stamping wording</w:t>
      </w:r>
    </w:p>
    <w:p w14:paraId="24E2E16D" w14:textId="764969EF" w:rsidR="004354BB" w:rsidRDefault="00F1506F" w:rsidP="004354BB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="004354BB" w:rsidRPr="004354BB">
        <w:rPr>
          <w:b/>
          <w:bCs/>
          <w:color w:val="A50D88"/>
        </w:rPr>
        <w:t>User provided</w:t>
      </w:r>
      <w:r w:rsidR="004354BB">
        <w:rPr>
          <w:color w:val="A50D88"/>
        </w:rPr>
        <w:t>, Template, Custom-designed</w:t>
      </w:r>
    </w:p>
    <w:p w14:paraId="651FF585" w14:textId="7657D00C" w:rsidR="004149D2" w:rsidRDefault="004149D2" w:rsidP="004149D2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="004354BB" w:rsidRPr="004354BB">
        <w:rPr>
          <w:b/>
          <w:bCs/>
          <w:color w:val="A50D88"/>
        </w:rPr>
        <w:t>50</w:t>
      </w:r>
      <w:r w:rsidR="004354BB">
        <w:rPr>
          <w:color w:val="A50D88"/>
        </w:rPr>
        <w:t>, 100, 200, 500,</w:t>
      </w:r>
      <w:r>
        <w:rPr>
          <w:color w:val="A50D88"/>
        </w:rPr>
        <w:t xml:space="preserve"> custom</w:t>
      </w:r>
    </w:p>
    <w:p w14:paraId="161AE1F6" w14:textId="660F0E07" w:rsidR="004149D2" w:rsidRPr="00043A87" w:rsidRDefault="004149D2" w:rsidP="004149D2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4354BB">
        <w:rPr>
          <w:color w:val="A50D88"/>
        </w:rPr>
        <w:t>2</w:t>
      </w:r>
      <w:r w:rsidR="00191B1C">
        <w:rPr>
          <w:color w:val="A50D88"/>
        </w:rPr>
        <w:t>4</w:t>
      </w:r>
      <w:r w:rsidR="004354BB">
        <w:rPr>
          <w:color w:val="A50D88"/>
        </w:rPr>
        <w:t>0</w:t>
      </w:r>
      <w:r>
        <w:rPr>
          <w:color w:val="A50D88"/>
        </w:rPr>
        <w:t xml:space="preserve"> </w:t>
      </w:r>
      <w:proofErr w:type="spellStart"/>
      <w:r>
        <w:rPr>
          <w:color w:val="A50D88"/>
        </w:rPr>
        <w:t>Dhm</w:t>
      </w:r>
      <w:proofErr w:type="spellEnd"/>
    </w:p>
    <w:p w14:paraId="04003B4D" w14:textId="205B4A66" w:rsidR="004149D2" w:rsidRDefault="004149D2" w:rsidP="00CB1C2E">
      <w:pPr>
        <w:spacing w:before="0" w:after="0" w:line="240" w:lineRule="auto"/>
      </w:pPr>
    </w:p>
    <w:p w14:paraId="6941EF16" w14:textId="77777777" w:rsidR="004149D2" w:rsidRDefault="004149D2" w:rsidP="00CB1C2E">
      <w:pPr>
        <w:spacing w:before="0" w:after="0" w:line="240" w:lineRule="auto"/>
      </w:pPr>
    </w:p>
    <w:p w14:paraId="4F0520A0" w14:textId="05D46AAA" w:rsidR="009B7F39" w:rsidRDefault="009B7F39" w:rsidP="009B7F39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>Envelope</w:t>
      </w:r>
    </w:p>
    <w:p w14:paraId="12C17457" w14:textId="77777777" w:rsidR="009B7F39" w:rsidRDefault="009B7F39" w:rsidP="009B7F39">
      <w:pPr>
        <w:spacing w:before="0" w:after="0" w:line="240" w:lineRule="auto"/>
        <w:rPr>
          <w:color w:val="0070C0"/>
        </w:rPr>
      </w:pPr>
    </w:p>
    <w:p w14:paraId="61FF0642" w14:textId="181D4ADD" w:rsidR="009B7F39" w:rsidRDefault="003D7964" w:rsidP="009B7F39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23222F">
        <w:rPr>
          <w:color w:val="0070C0"/>
        </w:rPr>
        <w:t xml:space="preserve">We print envelopes </w:t>
      </w:r>
      <w:r w:rsidR="0023222F" w:rsidRPr="0023222F">
        <w:rPr>
          <w:color w:val="0070C0"/>
        </w:rPr>
        <w:t xml:space="preserve">in </w:t>
      </w:r>
      <w:r w:rsidR="0023222F">
        <w:rPr>
          <w:color w:val="0070C0"/>
        </w:rPr>
        <w:t>all</w:t>
      </w:r>
      <w:r w:rsidR="0023222F" w:rsidRPr="0023222F">
        <w:rPr>
          <w:color w:val="0070C0"/>
        </w:rPr>
        <w:t xml:space="preserve"> </w:t>
      </w:r>
      <w:r w:rsidR="0023222F">
        <w:rPr>
          <w:color w:val="0070C0"/>
        </w:rPr>
        <w:t>standard sizes</w:t>
      </w:r>
      <w:r w:rsidR="0023222F" w:rsidRPr="0023222F">
        <w:rPr>
          <w:color w:val="0070C0"/>
        </w:rPr>
        <w:t xml:space="preserve">, </w:t>
      </w:r>
      <w:r w:rsidR="0023222F">
        <w:rPr>
          <w:color w:val="0070C0"/>
        </w:rPr>
        <w:t xml:space="preserve">paper types, </w:t>
      </w:r>
      <w:r w:rsidR="0023222F" w:rsidRPr="0023222F">
        <w:rPr>
          <w:color w:val="0070C0"/>
        </w:rPr>
        <w:t>color</w:t>
      </w:r>
      <w:r w:rsidR="0023222F">
        <w:rPr>
          <w:color w:val="0070C0"/>
        </w:rPr>
        <w:t>s</w:t>
      </w:r>
      <w:r w:rsidR="0023222F" w:rsidRPr="0023222F">
        <w:rPr>
          <w:color w:val="0070C0"/>
        </w:rPr>
        <w:t>, and description.</w:t>
      </w:r>
      <w:r w:rsidR="0023222F">
        <w:rPr>
          <w:color w:val="0070C0"/>
        </w:rPr>
        <w:t xml:space="preserve">  </w:t>
      </w:r>
      <w:r w:rsidR="0023222F" w:rsidRPr="0023222F">
        <w:rPr>
          <w:color w:val="0070C0"/>
        </w:rPr>
        <w:t xml:space="preserve">We prefer vector art PDF files </w:t>
      </w:r>
      <w:r w:rsidR="0023222F">
        <w:rPr>
          <w:color w:val="0070C0"/>
        </w:rPr>
        <w:t>w</w:t>
      </w:r>
      <w:r w:rsidR="0023222F" w:rsidRPr="0023222F">
        <w:rPr>
          <w:color w:val="0070C0"/>
        </w:rPr>
        <w:t>ith halftone images at 300dpi.</w:t>
      </w:r>
    </w:p>
    <w:p w14:paraId="280731A3" w14:textId="77777777" w:rsidR="0023222F" w:rsidRDefault="0023222F" w:rsidP="009B7F39">
      <w:pPr>
        <w:spacing w:before="0" w:after="0" w:line="240" w:lineRule="auto"/>
        <w:rPr>
          <w:color w:val="0070C0"/>
        </w:rPr>
      </w:pPr>
    </w:p>
    <w:p w14:paraId="0FA00871" w14:textId="77777777" w:rsidR="009B7F39" w:rsidRDefault="009B7F39" w:rsidP="009B7F39">
      <w:pPr>
        <w:spacing w:before="0" w:after="0" w:line="240" w:lineRule="auto"/>
        <w:rPr>
          <w:color w:val="0070C0"/>
        </w:rPr>
      </w:pPr>
      <w:r w:rsidRPr="00B44766">
        <w:rPr>
          <w:color w:val="0070C0"/>
        </w:rPr>
        <w:t xml:space="preserve">The </w:t>
      </w:r>
      <w:r>
        <w:rPr>
          <w:color w:val="0070C0"/>
        </w:rPr>
        <w:t xml:space="preserve">finger </w:t>
      </w:r>
      <w:proofErr w:type="gramStart"/>
      <w:r>
        <w:rPr>
          <w:color w:val="0070C0"/>
        </w:rPr>
        <w:t>feel</w:t>
      </w:r>
      <w:proofErr w:type="gramEnd"/>
      <w:r>
        <w:rPr>
          <w:color w:val="0070C0"/>
        </w:rPr>
        <w:t xml:space="preserve"> of the paper</w:t>
      </w:r>
      <w:r w:rsidRPr="00B44766">
        <w:rPr>
          <w:color w:val="0070C0"/>
        </w:rPr>
        <w:t>, the binding</w:t>
      </w:r>
      <w:r>
        <w:rPr>
          <w:color w:val="0070C0"/>
        </w:rPr>
        <w:t xml:space="preserve">’s finish and the color depth, </w:t>
      </w:r>
      <w:r w:rsidRPr="00B44766">
        <w:rPr>
          <w:color w:val="0070C0"/>
        </w:rPr>
        <w:t xml:space="preserve">all combine to convey </w:t>
      </w:r>
      <w:r>
        <w:rPr>
          <w:color w:val="0070C0"/>
        </w:rPr>
        <w:t>your powerful message</w:t>
      </w:r>
      <w:r w:rsidRPr="00B44766">
        <w:rPr>
          <w:color w:val="0070C0"/>
        </w:rPr>
        <w:t>.</w:t>
      </w:r>
    </w:p>
    <w:p w14:paraId="09709133" w14:textId="77777777" w:rsidR="009B7F39" w:rsidRDefault="009B7F39" w:rsidP="009B7F39">
      <w:pPr>
        <w:spacing w:before="0" w:after="0" w:line="240" w:lineRule="auto"/>
        <w:rPr>
          <w:color w:val="0070C0"/>
        </w:rPr>
      </w:pPr>
    </w:p>
    <w:p w14:paraId="5A969AA8" w14:textId="77777777" w:rsidR="009B7F39" w:rsidRDefault="009B7F39" w:rsidP="009B7F39">
      <w:pPr>
        <w:spacing w:before="0" w:after="0" w:line="240" w:lineRule="auto"/>
      </w:pPr>
      <w:r>
        <w:t>Database:</w:t>
      </w:r>
    </w:p>
    <w:p w14:paraId="5EB80D2D" w14:textId="4FF7DEA0" w:rsidR="009B7F39" w:rsidRPr="00043A87" w:rsidRDefault="009B7F39" w:rsidP="0023222F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 w:rsidR="0023222F">
        <w:rPr>
          <w:color w:val="A50D88"/>
        </w:rPr>
        <w:t xml:space="preserve">Business </w:t>
      </w:r>
      <w:r w:rsidR="00C203F5">
        <w:rPr>
          <w:color w:val="A50D88"/>
        </w:rPr>
        <w:t>6-1/4, Business 7,</w:t>
      </w:r>
      <w:r w:rsidR="00C203F5" w:rsidRPr="00C203F5">
        <w:rPr>
          <w:color w:val="A50D88"/>
        </w:rPr>
        <w:t xml:space="preserve"> </w:t>
      </w:r>
      <w:r w:rsidR="00C203F5" w:rsidRPr="001A310B">
        <w:rPr>
          <w:b/>
          <w:bCs/>
          <w:color w:val="A50D88"/>
        </w:rPr>
        <w:t>Business 8</w:t>
      </w:r>
      <w:r w:rsidR="00C203F5">
        <w:rPr>
          <w:color w:val="A50D88"/>
        </w:rPr>
        <w:t>,</w:t>
      </w:r>
      <w:r w:rsidR="00C203F5" w:rsidRPr="00C203F5">
        <w:rPr>
          <w:color w:val="A50D88"/>
        </w:rPr>
        <w:t xml:space="preserve"> </w:t>
      </w:r>
      <w:r w:rsidR="00C203F5">
        <w:rPr>
          <w:color w:val="A50D88"/>
        </w:rPr>
        <w:t>Business 8-5/8,</w:t>
      </w:r>
      <w:r w:rsidR="00C203F5" w:rsidRPr="00C203F5">
        <w:rPr>
          <w:color w:val="A50D88"/>
        </w:rPr>
        <w:t xml:space="preserve"> </w:t>
      </w:r>
      <w:r w:rsidR="00C203F5">
        <w:rPr>
          <w:color w:val="A50D88"/>
        </w:rPr>
        <w:t>Business 10,</w:t>
      </w:r>
      <w:r w:rsidR="00C203F5" w:rsidRPr="00C203F5">
        <w:rPr>
          <w:color w:val="A50D88"/>
        </w:rPr>
        <w:t xml:space="preserve"> </w:t>
      </w:r>
      <w:r w:rsidR="00C203F5">
        <w:rPr>
          <w:color w:val="A50D88"/>
        </w:rPr>
        <w:t>Business 11,</w:t>
      </w:r>
      <w:r w:rsidR="0023222F">
        <w:rPr>
          <w:color w:val="A50D88"/>
        </w:rPr>
        <w:t xml:space="preserve"> </w:t>
      </w:r>
      <w:r w:rsidR="00C203F5">
        <w:rPr>
          <w:color w:val="A50D88"/>
        </w:rPr>
        <w:t xml:space="preserve">Business 14, </w:t>
      </w:r>
      <w:r w:rsidR="0023222F">
        <w:rPr>
          <w:color w:val="A50D88"/>
        </w:rPr>
        <w:t>Booklet 6-1/2, Booklet 6-5/8, Booklet 9, Booklet 9-1/2, Booklet 10, Catalog 6x9, Catalog 9x12, Catalog 10x13</w:t>
      </w:r>
    </w:p>
    <w:p w14:paraId="620563EF" w14:textId="33B0D561" w:rsidR="00886C39" w:rsidRDefault="009B7F39" w:rsidP="00886C39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 w:rsidR="00886C39" w:rsidRPr="00886C39">
        <w:rPr>
          <w:color w:val="A50D88"/>
        </w:rPr>
        <w:t xml:space="preserve">Wove, </w:t>
      </w:r>
      <w:r w:rsidR="00886C39" w:rsidRPr="001A310B">
        <w:rPr>
          <w:b/>
          <w:bCs/>
          <w:color w:val="A50D88"/>
        </w:rPr>
        <w:t>White Wove</w:t>
      </w:r>
      <w:r w:rsidR="00886C39" w:rsidRPr="00886C39">
        <w:rPr>
          <w:color w:val="A50D88"/>
        </w:rPr>
        <w:t>, Kraft, Recycled, Specialty, Tear-resistan</w:t>
      </w:r>
      <w:r w:rsidR="00886C39">
        <w:rPr>
          <w:color w:val="A50D88"/>
        </w:rPr>
        <w:t>t</w:t>
      </w:r>
    </w:p>
    <w:p w14:paraId="57F90767" w14:textId="1445800C" w:rsidR="00886C39" w:rsidRDefault="00886C39" w:rsidP="00886C3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Window Cut: </w:t>
      </w:r>
      <w:r w:rsidRPr="001A310B">
        <w:rPr>
          <w:b/>
          <w:bCs/>
          <w:color w:val="A50D88"/>
        </w:rPr>
        <w:t>Yes</w:t>
      </w:r>
      <w:r>
        <w:rPr>
          <w:color w:val="A50D88"/>
        </w:rPr>
        <w:t>, No</w:t>
      </w:r>
    </w:p>
    <w:p w14:paraId="494E095A" w14:textId="1DE5829E" w:rsidR="00886C39" w:rsidRDefault="00886C39" w:rsidP="00886C3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Watermark: </w:t>
      </w:r>
      <w:r w:rsidRPr="001A310B">
        <w:rPr>
          <w:b/>
          <w:bCs/>
          <w:color w:val="A50D88"/>
        </w:rPr>
        <w:t>Yes</w:t>
      </w:r>
      <w:r>
        <w:rPr>
          <w:color w:val="A50D88"/>
        </w:rPr>
        <w:t>, No</w:t>
      </w:r>
    </w:p>
    <w:p w14:paraId="08D0AC1D" w14:textId="7C412738" w:rsidR="00886C39" w:rsidRDefault="00886C39" w:rsidP="00886C3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Thermography: </w:t>
      </w:r>
      <w:r w:rsidRPr="001A310B">
        <w:rPr>
          <w:b/>
          <w:bCs/>
          <w:color w:val="A50D88"/>
        </w:rPr>
        <w:t>Yes</w:t>
      </w:r>
      <w:r>
        <w:rPr>
          <w:color w:val="A50D88"/>
        </w:rPr>
        <w:t>, No</w:t>
      </w:r>
    </w:p>
    <w:p w14:paraId="6A8A850E" w14:textId="095A54D4" w:rsidR="00886C39" w:rsidRDefault="00886C39" w:rsidP="00886C3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Emboss: Yes, </w:t>
      </w:r>
      <w:r w:rsidRPr="001A310B">
        <w:rPr>
          <w:b/>
          <w:bCs/>
          <w:color w:val="A50D88"/>
        </w:rPr>
        <w:t>No</w:t>
      </w:r>
    </w:p>
    <w:p w14:paraId="30D7AFB3" w14:textId="51C7A1A3" w:rsidR="009B7F39" w:rsidRPr="00043A87" w:rsidRDefault="009B7F39" w:rsidP="009B7F3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="001A310B" w:rsidRPr="004F6591">
        <w:rPr>
          <w:b/>
          <w:bCs/>
          <w:color w:val="A50D88"/>
        </w:rPr>
        <w:t>1</w:t>
      </w:r>
      <w:r w:rsidRPr="004F6591">
        <w:rPr>
          <w:b/>
          <w:bCs/>
          <w:color w:val="A50D88"/>
        </w:rPr>
        <w:t>00</w:t>
      </w:r>
      <w:r>
        <w:rPr>
          <w:color w:val="A50D88"/>
        </w:rPr>
        <w:t xml:space="preserve">, </w:t>
      </w:r>
      <w:r w:rsidR="001A310B">
        <w:rPr>
          <w:color w:val="A50D88"/>
        </w:rPr>
        <w:t>2</w:t>
      </w:r>
      <w:r>
        <w:rPr>
          <w:color w:val="A50D88"/>
        </w:rPr>
        <w:t xml:space="preserve">00, </w:t>
      </w:r>
      <w:r w:rsidR="001A310B">
        <w:rPr>
          <w:color w:val="A50D88"/>
        </w:rPr>
        <w:t>5</w:t>
      </w:r>
      <w:r>
        <w:rPr>
          <w:color w:val="A50D88"/>
        </w:rPr>
        <w:t xml:space="preserve">00, </w:t>
      </w:r>
      <w:r w:rsidR="001A310B">
        <w:rPr>
          <w:color w:val="A50D88"/>
        </w:rPr>
        <w:t>1000</w:t>
      </w:r>
      <w:r>
        <w:rPr>
          <w:color w:val="A50D88"/>
        </w:rPr>
        <w:t>, custom</w:t>
      </w:r>
    </w:p>
    <w:p w14:paraId="327BBBAB" w14:textId="1BB7F927" w:rsidR="00886C39" w:rsidRPr="00043A87" w:rsidRDefault="00886C39" w:rsidP="00886C39">
      <w:pPr>
        <w:spacing w:before="0" w:after="0" w:line="240" w:lineRule="auto"/>
        <w:rPr>
          <w:color w:val="A50D88"/>
        </w:rPr>
      </w:pPr>
      <w:r>
        <w:rPr>
          <w:color w:val="A50D88"/>
        </w:rPr>
        <w:t>Price: 22</w:t>
      </w:r>
      <w:r w:rsidR="00AB3885">
        <w:rPr>
          <w:color w:val="A50D88"/>
        </w:rPr>
        <w:t>0</w:t>
      </w:r>
      <w:r>
        <w:rPr>
          <w:color w:val="A50D88"/>
        </w:rPr>
        <w:t xml:space="preserve"> </w:t>
      </w:r>
      <w:proofErr w:type="spellStart"/>
      <w:r>
        <w:rPr>
          <w:color w:val="A50D88"/>
        </w:rPr>
        <w:t>Dhm</w:t>
      </w:r>
      <w:proofErr w:type="spellEnd"/>
    </w:p>
    <w:p w14:paraId="7A563F50" w14:textId="59C7DACB" w:rsidR="00C721E7" w:rsidRDefault="00C721E7" w:rsidP="00CB1C2E">
      <w:pPr>
        <w:spacing w:before="0" w:after="0" w:line="240" w:lineRule="auto"/>
      </w:pPr>
    </w:p>
    <w:p w14:paraId="63218BF7" w14:textId="190363FD" w:rsidR="00C721E7" w:rsidRDefault="00C721E7" w:rsidP="00CB1C2E">
      <w:pPr>
        <w:spacing w:before="0" w:after="0" w:line="240" w:lineRule="auto"/>
      </w:pPr>
    </w:p>
    <w:p w14:paraId="4E225CFF" w14:textId="6D4DDC03" w:rsidR="00AB3885" w:rsidRDefault="00AB3885" w:rsidP="00AB3885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>Flyer</w:t>
      </w:r>
      <w:r w:rsidR="002E52ED">
        <w:rPr>
          <w:color w:val="0070C0"/>
        </w:rPr>
        <w:t>s &amp; Leaflets</w:t>
      </w:r>
    </w:p>
    <w:p w14:paraId="17567B34" w14:textId="77777777" w:rsidR="00AB3885" w:rsidRDefault="00AB3885" w:rsidP="00AB3885">
      <w:pPr>
        <w:spacing w:before="0" w:after="0" w:line="240" w:lineRule="auto"/>
        <w:rPr>
          <w:color w:val="0070C0"/>
        </w:rPr>
      </w:pPr>
    </w:p>
    <w:p w14:paraId="6BC14830" w14:textId="36CDD03D" w:rsidR="00AB3885" w:rsidRDefault="003D7964" w:rsidP="00AB3885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AB3885">
        <w:rPr>
          <w:color w:val="0070C0"/>
        </w:rPr>
        <w:t xml:space="preserve">Flyers are a cheap way to get your message across to </w:t>
      </w:r>
      <w:proofErr w:type="gramStart"/>
      <w:r w:rsidR="00AB3885">
        <w:rPr>
          <w:color w:val="0070C0"/>
        </w:rPr>
        <w:t>a large number of</w:t>
      </w:r>
      <w:proofErr w:type="gramEnd"/>
      <w:r w:rsidR="00AB3885">
        <w:rPr>
          <w:color w:val="0070C0"/>
        </w:rPr>
        <w:t xml:space="preserve"> clients.</w:t>
      </w:r>
    </w:p>
    <w:p w14:paraId="70FB5285" w14:textId="77777777" w:rsidR="00AB3885" w:rsidRDefault="00AB3885" w:rsidP="00AB3885">
      <w:pPr>
        <w:spacing w:before="0" w:after="0" w:line="240" w:lineRule="auto"/>
        <w:rPr>
          <w:color w:val="0070C0"/>
        </w:rPr>
      </w:pPr>
    </w:p>
    <w:p w14:paraId="22AF063B" w14:textId="3D75153B" w:rsidR="006E3607" w:rsidRDefault="006E3607" w:rsidP="00AB3885">
      <w:pPr>
        <w:spacing w:before="0" w:after="0" w:line="240" w:lineRule="auto"/>
        <w:rPr>
          <w:color w:val="0070C0"/>
        </w:rPr>
      </w:pPr>
      <w:r>
        <w:rPr>
          <w:color w:val="0070C0"/>
        </w:rPr>
        <w:t>They are particularly useful for raising the awareness about your products, services or specialty in the market.</w:t>
      </w:r>
    </w:p>
    <w:p w14:paraId="4596B71A" w14:textId="77777777" w:rsidR="00AB3885" w:rsidRDefault="00AB3885" w:rsidP="00AB3885">
      <w:pPr>
        <w:spacing w:before="0" w:after="0" w:line="240" w:lineRule="auto"/>
        <w:rPr>
          <w:color w:val="0070C0"/>
        </w:rPr>
      </w:pPr>
    </w:p>
    <w:p w14:paraId="41FB387C" w14:textId="77777777" w:rsidR="00AB3885" w:rsidRDefault="00AB3885" w:rsidP="00AB3885">
      <w:pPr>
        <w:spacing w:before="0" w:after="0" w:line="240" w:lineRule="auto"/>
      </w:pPr>
      <w:r>
        <w:lastRenderedPageBreak/>
        <w:t>Database:</w:t>
      </w:r>
    </w:p>
    <w:p w14:paraId="5DB2D74B" w14:textId="0586C5A9" w:rsidR="00AB3885" w:rsidRPr="00043A87" w:rsidRDefault="00AB3885" w:rsidP="00AB3885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>
        <w:rPr>
          <w:color w:val="A50D88"/>
        </w:rPr>
        <w:t xml:space="preserve">Business A4, A5, A6, </w:t>
      </w:r>
      <w:r w:rsidRPr="004F6591">
        <w:rPr>
          <w:b/>
          <w:bCs/>
          <w:color w:val="A50D88"/>
        </w:rPr>
        <w:t>DL</w:t>
      </w:r>
      <w:r>
        <w:rPr>
          <w:color w:val="A50D88"/>
        </w:rPr>
        <w:t>, Custom</w:t>
      </w:r>
    </w:p>
    <w:p w14:paraId="30FA47D1" w14:textId="2313DE93" w:rsidR="00AB3885" w:rsidRDefault="00AB3885" w:rsidP="00AB3885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 w:rsidRPr="004F6591">
        <w:rPr>
          <w:b/>
          <w:bCs/>
          <w:color w:val="A50D88"/>
        </w:rPr>
        <w:t>80</w:t>
      </w:r>
      <w:r>
        <w:rPr>
          <w:color w:val="A50D88"/>
        </w:rPr>
        <w:t xml:space="preserve"> </w:t>
      </w:r>
      <w:proofErr w:type="spellStart"/>
      <w:r>
        <w:rPr>
          <w:color w:val="A50D88"/>
        </w:rPr>
        <w:t>gsm</w:t>
      </w:r>
      <w:proofErr w:type="spellEnd"/>
      <w:r>
        <w:rPr>
          <w:color w:val="A50D88"/>
        </w:rPr>
        <w:t xml:space="preserve">, 100 </w:t>
      </w:r>
      <w:proofErr w:type="spellStart"/>
      <w:r>
        <w:rPr>
          <w:color w:val="A50D88"/>
        </w:rPr>
        <w:t>gsm</w:t>
      </w:r>
      <w:proofErr w:type="spellEnd"/>
      <w:r>
        <w:rPr>
          <w:color w:val="A50D88"/>
        </w:rPr>
        <w:t xml:space="preserve">, </w:t>
      </w:r>
      <w:r w:rsidR="004B4612">
        <w:rPr>
          <w:color w:val="A50D88"/>
        </w:rPr>
        <w:t>130gsm</w:t>
      </w:r>
      <w:r>
        <w:rPr>
          <w:color w:val="A50D88"/>
        </w:rPr>
        <w:t xml:space="preserve">, 140 </w:t>
      </w:r>
      <w:proofErr w:type="spellStart"/>
      <w:r>
        <w:rPr>
          <w:color w:val="A50D88"/>
        </w:rPr>
        <w:t>gsm</w:t>
      </w:r>
      <w:proofErr w:type="spellEnd"/>
      <w:r>
        <w:rPr>
          <w:color w:val="A50D88"/>
        </w:rPr>
        <w:t>, custom</w:t>
      </w:r>
    </w:p>
    <w:p w14:paraId="1690463E" w14:textId="77777777" w:rsidR="00AB3885" w:rsidRPr="00043A87" w:rsidRDefault="00AB3885" w:rsidP="00AB3885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Pr="004F6591">
        <w:rPr>
          <w:b/>
          <w:bCs/>
          <w:color w:val="A50D88"/>
        </w:rPr>
        <w:t>100</w:t>
      </w:r>
      <w:r>
        <w:rPr>
          <w:color w:val="A50D88"/>
        </w:rPr>
        <w:t>, 200, 500, 1000, custom</w:t>
      </w:r>
    </w:p>
    <w:p w14:paraId="37E37930" w14:textId="57310CE3" w:rsidR="00AB3885" w:rsidRPr="00043A87" w:rsidRDefault="00AB3885" w:rsidP="00AB3885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B23D4A">
        <w:rPr>
          <w:color w:val="A50D88"/>
        </w:rPr>
        <w:t>90</w:t>
      </w:r>
      <w:r>
        <w:rPr>
          <w:color w:val="A50D88"/>
        </w:rPr>
        <w:t xml:space="preserve"> </w:t>
      </w:r>
      <w:proofErr w:type="spellStart"/>
      <w:r>
        <w:rPr>
          <w:color w:val="A50D88"/>
        </w:rPr>
        <w:t>Dhm</w:t>
      </w:r>
      <w:proofErr w:type="spellEnd"/>
    </w:p>
    <w:p w14:paraId="2CACF6E9" w14:textId="77777777" w:rsidR="00AB3885" w:rsidRDefault="00AB3885" w:rsidP="00AB3885">
      <w:pPr>
        <w:spacing w:before="0" w:after="0" w:line="240" w:lineRule="auto"/>
      </w:pPr>
    </w:p>
    <w:p w14:paraId="67B768FF" w14:textId="52C82A23" w:rsidR="0033756E" w:rsidRDefault="0033756E" w:rsidP="0033756E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>Invoice</w:t>
      </w:r>
    </w:p>
    <w:p w14:paraId="0243FA1F" w14:textId="77777777" w:rsidR="0033756E" w:rsidRDefault="0033756E" w:rsidP="0033756E">
      <w:pPr>
        <w:spacing w:before="0" w:after="0" w:line="240" w:lineRule="auto"/>
        <w:rPr>
          <w:color w:val="0070C0"/>
        </w:rPr>
      </w:pPr>
    </w:p>
    <w:p w14:paraId="04DF37EE" w14:textId="10BA7760" w:rsidR="0033756E" w:rsidRDefault="003D7964" w:rsidP="0033756E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7C2971">
        <w:rPr>
          <w:color w:val="0070C0"/>
        </w:rPr>
        <w:t>Invoices and Bills must be cheap, professional-looking and easy to work with.</w:t>
      </w:r>
    </w:p>
    <w:p w14:paraId="02714F94" w14:textId="77777777" w:rsidR="0033756E" w:rsidRDefault="0033756E" w:rsidP="0033756E">
      <w:pPr>
        <w:spacing w:before="0" w:after="0" w:line="240" w:lineRule="auto"/>
        <w:rPr>
          <w:color w:val="0070C0"/>
        </w:rPr>
      </w:pPr>
    </w:p>
    <w:p w14:paraId="50068805" w14:textId="542A8FD7" w:rsidR="0033756E" w:rsidRDefault="007C2971" w:rsidP="0033756E">
      <w:pPr>
        <w:spacing w:before="0" w:after="0" w:line="240" w:lineRule="auto"/>
        <w:rPr>
          <w:color w:val="0070C0"/>
        </w:rPr>
      </w:pPr>
      <w:r>
        <w:rPr>
          <w:color w:val="0070C0"/>
        </w:rPr>
        <w:t>Talk to us about customizing the bills to suit your needs</w:t>
      </w:r>
      <w:r w:rsidR="0033756E">
        <w:rPr>
          <w:color w:val="0070C0"/>
        </w:rPr>
        <w:t>.</w:t>
      </w:r>
    </w:p>
    <w:p w14:paraId="12149528" w14:textId="77777777" w:rsidR="0033756E" w:rsidRDefault="0033756E" w:rsidP="0033756E">
      <w:pPr>
        <w:spacing w:before="0" w:after="0" w:line="240" w:lineRule="auto"/>
        <w:rPr>
          <w:color w:val="0070C0"/>
        </w:rPr>
      </w:pPr>
    </w:p>
    <w:p w14:paraId="3AAACA04" w14:textId="77777777" w:rsidR="0033756E" w:rsidRDefault="0033756E" w:rsidP="0033756E">
      <w:pPr>
        <w:spacing w:before="0" w:after="0" w:line="240" w:lineRule="auto"/>
      </w:pPr>
      <w:r>
        <w:t>Database:</w:t>
      </w:r>
    </w:p>
    <w:p w14:paraId="79BF55C6" w14:textId="7E447A67" w:rsidR="00905028" w:rsidRPr="00043A87" w:rsidRDefault="00905028" w:rsidP="00905028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 w:rsidR="00C6570E">
        <w:rPr>
          <w:color w:val="A50D88"/>
        </w:rPr>
        <w:t xml:space="preserve">4.2x5.4”, </w:t>
      </w:r>
      <w:r w:rsidRPr="00672D9A">
        <w:rPr>
          <w:b/>
          <w:bCs/>
          <w:color w:val="A50D88"/>
        </w:rPr>
        <w:t>5.5x8.0”</w:t>
      </w:r>
      <w:r>
        <w:rPr>
          <w:color w:val="A50D88"/>
        </w:rPr>
        <w:t xml:space="preserve">, </w:t>
      </w:r>
      <w:r w:rsidR="00672D9A">
        <w:rPr>
          <w:color w:val="A50D88"/>
        </w:rPr>
        <w:t>custom</w:t>
      </w:r>
    </w:p>
    <w:p w14:paraId="3C4A7CE0" w14:textId="0E0640FC" w:rsidR="00905028" w:rsidRDefault="00905028" w:rsidP="00905028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 w:rsidRPr="00672D9A">
        <w:rPr>
          <w:b/>
          <w:bCs/>
          <w:color w:val="A50D88"/>
        </w:rPr>
        <w:t>Self carbon</w:t>
      </w:r>
      <w:r>
        <w:rPr>
          <w:color w:val="A50D88"/>
        </w:rPr>
        <w:t>, NCR</w:t>
      </w:r>
    </w:p>
    <w:p w14:paraId="20F7CC14" w14:textId="75D62A2F" w:rsidR="00905028" w:rsidRPr="00043A87" w:rsidRDefault="00905028" w:rsidP="00905028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Paper Type: </w:t>
      </w:r>
      <w:r w:rsidRPr="00905028">
        <w:rPr>
          <w:b/>
          <w:bCs/>
          <w:color w:val="A50D88"/>
        </w:rPr>
        <w:t>60gsm</w:t>
      </w:r>
      <w:r>
        <w:rPr>
          <w:color w:val="A50D88"/>
        </w:rPr>
        <w:t xml:space="preserve">, 80gsm, 100gsm, </w:t>
      </w:r>
      <w:r w:rsidR="004B4612">
        <w:rPr>
          <w:color w:val="A50D88"/>
        </w:rPr>
        <w:t>130gsm</w:t>
      </w:r>
    </w:p>
    <w:p w14:paraId="10A55F3D" w14:textId="61048D25" w:rsidR="00905028" w:rsidRDefault="00905028" w:rsidP="00905028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="00672D9A" w:rsidRPr="00672D9A">
        <w:rPr>
          <w:b/>
          <w:bCs/>
          <w:color w:val="A50D88"/>
        </w:rPr>
        <w:t>Single color</w:t>
      </w:r>
      <w:r>
        <w:rPr>
          <w:color w:val="A50D88"/>
        </w:rPr>
        <w:t xml:space="preserve">, </w:t>
      </w:r>
      <w:r w:rsidRPr="00672D9A">
        <w:rPr>
          <w:color w:val="A50D88"/>
        </w:rPr>
        <w:t>Multicolor</w:t>
      </w:r>
      <w:r>
        <w:rPr>
          <w:color w:val="A50D88"/>
        </w:rPr>
        <w:t>, Full color</w:t>
      </w:r>
    </w:p>
    <w:p w14:paraId="3343740A" w14:textId="1291D73C" w:rsidR="00905028" w:rsidRDefault="00905028" w:rsidP="00905028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Copies: </w:t>
      </w:r>
      <w:r w:rsidRPr="00905028">
        <w:rPr>
          <w:b/>
          <w:bCs/>
          <w:color w:val="A50D88"/>
        </w:rPr>
        <w:t>Duplicate</w:t>
      </w:r>
      <w:r>
        <w:rPr>
          <w:color w:val="A50D88"/>
        </w:rPr>
        <w:t>, Triplicate</w:t>
      </w:r>
    </w:p>
    <w:p w14:paraId="7FFAD543" w14:textId="11D7F4FE" w:rsidR="00905028" w:rsidRDefault="00905028" w:rsidP="00905028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Booklet: </w:t>
      </w:r>
      <w:r w:rsidRPr="00905028">
        <w:rPr>
          <w:b/>
          <w:bCs/>
          <w:color w:val="A50D88"/>
        </w:rPr>
        <w:t>200pg</w:t>
      </w:r>
      <w:r>
        <w:rPr>
          <w:color w:val="A50D88"/>
        </w:rPr>
        <w:t>, 500pg</w:t>
      </w:r>
    </w:p>
    <w:p w14:paraId="3DC7650C" w14:textId="22ADAB17" w:rsidR="00905028" w:rsidRDefault="00F1506F" w:rsidP="00905028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="00905028" w:rsidRPr="004354BB">
        <w:rPr>
          <w:b/>
          <w:bCs/>
          <w:color w:val="A50D88"/>
        </w:rPr>
        <w:t>User provided</w:t>
      </w:r>
      <w:r w:rsidR="00905028">
        <w:rPr>
          <w:color w:val="A50D88"/>
        </w:rPr>
        <w:t>, Template, Custom-designed</w:t>
      </w:r>
    </w:p>
    <w:p w14:paraId="257C46CB" w14:textId="3B42D586" w:rsidR="00905028" w:rsidRDefault="00905028" w:rsidP="00905028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2, 5, </w:t>
      </w:r>
      <w:r w:rsidRPr="00905028">
        <w:rPr>
          <w:b/>
          <w:bCs/>
          <w:color w:val="A50D88"/>
        </w:rPr>
        <w:t>10</w:t>
      </w:r>
      <w:r>
        <w:rPr>
          <w:color w:val="A50D88"/>
        </w:rPr>
        <w:t>, 20, 50 booklets, custom</w:t>
      </w:r>
    </w:p>
    <w:p w14:paraId="2BB48D86" w14:textId="62E0187E" w:rsidR="00905028" w:rsidRPr="00043A87" w:rsidRDefault="00905028" w:rsidP="00905028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672D9A">
        <w:rPr>
          <w:color w:val="A50D88"/>
        </w:rPr>
        <w:t>18</w:t>
      </w:r>
      <w:r>
        <w:rPr>
          <w:color w:val="A50D88"/>
        </w:rPr>
        <w:t xml:space="preserve">0 </w:t>
      </w:r>
      <w:proofErr w:type="spellStart"/>
      <w:r>
        <w:rPr>
          <w:color w:val="A50D88"/>
        </w:rPr>
        <w:t>Dhm</w:t>
      </w:r>
      <w:proofErr w:type="spellEnd"/>
    </w:p>
    <w:p w14:paraId="321FB1E9" w14:textId="04F8F8B0" w:rsidR="00C721E7" w:rsidRDefault="00C721E7" w:rsidP="00CB1C2E">
      <w:pPr>
        <w:spacing w:before="0" w:after="0" w:line="240" w:lineRule="auto"/>
      </w:pPr>
    </w:p>
    <w:p w14:paraId="5E691E86" w14:textId="01C4E96E" w:rsidR="00C721E7" w:rsidRDefault="00C721E7" w:rsidP="00CB1C2E">
      <w:pPr>
        <w:spacing w:before="0" w:after="0" w:line="240" w:lineRule="auto"/>
      </w:pPr>
    </w:p>
    <w:p w14:paraId="1BA7B1D8" w14:textId="5C05DAB3" w:rsidR="000A37C1" w:rsidRDefault="000A37C1" w:rsidP="000A37C1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 w:rsidR="005C02B2">
        <w:rPr>
          <w:color w:val="0070C0"/>
        </w:rPr>
        <w:t>Menu</w:t>
      </w:r>
    </w:p>
    <w:p w14:paraId="0B5E768D" w14:textId="77777777" w:rsidR="000A37C1" w:rsidRDefault="000A37C1" w:rsidP="000A37C1">
      <w:pPr>
        <w:spacing w:before="0" w:after="0" w:line="240" w:lineRule="auto"/>
        <w:rPr>
          <w:color w:val="0070C0"/>
        </w:rPr>
      </w:pPr>
    </w:p>
    <w:p w14:paraId="670EE554" w14:textId="5C824EBA" w:rsidR="000A37C1" w:rsidRDefault="003D7964" w:rsidP="000A37C1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4655A3">
        <w:rPr>
          <w:color w:val="0070C0"/>
        </w:rPr>
        <w:t>Classy menus communicate a strong message of quality</w:t>
      </w:r>
      <w:r w:rsidR="000A37C1">
        <w:rPr>
          <w:color w:val="0070C0"/>
        </w:rPr>
        <w:t>.</w:t>
      </w:r>
      <w:r w:rsidR="004655A3">
        <w:rPr>
          <w:color w:val="0070C0"/>
        </w:rPr>
        <w:t xml:space="preserve">  Research has shown that they also subliminally positively influence appetite.</w:t>
      </w:r>
    </w:p>
    <w:p w14:paraId="0438927E" w14:textId="77777777" w:rsidR="000A37C1" w:rsidRDefault="000A37C1" w:rsidP="000A37C1">
      <w:pPr>
        <w:spacing w:before="0" w:after="0" w:line="240" w:lineRule="auto"/>
        <w:rPr>
          <w:color w:val="0070C0"/>
        </w:rPr>
      </w:pPr>
    </w:p>
    <w:p w14:paraId="718ED632" w14:textId="2CE512CD" w:rsidR="000A37C1" w:rsidRDefault="00E00213" w:rsidP="000A37C1">
      <w:pPr>
        <w:spacing w:before="0" w:after="0" w:line="240" w:lineRule="auto"/>
        <w:rPr>
          <w:color w:val="0070C0"/>
        </w:rPr>
      </w:pPr>
      <w:r>
        <w:rPr>
          <w:color w:val="0070C0"/>
        </w:rPr>
        <w:t>C</w:t>
      </w:r>
      <w:r w:rsidR="004655A3">
        <w:rPr>
          <w:color w:val="0070C0"/>
        </w:rPr>
        <w:t xml:space="preserve">onsider a 2-sided L-stand of your most in demand items.  Add pictures.  </w:t>
      </w:r>
      <w:r>
        <w:rPr>
          <w:color w:val="0070C0"/>
        </w:rPr>
        <w:t>They s</w:t>
      </w:r>
      <w:r w:rsidR="004655A3">
        <w:rPr>
          <w:color w:val="0070C0"/>
        </w:rPr>
        <w:t xml:space="preserve">ave </w:t>
      </w:r>
      <w:r w:rsidR="00733A9E">
        <w:rPr>
          <w:color w:val="0070C0"/>
        </w:rPr>
        <w:t>your clients</w:t>
      </w:r>
      <w:r w:rsidR="004655A3">
        <w:rPr>
          <w:color w:val="0070C0"/>
        </w:rPr>
        <w:t xml:space="preserve"> from having to think through</w:t>
      </w:r>
      <w:r>
        <w:rPr>
          <w:color w:val="0070C0"/>
        </w:rPr>
        <w:t xml:space="preserve"> your words</w:t>
      </w:r>
      <w:r w:rsidR="004655A3">
        <w:rPr>
          <w:color w:val="0070C0"/>
        </w:rPr>
        <w:t>!</w:t>
      </w:r>
    </w:p>
    <w:p w14:paraId="0FBC3181" w14:textId="77777777" w:rsidR="000A37C1" w:rsidRDefault="000A37C1" w:rsidP="000A37C1">
      <w:pPr>
        <w:spacing w:before="0" w:after="0" w:line="240" w:lineRule="auto"/>
        <w:rPr>
          <w:color w:val="0070C0"/>
        </w:rPr>
      </w:pPr>
    </w:p>
    <w:p w14:paraId="41C3E6B9" w14:textId="77777777" w:rsidR="000A37C1" w:rsidRDefault="000A37C1" w:rsidP="000A37C1">
      <w:pPr>
        <w:spacing w:before="0" w:after="0" w:line="240" w:lineRule="auto"/>
      </w:pPr>
      <w:r>
        <w:t>Database:</w:t>
      </w:r>
    </w:p>
    <w:p w14:paraId="13771E47" w14:textId="77777777" w:rsidR="000A37C1" w:rsidRPr="00043A87" w:rsidRDefault="000A37C1" w:rsidP="000A37C1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A4, </w:t>
      </w:r>
      <w:r w:rsidRPr="004354BB">
        <w:rPr>
          <w:b/>
          <w:bCs/>
          <w:color w:val="A50D88"/>
        </w:rPr>
        <w:t>A5</w:t>
      </w:r>
      <w:r w:rsidRPr="00043A87">
        <w:rPr>
          <w:color w:val="A50D88"/>
        </w:rPr>
        <w:t>, A6</w:t>
      </w:r>
    </w:p>
    <w:p w14:paraId="5BD13FD1" w14:textId="77777777" w:rsidR="000A37C1" w:rsidRPr="00043A87" w:rsidRDefault="000A37C1" w:rsidP="000A37C1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>
        <w:rPr>
          <w:color w:val="A50D88"/>
        </w:rPr>
        <w:t xml:space="preserve">14pt Matte Cover, 100lb Matte White, 100lb Silk Cover, </w:t>
      </w:r>
      <w:r w:rsidRPr="004354BB">
        <w:rPr>
          <w:b/>
          <w:bCs/>
          <w:color w:val="A50D88"/>
        </w:rPr>
        <w:t>160gsm Cream Ivory</w:t>
      </w:r>
      <w:r>
        <w:rPr>
          <w:color w:val="A50D88"/>
        </w:rPr>
        <w:t>, 220gsm white ivory</w:t>
      </w:r>
    </w:p>
    <w:p w14:paraId="058A0D58" w14:textId="32EF9623" w:rsidR="000A37C1" w:rsidRDefault="000A37C1" w:rsidP="000A37C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4354BB">
        <w:rPr>
          <w:b/>
          <w:bCs/>
          <w:color w:val="A50D88"/>
        </w:rPr>
        <w:t>4/0 - Full Color</w:t>
      </w:r>
      <w:r>
        <w:rPr>
          <w:color w:val="A50D88"/>
        </w:rPr>
        <w:t>, 1/0 Spot Pantone Colors</w:t>
      </w:r>
    </w:p>
    <w:p w14:paraId="2C5F82ED" w14:textId="04B44127" w:rsidR="00733A9E" w:rsidRDefault="00733A9E" w:rsidP="000A37C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Sides: One, </w:t>
      </w:r>
      <w:r w:rsidRPr="00B65261">
        <w:rPr>
          <w:b/>
          <w:bCs/>
          <w:color w:val="A50D88"/>
        </w:rPr>
        <w:t>Two</w:t>
      </w:r>
      <w:r>
        <w:rPr>
          <w:color w:val="A50D88"/>
        </w:rPr>
        <w:t>, Booklet</w:t>
      </w:r>
    </w:p>
    <w:p w14:paraId="12342B45" w14:textId="38896993" w:rsidR="00453613" w:rsidRDefault="00453613" w:rsidP="000A37C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Format: </w:t>
      </w:r>
      <w:r w:rsidRPr="00B643E1">
        <w:rPr>
          <w:b/>
          <w:bCs/>
          <w:color w:val="A50D88"/>
        </w:rPr>
        <w:t>Standard</w:t>
      </w:r>
      <w:r>
        <w:rPr>
          <w:color w:val="A50D88"/>
        </w:rPr>
        <w:t>, Tent, Tri-folded, Folded takeout, Gateway takeout</w:t>
      </w:r>
    </w:p>
    <w:p w14:paraId="09C4117B" w14:textId="526B9808" w:rsidR="00B65261" w:rsidRDefault="00B65261" w:rsidP="00B6526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Binding: </w:t>
      </w:r>
      <w:r w:rsidR="00453613" w:rsidRPr="00453613">
        <w:rPr>
          <w:b/>
          <w:bCs/>
          <w:color w:val="A50D88"/>
        </w:rPr>
        <w:t>none</w:t>
      </w:r>
      <w:r w:rsidR="00453613">
        <w:rPr>
          <w:color w:val="A50D88"/>
        </w:rPr>
        <w:t xml:space="preserve">, </w:t>
      </w:r>
      <w:r>
        <w:rPr>
          <w:color w:val="A50D88"/>
        </w:rPr>
        <w:t>comb, perfect, saddle, sewn, stitch, spiral</w:t>
      </w:r>
    </w:p>
    <w:p w14:paraId="1C2EA956" w14:textId="0CBCA752" w:rsidR="000A37C1" w:rsidRDefault="00453613" w:rsidP="000A37C1">
      <w:pPr>
        <w:spacing w:before="0" w:after="0" w:line="240" w:lineRule="auto"/>
        <w:rPr>
          <w:color w:val="A50D88"/>
        </w:rPr>
      </w:pPr>
      <w:r>
        <w:rPr>
          <w:color w:val="A50D88"/>
        </w:rPr>
        <w:t>Effects</w:t>
      </w:r>
      <w:r w:rsidR="000A37C1">
        <w:rPr>
          <w:color w:val="A50D88"/>
        </w:rPr>
        <w:t xml:space="preserve">: Seal hot stamping, </w:t>
      </w:r>
      <w:r w:rsidR="000A37C1" w:rsidRPr="004354BB">
        <w:rPr>
          <w:b/>
          <w:bCs/>
          <w:color w:val="A50D88"/>
        </w:rPr>
        <w:t>Emboss on seal</w:t>
      </w:r>
      <w:r w:rsidR="000A37C1">
        <w:rPr>
          <w:color w:val="A50D88"/>
        </w:rPr>
        <w:t>, Hot stamping wording</w:t>
      </w:r>
    </w:p>
    <w:p w14:paraId="3C6BA3EB" w14:textId="3FB996AE" w:rsidR="00453613" w:rsidRDefault="00453613" w:rsidP="000A37C1">
      <w:pPr>
        <w:spacing w:before="0" w:after="0" w:line="240" w:lineRule="auto"/>
        <w:rPr>
          <w:color w:val="A50D88"/>
        </w:rPr>
      </w:pPr>
      <w:r>
        <w:rPr>
          <w:color w:val="A50D88"/>
        </w:rPr>
        <w:t>Finish: Acrylic L-stand, Leather-binding</w:t>
      </w:r>
    </w:p>
    <w:p w14:paraId="4522FCD8" w14:textId="5E1C5A4A" w:rsidR="000A37C1" w:rsidRDefault="00F1506F" w:rsidP="000A37C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="000A37C1" w:rsidRPr="004354BB">
        <w:rPr>
          <w:b/>
          <w:bCs/>
          <w:color w:val="A50D88"/>
        </w:rPr>
        <w:t>User provided</w:t>
      </w:r>
      <w:r w:rsidR="000A37C1">
        <w:rPr>
          <w:color w:val="A50D88"/>
        </w:rPr>
        <w:t>, Template, Custom-designed</w:t>
      </w:r>
    </w:p>
    <w:p w14:paraId="6A4AB193" w14:textId="19FFAD70" w:rsidR="000A37C1" w:rsidRDefault="000A37C1" w:rsidP="000A37C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="00B65261">
        <w:rPr>
          <w:color w:val="A50D88"/>
        </w:rPr>
        <w:t xml:space="preserve">10, </w:t>
      </w:r>
      <w:r w:rsidR="00B65261" w:rsidRPr="00B65261">
        <w:rPr>
          <w:b/>
          <w:bCs/>
          <w:color w:val="A50D88"/>
        </w:rPr>
        <w:t>20</w:t>
      </w:r>
      <w:r w:rsidR="00B65261">
        <w:rPr>
          <w:color w:val="A50D88"/>
        </w:rPr>
        <w:t xml:space="preserve">, 50, 100, 200, </w:t>
      </w:r>
      <w:r>
        <w:rPr>
          <w:color w:val="A50D88"/>
        </w:rPr>
        <w:t>custom</w:t>
      </w:r>
    </w:p>
    <w:p w14:paraId="4E8B3CB4" w14:textId="2BF14C3C" w:rsidR="000A37C1" w:rsidRPr="00043A87" w:rsidRDefault="000A37C1" w:rsidP="000A37C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B65261">
        <w:rPr>
          <w:color w:val="A50D88"/>
        </w:rPr>
        <w:t>4</w:t>
      </w:r>
      <w:r>
        <w:rPr>
          <w:color w:val="A50D88"/>
        </w:rPr>
        <w:t xml:space="preserve">0 </w:t>
      </w:r>
      <w:proofErr w:type="spellStart"/>
      <w:r>
        <w:rPr>
          <w:color w:val="A50D88"/>
        </w:rPr>
        <w:t>Dhm</w:t>
      </w:r>
      <w:proofErr w:type="spellEnd"/>
    </w:p>
    <w:p w14:paraId="7A3BBFE7" w14:textId="613E01CC" w:rsidR="00C721E7" w:rsidRDefault="00C721E7" w:rsidP="00CB1C2E">
      <w:pPr>
        <w:spacing w:before="0" w:after="0" w:line="240" w:lineRule="auto"/>
      </w:pPr>
    </w:p>
    <w:p w14:paraId="22D7C9DA" w14:textId="4B676266" w:rsidR="00C721E7" w:rsidRDefault="00C721E7" w:rsidP="00CB1C2E">
      <w:pPr>
        <w:spacing w:before="0" w:after="0" w:line="240" w:lineRule="auto"/>
      </w:pPr>
    </w:p>
    <w:p w14:paraId="175B581A" w14:textId="1412E542" w:rsidR="00A97BCF" w:rsidRDefault="00A97BCF" w:rsidP="00A97BCF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>Name Card aka Visiting Card or Business Card</w:t>
      </w:r>
    </w:p>
    <w:p w14:paraId="264FA035" w14:textId="77777777" w:rsidR="00A97BCF" w:rsidRDefault="00A97BCF" w:rsidP="00A97BCF">
      <w:pPr>
        <w:spacing w:before="0" w:after="0" w:line="240" w:lineRule="auto"/>
        <w:rPr>
          <w:color w:val="0070C0"/>
        </w:rPr>
      </w:pPr>
    </w:p>
    <w:p w14:paraId="5FF0A09A" w14:textId="0E131FE6" w:rsidR="00772484" w:rsidRDefault="003D7964" w:rsidP="00A97BCF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F1506F" w:rsidRPr="00F1506F">
        <w:rPr>
          <w:color w:val="0070C0"/>
        </w:rPr>
        <w:t>Print your visiting cards with us and leave a memorable impression.</w:t>
      </w:r>
    </w:p>
    <w:p w14:paraId="34D513E2" w14:textId="77777777" w:rsidR="00772484" w:rsidRDefault="00772484" w:rsidP="00A97BCF">
      <w:pPr>
        <w:spacing w:before="0" w:after="0" w:line="240" w:lineRule="auto"/>
        <w:rPr>
          <w:color w:val="0070C0"/>
        </w:rPr>
      </w:pPr>
    </w:p>
    <w:p w14:paraId="57C1E506" w14:textId="1519A083" w:rsidR="00A97BCF" w:rsidRDefault="00F1506F" w:rsidP="00A97BCF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In case you </w:t>
      </w:r>
      <w:r w:rsidR="00772484">
        <w:rPr>
          <w:color w:val="0070C0"/>
        </w:rPr>
        <w:t>need</w:t>
      </w:r>
      <w:r>
        <w:rPr>
          <w:color w:val="0070C0"/>
        </w:rPr>
        <w:t xml:space="preserve"> </w:t>
      </w:r>
      <w:r w:rsidR="00303F52">
        <w:rPr>
          <w:color w:val="0070C0"/>
        </w:rPr>
        <w:t>digital</w:t>
      </w:r>
      <w:r>
        <w:rPr>
          <w:color w:val="0070C0"/>
        </w:rPr>
        <w:t xml:space="preserve"> visiting cards</w:t>
      </w:r>
      <w:r w:rsidR="002D39DC">
        <w:rPr>
          <w:color w:val="0070C0"/>
        </w:rPr>
        <w:t xml:space="preserve"> to exchange over social media or include in your email signature </w:t>
      </w:r>
      <w:r>
        <w:rPr>
          <w:color w:val="0070C0"/>
        </w:rPr>
        <w:t>then</w:t>
      </w:r>
      <w:r w:rsidR="00772484">
        <w:rPr>
          <w:color w:val="0070C0"/>
        </w:rPr>
        <w:t xml:space="preserve"> </w:t>
      </w:r>
      <w:r w:rsidR="000F05A5">
        <w:rPr>
          <w:color w:val="0070C0"/>
        </w:rPr>
        <w:t>please see</w:t>
      </w:r>
      <w:r>
        <w:rPr>
          <w:color w:val="0070C0"/>
        </w:rPr>
        <w:t xml:space="preserve"> our </w:t>
      </w:r>
      <w:r>
        <w:rPr>
          <w:color w:val="00B050"/>
          <w:u w:val="single"/>
        </w:rPr>
        <w:t>branding</w:t>
      </w:r>
      <w:r w:rsidRPr="00F1506F">
        <w:rPr>
          <w:color w:val="00B050"/>
          <w:u w:val="single"/>
        </w:rPr>
        <w:t xml:space="preserve"> services</w:t>
      </w:r>
      <w:r>
        <w:rPr>
          <w:color w:val="0070C0"/>
        </w:rPr>
        <w:t>.</w:t>
      </w:r>
    </w:p>
    <w:p w14:paraId="664432A5" w14:textId="77777777" w:rsidR="00A97BCF" w:rsidRDefault="00A97BCF" w:rsidP="00A97BCF">
      <w:pPr>
        <w:spacing w:before="0" w:after="0" w:line="240" w:lineRule="auto"/>
        <w:rPr>
          <w:color w:val="0070C0"/>
        </w:rPr>
      </w:pPr>
    </w:p>
    <w:p w14:paraId="6157C067" w14:textId="77777777" w:rsidR="00A97BCF" w:rsidRDefault="00A97BCF" w:rsidP="00A97BCF">
      <w:pPr>
        <w:spacing w:before="0" w:after="0" w:line="240" w:lineRule="auto"/>
      </w:pPr>
      <w:r>
        <w:lastRenderedPageBreak/>
        <w:t>Database:</w:t>
      </w:r>
    </w:p>
    <w:p w14:paraId="7E7D0ECC" w14:textId="096D416A" w:rsidR="00A97BCF" w:rsidRPr="00043A87" w:rsidRDefault="00A97BCF" w:rsidP="00AE2FD7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 w:rsidR="00AE2FD7">
        <w:rPr>
          <w:color w:val="A50D88"/>
        </w:rPr>
        <w:t xml:space="preserve">2.0x3.5”, 1.5x3.5”, 3.35x2.17”, 2.5x2.5”, 3.0x3.0”, </w:t>
      </w:r>
      <w:proofErr w:type="spellStart"/>
      <w:r w:rsidR="00AE2FD7">
        <w:rPr>
          <w:color w:val="A50D88"/>
        </w:rPr>
        <w:t>cutom</w:t>
      </w:r>
      <w:proofErr w:type="spellEnd"/>
    </w:p>
    <w:p w14:paraId="1EADB115" w14:textId="616D552A" w:rsidR="00A97BCF" w:rsidRDefault="00A97BCF" w:rsidP="00A97BCF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>
        <w:rPr>
          <w:color w:val="A50D88"/>
        </w:rPr>
        <w:t xml:space="preserve">14pt Matte Cover, 100lb Matte White, 100lb Silk Cover, </w:t>
      </w:r>
      <w:r w:rsidRPr="004354BB">
        <w:rPr>
          <w:b/>
          <w:bCs/>
          <w:color w:val="A50D88"/>
        </w:rPr>
        <w:t>160gsm Cream Ivory</w:t>
      </w:r>
      <w:r>
        <w:rPr>
          <w:color w:val="A50D88"/>
        </w:rPr>
        <w:t>, 220gsm white ivory</w:t>
      </w:r>
    </w:p>
    <w:p w14:paraId="3A6926FE" w14:textId="64E48006" w:rsidR="00634131" w:rsidRPr="00043A87" w:rsidRDefault="00634131" w:rsidP="00A97BCF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Sides: One, </w:t>
      </w:r>
      <w:r w:rsidRPr="00634131">
        <w:rPr>
          <w:b/>
          <w:bCs/>
          <w:color w:val="A50D88"/>
        </w:rPr>
        <w:t>Two</w:t>
      </w:r>
    </w:p>
    <w:p w14:paraId="086F279B" w14:textId="5079E715" w:rsidR="00A97BCF" w:rsidRDefault="00A97BCF" w:rsidP="00A97BCF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4354BB">
        <w:rPr>
          <w:b/>
          <w:bCs/>
          <w:color w:val="A50D88"/>
        </w:rPr>
        <w:t>4/0 - Full Color</w:t>
      </w:r>
      <w:r>
        <w:rPr>
          <w:color w:val="A50D88"/>
        </w:rPr>
        <w:t>, 1/0 Spot Pantone Colors</w:t>
      </w:r>
    </w:p>
    <w:p w14:paraId="6FA2F4E1" w14:textId="23371D95" w:rsidR="000613EB" w:rsidRPr="00043A87" w:rsidRDefault="000613EB" w:rsidP="00A97BCF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Corner: </w:t>
      </w:r>
      <w:r w:rsidRPr="000613EB">
        <w:rPr>
          <w:b/>
          <w:bCs/>
          <w:color w:val="A50D88"/>
        </w:rPr>
        <w:t>Square</w:t>
      </w:r>
      <w:r>
        <w:rPr>
          <w:color w:val="A50D88"/>
        </w:rPr>
        <w:t>, round</w:t>
      </w:r>
    </w:p>
    <w:p w14:paraId="2B4F28E5" w14:textId="1D130E67" w:rsidR="00A97BCF" w:rsidRDefault="00453613" w:rsidP="00A97BCF">
      <w:pPr>
        <w:spacing w:before="0" w:after="0" w:line="240" w:lineRule="auto"/>
        <w:rPr>
          <w:color w:val="A50D88"/>
        </w:rPr>
      </w:pPr>
      <w:r>
        <w:rPr>
          <w:color w:val="A50D88"/>
        </w:rPr>
        <w:t>Effects</w:t>
      </w:r>
      <w:r w:rsidR="00A97BCF">
        <w:rPr>
          <w:color w:val="A50D88"/>
        </w:rPr>
        <w:t>:</w:t>
      </w:r>
      <w:r w:rsidR="00D80582">
        <w:rPr>
          <w:color w:val="A50D88"/>
        </w:rPr>
        <w:t xml:space="preserve"> Aqueous Coat,</w:t>
      </w:r>
      <w:r w:rsidR="00A97BCF">
        <w:rPr>
          <w:color w:val="A50D88"/>
        </w:rPr>
        <w:t xml:space="preserve"> </w:t>
      </w:r>
      <w:r w:rsidR="00A97BCF" w:rsidRPr="004354BB">
        <w:rPr>
          <w:b/>
          <w:bCs/>
          <w:color w:val="A50D88"/>
        </w:rPr>
        <w:t>Emboss</w:t>
      </w:r>
      <w:r w:rsidR="00A97BCF">
        <w:rPr>
          <w:color w:val="A50D88"/>
        </w:rPr>
        <w:t xml:space="preserve">, </w:t>
      </w:r>
      <w:r w:rsidR="00634131">
        <w:rPr>
          <w:color w:val="A50D88"/>
        </w:rPr>
        <w:t>Spot UV</w:t>
      </w:r>
      <w:r w:rsidR="00D80582">
        <w:rPr>
          <w:color w:val="A50D88"/>
        </w:rPr>
        <w:t>, Full UV Coat</w:t>
      </w:r>
    </w:p>
    <w:p w14:paraId="16E0ACE4" w14:textId="46355709" w:rsidR="00A97BCF" w:rsidRDefault="00F1506F" w:rsidP="00A97BCF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="00A97BCF" w:rsidRPr="004354BB">
        <w:rPr>
          <w:b/>
          <w:bCs/>
          <w:color w:val="A50D88"/>
        </w:rPr>
        <w:t>User provided</w:t>
      </w:r>
      <w:r w:rsidR="00A97BCF">
        <w:rPr>
          <w:color w:val="A50D88"/>
        </w:rPr>
        <w:t>, Template, Custom-designed</w:t>
      </w:r>
    </w:p>
    <w:p w14:paraId="4455562F" w14:textId="70DD0EE1" w:rsidR="00A97BCF" w:rsidRDefault="00A97BCF" w:rsidP="00A97BCF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="00634131" w:rsidRPr="00757680">
        <w:rPr>
          <w:color w:val="A50D88"/>
        </w:rPr>
        <w:t>20</w:t>
      </w:r>
      <w:r w:rsidRPr="00757680">
        <w:rPr>
          <w:color w:val="A50D88"/>
        </w:rPr>
        <w:t>0</w:t>
      </w:r>
      <w:r>
        <w:rPr>
          <w:color w:val="A50D88"/>
        </w:rPr>
        <w:t xml:space="preserve">, </w:t>
      </w:r>
      <w:r w:rsidR="00634131">
        <w:rPr>
          <w:color w:val="A50D88"/>
        </w:rPr>
        <w:t>5</w:t>
      </w:r>
      <w:r>
        <w:rPr>
          <w:color w:val="A50D88"/>
        </w:rPr>
        <w:t xml:space="preserve">00, </w:t>
      </w:r>
      <w:r w:rsidR="00634131" w:rsidRPr="00757680">
        <w:rPr>
          <w:b/>
          <w:bCs/>
          <w:color w:val="A50D88"/>
        </w:rPr>
        <w:t>1,0</w:t>
      </w:r>
      <w:r w:rsidRPr="00757680">
        <w:rPr>
          <w:b/>
          <w:bCs/>
          <w:color w:val="A50D88"/>
        </w:rPr>
        <w:t>00</w:t>
      </w:r>
      <w:r>
        <w:rPr>
          <w:color w:val="A50D88"/>
        </w:rPr>
        <w:t>, 5</w:t>
      </w:r>
      <w:r w:rsidR="00FB5124">
        <w:rPr>
          <w:color w:val="A50D88"/>
        </w:rPr>
        <w:t>,</w:t>
      </w:r>
      <w:r w:rsidR="00634131">
        <w:rPr>
          <w:color w:val="A50D88"/>
        </w:rPr>
        <w:t>0</w:t>
      </w:r>
      <w:r>
        <w:rPr>
          <w:color w:val="A50D88"/>
        </w:rPr>
        <w:t>00, custom</w:t>
      </w:r>
    </w:p>
    <w:p w14:paraId="18D81B20" w14:textId="23CAC53D" w:rsidR="00A97BCF" w:rsidRPr="00043A87" w:rsidRDefault="00A97BCF" w:rsidP="00A97BCF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757680">
        <w:rPr>
          <w:color w:val="A50D88"/>
        </w:rPr>
        <w:t>13</w:t>
      </w:r>
      <w:r>
        <w:rPr>
          <w:color w:val="A50D88"/>
        </w:rPr>
        <w:t xml:space="preserve">0 </w:t>
      </w:r>
      <w:proofErr w:type="spellStart"/>
      <w:r>
        <w:rPr>
          <w:color w:val="A50D88"/>
        </w:rPr>
        <w:t>Dhm</w:t>
      </w:r>
      <w:proofErr w:type="spellEnd"/>
    </w:p>
    <w:p w14:paraId="5836B15B" w14:textId="453EC2C8" w:rsidR="00C721E7" w:rsidRDefault="00C721E7" w:rsidP="00CB1C2E">
      <w:pPr>
        <w:spacing w:before="0" w:after="0" w:line="240" w:lineRule="auto"/>
      </w:pPr>
    </w:p>
    <w:p w14:paraId="13C33A84" w14:textId="19DFED44" w:rsidR="00C721E7" w:rsidRDefault="00C721E7" w:rsidP="00CB1C2E">
      <w:pPr>
        <w:spacing w:before="0" w:after="0" w:line="240" w:lineRule="auto"/>
      </w:pPr>
    </w:p>
    <w:p w14:paraId="51B574F7" w14:textId="4035395D" w:rsidR="00A960DE" w:rsidRDefault="00A960DE" w:rsidP="00A960DE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>Greeting Card</w:t>
      </w:r>
    </w:p>
    <w:p w14:paraId="3954F821" w14:textId="77777777" w:rsidR="00A960DE" w:rsidRDefault="00A960DE" w:rsidP="00A960DE">
      <w:pPr>
        <w:spacing w:before="0" w:after="0" w:line="240" w:lineRule="auto"/>
        <w:rPr>
          <w:color w:val="0070C0"/>
        </w:rPr>
      </w:pPr>
    </w:p>
    <w:p w14:paraId="0BBFE002" w14:textId="0EBB645E" w:rsidR="00A960DE" w:rsidRDefault="003D7964" w:rsidP="00FB5124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FB5124">
        <w:rPr>
          <w:color w:val="0070C0"/>
        </w:rPr>
        <w:t>Greeting cards are a great way to convey your warmth to people you know on occasions on special occasions or life events such as promotion, successful discharge from a hospital or a simple note of thanks.</w:t>
      </w:r>
    </w:p>
    <w:p w14:paraId="5B017448" w14:textId="77777777" w:rsidR="00A960DE" w:rsidRDefault="00A960DE" w:rsidP="00A960DE">
      <w:pPr>
        <w:spacing w:before="0" w:after="0" w:line="240" w:lineRule="auto"/>
        <w:rPr>
          <w:color w:val="0070C0"/>
        </w:rPr>
      </w:pPr>
    </w:p>
    <w:p w14:paraId="61D6D9E7" w14:textId="4B7D52CF" w:rsidR="00A960DE" w:rsidRDefault="00FB5124" w:rsidP="00A960DE">
      <w:pPr>
        <w:spacing w:before="0" w:after="0" w:line="240" w:lineRule="auto"/>
        <w:rPr>
          <w:color w:val="0070C0"/>
        </w:rPr>
      </w:pPr>
      <w:r w:rsidRPr="00FB5124">
        <w:rPr>
          <w:color w:val="00B050"/>
          <w:u w:val="single"/>
        </w:rPr>
        <w:t>Call</w:t>
      </w:r>
      <w:r>
        <w:rPr>
          <w:color w:val="0070C0"/>
        </w:rPr>
        <w:t xml:space="preserve"> or </w:t>
      </w:r>
      <w:r w:rsidRPr="00FB5124">
        <w:rPr>
          <w:color w:val="00B050"/>
          <w:u w:val="single"/>
        </w:rPr>
        <w:t>WhatsApp</w:t>
      </w:r>
      <w:r>
        <w:rPr>
          <w:color w:val="0070C0"/>
        </w:rPr>
        <w:t xml:space="preserve"> to discuss your turnaround time needs so you do not miss the special date</w:t>
      </w:r>
      <w:r w:rsidR="00A960DE">
        <w:rPr>
          <w:color w:val="0070C0"/>
        </w:rPr>
        <w:t>.</w:t>
      </w:r>
    </w:p>
    <w:p w14:paraId="5F1CB2F5" w14:textId="77777777" w:rsidR="00A960DE" w:rsidRDefault="00A960DE" w:rsidP="00A960DE">
      <w:pPr>
        <w:spacing w:before="0" w:after="0" w:line="240" w:lineRule="auto"/>
        <w:rPr>
          <w:color w:val="0070C0"/>
        </w:rPr>
      </w:pPr>
    </w:p>
    <w:p w14:paraId="6B0A3C0A" w14:textId="77777777" w:rsidR="00A960DE" w:rsidRDefault="00A960DE" w:rsidP="00A960DE">
      <w:pPr>
        <w:spacing w:before="0" w:after="0" w:line="240" w:lineRule="auto"/>
      </w:pPr>
      <w:r>
        <w:t>Database:</w:t>
      </w:r>
    </w:p>
    <w:p w14:paraId="02AE4013" w14:textId="33504E11" w:rsidR="00A960DE" w:rsidRPr="00043A87" w:rsidRDefault="00A960DE" w:rsidP="00A960DE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>
        <w:rPr>
          <w:color w:val="A50D88"/>
        </w:rPr>
        <w:t xml:space="preserve">8x6” (folds to 4x6”), 10x7” (folds to 5x7”), 2.0x3.5”, 1.5x3.5”, 3.35x2.17”, 2.5x2.5”, 3.0x3.0”, </w:t>
      </w:r>
      <w:r w:rsidR="00C32B22">
        <w:rPr>
          <w:color w:val="A50D88"/>
        </w:rPr>
        <w:t>custom</w:t>
      </w:r>
    </w:p>
    <w:p w14:paraId="71DCD6DE" w14:textId="74B08630" w:rsidR="00A960DE" w:rsidRDefault="00A960DE" w:rsidP="00A960DE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>
        <w:rPr>
          <w:color w:val="A50D88"/>
        </w:rPr>
        <w:t>100lb Gloss, 14pt Gloss, 14pt Cover, 17.5 eggshell Ultra White, 14pt Soft Touch Lux</w:t>
      </w:r>
    </w:p>
    <w:p w14:paraId="6EF5A1CD" w14:textId="77777777" w:rsidR="00A960DE" w:rsidRDefault="00A960DE" w:rsidP="00A960D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4354BB">
        <w:rPr>
          <w:b/>
          <w:bCs/>
          <w:color w:val="A50D88"/>
        </w:rPr>
        <w:t>4/0 - Full Color</w:t>
      </w:r>
      <w:r>
        <w:rPr>
          <w:color w:val="A50D88"/>
        </w:rPr>
        <w:t>, 1/0 Spot Pantone Colors</w:t>
      </w:r>
    </w:p>
    <w:p w14:paraId="604D360C" w14:textId="77777777" w:rsidR="00A960DE" w:rsidRPr="00043A87" w:rsidRDefault="00A960DE" w:rsidP="00A960D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Corner: </w:t>
      </w:r>
      <w:r w:rsidRPr="000613EB">
        <w:rPr>
          <w:b/>
          <w:bCs/>
          <w:color w:val="A50D88"/>
        </w:rPr>
        <w:t>Square</w:t>
      </w:r>
      <w:r>
        <w:rPr>
          <w:color w:val="A50D88"/>
        </w:rPr>
        <w:t>, round</w:t>
      </w:r>
    </w:p>
    <w:p w14:paraId="0D1F5EE0" w14:textId="07143C4B" w:rsidR="00A960DE" w:rsidRDefault="00A960DE" w:rsidP="00A960D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Effects: Aqueous Coat, Foil Stamp, </w:t>
      </w:r>
      <w:r w:rsidRPr="004354BB">
        <w:rPr>
          <w:b/>
          <w:bCs/>
          <w:color w:val="A50D88"/>
        </w:rPr>
        <w:t>Emboss</w:t>
      </w:r>
      <w:r>
        <w:rPr>
          <w:color w:val="A50D88"/>
        </w:rPr>
        <w:t>, Spot UV, Full UV Coat, Velvet, Soft Touch</w:t>
      </w:r>
    </w:p>
    <w:p w14:paraId="07877C2A" w14:textId="77777777" w:rsidR="00A960DE" w:rsidRDefault="00A960DE" w:rsidP="00A960D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Pr="004354BB">
        <w:rPr>
          <w:b/>
          <w:bCs/>
          <w:color w:val="A50D88"/>
        </w:rPr>
        <w:t>User provided</w:t>
      </w:r>
      <w:r>
        <w:rPr>
          <w:color w:val="A50D88"/>
        </w:rPr>
        <w:t>, Template, Custom-designed</w:t>
      </w:r>
    </w:p>
    <w:p w14:paraId="73B300FD" w14:textId="6B90B104" w:rsidR="00A960DE" w:rsidRDefault="00A960DE" w:rsidP="00A960D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="00FB5124">
        <w:rPr>
          <w:color w:val="A50D88"/>
        </w:rPr>
        <w:t>5</w:t>
      </w:r>
      <w:r w:rsidRPr="00757680">
        <w:rPr>
          <w:color w:val="A50D88"/>
        </w:rPr>
        <w:t>0</w:t>
      </w:r>
      <w:r>
        <w:rPr>
          <w:color w:val="A50D88"/>
        </w:rPr>
        <w:t xml:space="preserve">, </w:t>
      </w:r>
      <w:r w:rsidR="00FB5124">
        <w:rPr>
          <w:color w:val="A50D88"/>
        </w:rPr>
        <w:t>1</w:t>
      </w:r>
      <w:r>
        <w:rPr>
          <w:color w:val="A50D88"/>
        </w:rPr>
        <w:t xml:space="preserve">00, </w:t>
      </w:r>
      <w:r w:rsidR="00FB5124" w:rsidRPr="00FB5124">
        <w:rPr>
          <w:b/>
          <w:bCs/>
          <w:color w:val="A50D88"/>
        </w:rPr>
        <w:t>5</w:t>
      </w:r>
      <w:r w:rsidRPr="00757680">
        <w:rPr>
          <w:b/>
          <w:bCs/>
          <w:color w:val="A50D88"/>
        </w:rPr>
        <w:t>00</w:t>
      </w:r>
      <w:r>
        <w:rPr>
          <w:color w:val="A50D88"/>
        </w:rPr>
        <w:t xml:space="preserve">, </w:t>
      </w:r>
      <w:r w:rsidR="00FB5124">
        <w:rPr>
          <w:color w:val="A50D88"/>
        </w:rPr>
        <w:t>1,</w:t>
      </w:r>
      <w:r>
        <w:rPr>
          <w:color w:val="A50D88"/>
        </w:rPr>
        <w:t>000, custom</w:t>
      </w:r>
    </w:p>
    <w:p w14:paraId="3539F0C8" w14:textId="6E17A4A1" w:rsidR="00A960DE" w:rsidRDefault="00A960DE" w:rsidP="00A960D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711B66">
        <w:rPr>
          <w:color w:val="A50D88"/>
        </w:rPr>
        <w:t>11</w:t>
      </w:r>
      <w:r>
        <w:rPr>
          <w:color w:val="A50D88"/>
        </w:rPr>
        <w:t xml:space="preserve">0 </w:t>
      </w:r>
      <w:proofErr w:type="spellStart"/>
      <w:r>
        <w:rPr>
          <w:color w:val="A50D88"/>
        </w:rPr>
        <w:t>Dhm</w:t>
      </w:r>
      <w:proofErr w:type="spellEnd"/>
    </w:p>
    <w:p w14:paraId="50F36DA1" w14:textId="25C19308" w:rsidR="00FB5124" w:rsidRDefault="00FB5124" w:rsidP="00A960DE">
      <w:pPr>
        <w:spacing w:before="0" w:after="0" w:line="240" w:lineRule="auto"/>
        <w:rPr>
          <w:color w:val="A50D88"/>
        </w:rPr>
      </w:pPr>
    </w:p>
    <w:p w14:paraId="0E324FB5" w14:textId="77777777" w:rsidR="00FB5124" w:rsidRPr="00043A87" w:rsidRDefault="00FB5124" w:rsidP="00A960DE">
      <w:pPr>
        <w:spacing w:before="0" w:after="0" w:line="240" w:lineRule="auto"/>
        <w:rPr>
          <w:color w:val="A50D88"/>
        </w:rPr>
      </w:pPr>
    </w:p>
    <w:p w14:paraId="1B314799" w14:textId="7691534A" w:rsidR="00505CB9" w:rsidRDefault="00505CB9" w:rsidP="00505CB9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>Postcard</w:t>
      </w:r>
    </w:p>
    <w:p w14:paraId="4C94714D" w14:textId="77777777" w:rsidR="00505CB9" w:rsidRDefault="00505CB9" w:rsidP="00505CB9">
      <w:pPr>
        <w:spacing w:before="0" w:after="0" w:line="240" w:lineRule="auto"/>
        <w:rPr>
          <w:color w:val="0070C0"/>
        </w:rPr>
      </w:pPr>
    </w:p>
    <w:p w14:paraId="60A7A247" w14:textId="46062B43" w:rsidR="00F71029" w:rsidRDefault="003D7964" w:rsidP="00505CB9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505CB9">
        <w:rPr>
          <w:color w:val="0070C0"/>
        </w:rPr>
        <w:t>Postcards help you communicate special occasion messages with a personal touch.</w:t>
      </w:r>
    </w:p>
    <w:p w14:paraId="77FCFF46" w14:textId="77777777" w:rsidR="00F71029" w:rsidRDefault="00F71029" w:rsidP="00505CB9">
      <w:pPr>
        <w:spacing w:before="0" w:after="0" w:line="240" w:lineRule="auto"/>
        <w:rPr>
          <w:color w:val="0070C0"/>
        </w:rPr>
      </w:pPr>
    </w:p>
    <w:p w14:paraId="74B9FE29" w14:textId="230A7B27" w:rsidR="00505CB9" w:rsidRDefault="00F71029" w:rsidP="00F71029">
      <w:pPr>
        <w:spacing w:before="0" w:after="0" w:line="240" w:lineRule="auto"/>
        <w:rPr>
          <w:color w:val="0070C0"/>
        </w:rPr>
      </w:pPr>
      <w:r>
        <w:rPr>
          <w:color w:val="0070C0"/>
        </w:rPr>
        <w:t>They are cheaper than greeting cards, useful for communicating small, personalized messages and can be viewed without opening the envelop.</w:t>
      </w:r>
    </w:p>
    <w:p w14:paraId="1E5853A6" w14:textId="77777777" w:rsidR="00505CB9" w:rsidRDefault="00505CB9" w:rsidP="00505CB9">
      <w:pPr>
        <w:spacing w:before="0" w:after="0" w:line="240" w:lineRule="auto"/>
        <w:rPr>
          <w:color w:val="0070C0"/>
        </w:rPr>
      </w:pPr>
    </w:p>
    <w:p w14:paraId="3D8DB862" w14:textId="77777777" w:rsidR="00505CB9" w:rsidRDefault="00505CB9" w:rsidP="00505CB9">
      <w:pPr>
        <w:spacing w:before="0" w:after="0" w:line="240" w:lineRule="auto"/>
      </w:pPr>
      <w:r>
        <w:t>Database:</w:t>
      </w:r>
    </w:p>
    <w:p w14:paraId="00E76078" w14:textId="42157250" w:rsidR="00505CB9" w:rsidRPr="00043A87" w:rsidRDefault="00505CB9" w:rsidP="00505CB9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 w:rsidR="00C32B22" w:rsidRPr="00711B66">
        <w:rPr>
          <w:b/>
          <w:bCs/>
          <w:color w:val="A50D88"/>
        </w:rPr>
        <w:t>3x4”</w:t>
      </w:r>
      <w:r w:rsidR="00C32B22">
        <w:rPr>
          <w:color w:val="A50D88"/>
        </w:rPr>
        <w:t>, 4</w:t>
      </w:r>
      <w:r>
        <w:rPr>
          <w:color w:val="A50D88"/>
        </w:rPr>
        <w:t>x6”</w:t>
      </w:r>
      <w:r w:rsidR="00C32B22">
        <w:rPr>
          <w:color w:val="A50D88"/>
        </w:rPr>
        <w:t>, 5x7”, 5.5x8.5”, 6x9”, 6x11”,</w:t>
      </w:r>
      <w:r>
        <w:rPr>
          <w:color w:val="A50D88"/>
        </w:rPr>
        <w:t xml:space="preserve"> cu</w:t>
      </w:r>
      <w:r w:rsidR="00C32B22">
        <w:rPr>
          <w:color w:val="A50D88"/>
        </w:rPr>
        <w:t>s</w:t>
      </w:r>
      <w:r>
        <w:rPr>
          <w:color w:val="A50D88"/>
        </w:rPr>
        <w:t>tom</w:t>
      </w:r>
    </w:p>
    <w:p w14:paraId="476C9F67" w14:textId="77777777" w:rsidR="00505CB9" w:rsidRDefault="00505CB9" w:rsidP="00505CB9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>
        <w:rPr>
          <w:color w:val="A50D88"/>
        </w:rPr>
        <w:t>100lb Gloss, 14pt Gloss, 14pt Cover, 17.5 eggshell Ultra White, 14pt Soft Touch Lux</w:t>
      </w:r>
    </w:p>
    <w:p w14:paraId="2D2C1B05" w14:textId="77777777" w:rsidR="00505CB9" w:rsidRDefault="00505CB9" w:rsidP="00505CB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4354BB">
        <w:rPr>
          <w:b/>
          <w:bCs/>
          <w:color w:val="A50D88"/>
        </w:rPr>
        <w:t>4/0 - Full Color</w:t>
      </w:r>
      <w:r>
        <w:rPr>
          <w:color w:val="A50D88"/>
        </w:rPr>
        <w:t>, 1/0 Spot Pantone Colors</w:t>
      </w:r>
    </w:p>
    <w:p w14:paraId="101563A3" w14:textId="77777777" w:rsidR="00505CB9" w:rsidRPr="00043A87" w:rsidRDefault="00505CB9" w:rsidP="00505CB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Corner: </w:t>
      </w:r>
      <w:r w:rsidRPr="000613EB">
        <w:rPr>
          <w:b/>
          <w:bCs/>
          <w:color w:val="A50D88"/>
        </w:rPr>
        <w:t>Square</w:t>
      </w:r>
      <w:r>
        <w:rPr>
          <w:color w:val="A50D88"/>
        </w:rPr>
        <w:t>, round</w:t>
      </w:r>
    </w:p>
    <w:p w14:paraId="1F9C2F5F" w14:textId="77777777" w:rsidR="00505CB9" w:rsidRDefault="00505CB9" w:rsidP="00505CB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Effects: Aqueous Coat, Foil Stamp, </w:t>
      </w:r>
      <w:r w:rsidRPr="004354BB">
        <w:rPr>
          <w:b/>
          <w:bCs/>
          <w:color w:val="A50D88"/>
        </w:rPr>
        <w:t>Emboss</w:t>
      </w:r>
      <w:r>
        <w:rPr>
          <w:color w:val="A50D88"/>
        </w:rPr>
        <w:t>, Spot UV, Full UV Coat, Velvet, Soft Touch</w:t>
      </w:r>
    </w:p>
    <w:p w14:paraId="45D20A1B" w14:textId="77777777" w:rsidR="00505CB9" w:rsidRDefault="00505CB9" w:rsidP="00505CB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Pr="004354BB">
        <w:rPr>
          <w:b/>
          <w:bCs/>
          <w:color w:val="A50D88"/>
        </w:rPr>
        <w:t>User provided</w:t>
      </w:r>
      <w:r>
        <w:rPr>
          <w:color w:val="A50D88"/>
        </w:rPr>
        <w:t>, Template, Custom-designed</w:t>
      </w:r>
    </w:p>
    <w:p w14:paraId="25DA894C" w14:textId="77777777" w:rsidR="00505CB9" w:rsidRDefault="00505CB9" w:rsidP="00505CB9">
      <w:pPr>
        <w:spacing w:before="0" w:after="0" w:line="240" w:lineRule="auto"/>
        <w:rPr>
          <w:color w:val="A50D88"/>
        </w:rPr>
      </w:pPr>
      <w:r>
        <w:rPr>
          <w:color w:val="A50D88"/>
        </w:rPr>
        <w:t>Qty: 5</w:t>
      </w:r>
      <w:r w:rsidRPr="00757680">
        <w:rPr>
          <w:color w:val="A50D88"/>
        </w:rPr>
        <w:t>0</w:t>
      </w:r>
      <w:r>
        <w:rPr>
          <w:color w:val="A50D88"/>
        </w:rPr>
        <w:t xml:space="preserve">, 100, </w:t>
      </w:r>
      <w:r w:rsidRPr="00FB5124">
        <w:rPr>
          <w:b/>
          <w:bCs/>
          <w:color w:val="A50D88"/>
        </w:rPr>
        <w:t>5</w:t>
      </w:r>
      <w:r w:rsidRPr="00757680">
        <w:rPr>
          <w:b/>
          <w:bCs/>
          <w:color w:val="A50D88"/>
        </w:rPr>
        <w:t>00</w:t>
      </w:r>
      <w:r>
        <w:rPr>
          <w:color w:val="A50D88"/>
        </w:rPr>
        <w:t>, 1,000, custom</w:t>
      </w:r>
    </w:p>
    <w:p w14:paraId="4BD1FA22" w14:textId="77777777" w:rsidR="00505CB9" w:rsidRDefault="00505CB9" w:rsidP="00505CB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70 </w:t>
      </w:r>
      <w:proofErr w:type="spellStart"/>
      <w:r>
        <w:rPr>
          <w:color w:val="A50D88"/>
        </w:rPr>
        <w:t>Dhm</w:t>
      </w:r>
      <w:proofErr w:type="spellEnd"/>
    </w:p>
    <w:p w14:paraId="3E9E15C1" w14:textId="77777777" w:rsidR="00A960DE" w:rsidRDefault="00A960DE" w:rsidP="00CB1C2E">
      <w:pPr>
        <w:spacing w:before="0" w:after="0" w:line="240" w:lineRule="auto"/>
      </w:pPr>
    </w:p>
    <w:p w14:paraId="306B2059" w14:textId="61A87BD1" w:rsidR="00C91F1E" w:rsidRDefault="00C91F1E" w:rsidP="00C91F1E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>Annual R</w:t>
      </w:r>
      <w:r w:rsidRPr="00C91F1E">
        <w:rPr>
          <w:color w:val="0070C0"/>
        </w:rPr>
        <w:t>eport</w:t>
      </w:r>
    </w:p>
    <w:p w14:paraId="18C4B221" w14:textId="77777777" w:rsidR="00C91F1E" w:rsidRDefault="00C91F1E" w:rsidP="00C91F1E">
      <w:pPr>
        <w:spacing w:before="0" w:after="0" w:line="240" w:lineRule="auto"/>
        <w:rPr>
          <w:color w:val="0070C0"/>
        </w:rPr>
      </w:pPr>
    </w:p>
    <w:p w14:paraId="4CF24D84" w14:textId="75B67D42" w:rsidR="00C91F1E" w:rsidRDefault="003D7964" w:rsidP="00C91F1E">
      <w:pPr>
        <w:spacing w:before="0" w:after="0" w:line="240" w:lineRule="auto"/>
        <w:rPr>
          <w:color w:val="0070C0"/>
        </w:rPr>
      </w:pPr>
      <w:r w:rsidRPr="003D7964">
        <w:rPr>
          <w:color w:val="7F7F7F" w:themeColor="text1" w:themeTint="80"/>
        </w:rPr>
        <w:t>Text:</w:t>
      </w:r>
      <w:r>
        <w:rPr>
          <w:color w:val="0070C0"/>
        </w:rPr>
        <w:t xml:space="preserve"> </w:t>
      </w:r>
      <w:r w:rsidR="00D04C49">
        <w:rPr>
          <w:color w:val="0070C0"/>
        </w:rPr>
        <w:t xml:space="preserve">You want to create a compelling handout </w:t>
      </w:r>
      <w:r w:rsidR="00A2222B">
        <w:rPr>
          <w:color w:val="0070C0"/>
        </w:rPr>
        <w:t>to communicate your message to the world.  We help you put your best foot forward</w:t>
      </w:r>
      <w:r w:rsidR="00C91F1E">
        <w:rPr>
          <w:color w:val="0070C0"/>
        </w:rPr>
        <w:t>.</w:t>
      </w:r>
    </w:p>
    <w:p w14:paraId="62529BA7" w14:textId="77777777" w:rsidR="00C91F1E" w:rsidRDefault="00C91F1E" w:rsidP="00C91F1E">
      <w:pPr>
        <w:spacing w:before="0" w:after="0" w:line="240" w:lineRule="auto"/>
        <w:rPr>
          <w:color w:val="0070C0"/>
        </w:rPr>
      </w:pPr>
    </w:p>
    <w:p w14:paraId="162A3042" w14:textId="77777777" w:rsidR="00C91F1E" w:rsidRDefault="00C91F1E" w:rsidP="00C91F1E">
      <w:pPr>
        <w:spacing w:before="0" w:after="0" w:line="240" w:lineRule="auto"/>
      </w:pPr>
      <w:r>
        <w:t>Database:</w:t>
      </w:r>
    </w:p>
    <w:p w14:paraId="6B8A1E9A" w14:textId="7ECF2CA5" w:rsidR="00C91F1E" w:rsidRPr="00043A87" w:rsidRDefault="00C91F1E" w:rsidP="00C91F1E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 w:rsidR="00A2222B">
        <w:rPr>
          <w:b/>
          <w:bCs/>
          <w:color w:val="A50D88"/>
        </w:rPr>
        <w:t>A4</w:t>
      </w:r>
      <w:r>
        <w:rPr>
          <w:color w:val="A50D88"/>
        </w:rPr>
        <w:t xml:space="preserve">, </w:t>
      </w:r>
      <w:r w:rsidR="00A2222B">
        <w:rPr>
          <w:color w:val="A50D88"/>
        </w:rPr>
        <w:t xml:space="preserve">B5, </w:t>
      </w:r>
      <w:r>
        <w:rPr>
          <w:color w:val="A50D88"/>
        </w:rPr>
        <w:t>custom</w:t>
      </w:r>
    </w:p>
    <w:p w14:paraId="2CC4F6DA" w14:textId="5EE0A6A5" w:rsidR="00C91F1E" w:rsidRDefault="00C91F1E" w:rsidP="00C91F1E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>
        <w:rPr>
          <w:color w:val="A50D88"/>
        </w:rPr>
        <w:t>100</w:t>
      </w:r>
      <w:r w:rsidR="00A2222B">
        <w:rPr>
          <w:color w:val="A50D88"/>
        </w:rPr>
        <w:t xml:space="preserve">gsm, </w:t>
      </w:r>
      <w:r w:rsidR="004B4612" w:rsidRPr="004B4612">
        <w:rPr>
          <w:b/>
          <w:bCs/>
          <w:color w:val="A50D88"/>
        </w:rPr>
        <w:t>130gsm</w:t>
      </w:r>
      <w:r w:rsidR="00A2222B">
        <w:rPr>
          <w:color w:val="A50D88"/>
        </w:rPr>
        <w:t xml:space="preserve">, </w:t>
      </w:r>
      <w:r w:rsidR="00B07593">
        <w:rPr>
          <w:color w:val="A50D88"/>
        </w:rPr>
        <w:t>150gsm</w:t>
      </w:r>
    </w:p>
    <w:p w14:paraId="3DA8F899" w14:textId="7CEE0EEE" w:rsidR="00B07593" w:rsidRDefault="00B07593" w:rsidP="00C91F1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Paper type: Coated, Uncoated, </w:t>
      </w:r>
      <w:r w:rsidRPr="00B07593">
        <w:rPr>
          <w:b/>
          <w:bCs/>
          <w:color w:val="A50D88"/>
        </w:rPr>
        <w:t>Recycled</w:t>
      </w:r>
    </w:p>
    <w:p w14:paraId="1B3EDB3F" w14:textId="77777777" w:rsidR="00C91F1E" w:rsidRDefault="00C91F1E" w:rsidP="00C91F1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4354BB">
        <w:rPr>
          <w:b/>
          <w:bCs/>
          <w:color w:val="A50D88"/>
        </w:rPr>
        <w:t>4/0 - Full Color</w:t>
      </w:r>
      <w:r>
        <w:rPr>
          <w:color w:val="A50D88"/>
        </w:rPr>
        <w:t>, 1/0 Spot Pantone Colors</w:t>
      </w:r>
    </w:p>
    <w:p w14:paraId="6BEE6F4F" w14:textId="58D85903" w:rsidR="00C91F1E" w:rsidRDefault="00C91F1E" w:rsidP="00C91F1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Effects: Aqueous Coat, Foil Stamp, </w:t>
      </w:r>
      <w:r w:rsidRPr="004354BB">
        <w:rPr>
          <w:b/>
          <w:bCs/>
          <w:color w:val="A50D88"/>
        </w:rPr>
        <w:t>Emboss</w:t>
      </w:r>
      <w:r>
        <w:rPr>
          <w:color w:val="A50D88"/>
        </w:rPr>
        <w:t>, Spot UV, Full UV Coat, Velvet, Soft Touch</w:t>
      </w:r>
      <w:r w:rsidR="00A2222B">
        <w:rPr>
          <w:color w:val="A50D88"/>
        </w:rPr>
        <w:t>, Die-cut</w:t>
      </w:r>
    </w:p>
    <w:p w14:paraId="35311DB0" w14:textId="3348139A" w:rsidR="00C91F1E" w:rsidRDefault="00C91F1E" w:rsidP="00C91F1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Pr="004354BB">
        <w:rPr>
          <w:b/>
          <w:bCs/>
          <w:color w:val="A50D88"/>
        </w:rPr>
        <w:t>User provided</w:t>
      </w:r>
      <w:r>
        <w:rPr>
          <w:color w:val="A50D88"/>
        </w:rPr>
        <w:t>, Template, Custom-designed</w:t>
      </w:r>
    </w:p>
    <w:p w14:paraId="73713D99" w14:textId="37220C33" w:rsidR="00B07593" w:rsidRDefault="00B07593" w:rsidP="00B07593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Binding: comb, </w:t>
      </w:r>
      <w:r w:rsidRPr="00B07593">
        <w:rPr>
          <w:b/>
          <w:bCs/>
          <w:color w:val="A50D88"/>
        </w:rPr>
        <w:t>perfect</w:t>
      </w:r>
      <w:r>
        <w:rPr>
          <w:color w:val="A50D88"/>
        </w:rPr>
        <w:t>, saddle, sewn, stitch, spiral</w:t>
      </w:r>
    </w:p>
    <w:p w14:paraId="384CC9AC" w14:textId="4D29585F" w:rsidR="00C91F1E" w:rsidRDefault="00C91F1E" w:rsidP="00C91F1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="00B07593">
        <w:rPr>
          <w:color w:val="A50D88"/>
        </w:rPr>
        <w:t xml:space="preserve">1,000 pages, </w:t>
      </w:r>
      <w:r w:rsidR="00B07593" w:rsidRPr="006F5D8D">
        <w:rPr>
          <w:color w:val="A50D88"/>
        </w:rPr>
        <w:t>3,000 pages</w:t>
      </w:r>
      <w:r w:rsidR="00B07593">
        <w:rPr>
          <w:color w:val="A50D88"/>
        </w:rPr>
        <w:t xml:space="preserve">, </w:t>
      </w:r>
      <w:r w:rsidR="00B07593" w:rsidRPr="006F5D8D">
        <w:rPr>
          <w:b/>
          <w:bCs/>
          <w:color w:val="A50D88"/>
        </w:rPr>
        <w:t>5,000 pages</w:t>
      </w:r>
      <w:r w:rsidR="00B07593">
        <w:rPr>
          <w:color w:val="A50D88"/>
        </w:rPr>
        <w:t xml:space="preserve">, 10,000 pages, </w:t>
      </w:r>
      <w:r>
        <w:rPr>
          <w:color w:val="A50D88"/>
        </w:rPr>
        <w:t>custom</w:t>
      </w:r>
    </w:p>
    <w:p w14:paraId="74E19210" w14:textId="6EE59A75" w:rsidR="00C91F1E" w:rsidRDefault="00C91F1E" w:rsidP="00C91F1E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6F5D8D">
        <w:rPr>
          <w:color w:val="A50D88"/>
        </w:rPr>
        <w:t>420</w:t>
      </w:r>
      <w:r>
        <w:rPr>
          <w:color w:val="A50D88"/>
        </w:rPr>
        <w:t xml:space="preserve"> </w:t>
      </w:r>
      <w:proofErr w:type="spellStart"/>
      <w:r>
        <w:rPr>
          <w:color w:val="A50D88"/>
        </w:rPr>
        <w:t>Dhm</w:t>
      </w:r>
      <w:proofErr w:type="spellEnd"/>
    </w:p>
    <w:p w14:paraId="356319D5" w14:textId="35E2C16B" w:rsidR="00C721E7" w:rsidRDefault="00C721E7" w:rsidP="00CB1C2E">
      <w:pPr>
        <w:spacing w:before="0" w:after="0" w:line="240" w:lineRule="auto"/>
      </w:pPr>
    </w:p>
    <w:p w14:paraId="5722F2D2" w14:textId="72CA5108" w:rsidR="00C721E7" w:rsidRDefault="00C721E7" w:rsidP="00CB1C2E">
      <w:pPr>
        <w:spacing w:before="0" w:after="0" w:line="240" w:lineRule="auto"/>
      </w:pPr>
    </w:p>
    <w:p w14:paraId="412CFC5B" w14:textId="2E8D223A" w:rsidR="003C5D79" w:rsidRDefault="00051640" w:rsidP="003C5D79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rPr>
          <w:color w:val="0070C0"/>
        </w:rPr>
        <w:t>Large Print</w:t>
      </w:r>
    </w:p>
    <w:p w14:paraId="75DA0F1D" w14:textId="77777777" w:rsidR="003C5D79" w:rsidRDefault="003C5D79" w:rsidP="003C5D79">
      <w:pPr>
        <w:spacing w:before="0" w:after="0" w:line="240" w:lineRule="auto"/>
      </w:pPr>
    </w:p>
    <w:p w14:paraId="4982C67E" w14:textId="1008945E" w:rsidR="003C5D79" w:rsidRDefault="00A34255" w:rsidP="003C5D79">
      <w:pPr>
        <w:spacing w:before="0" w:after="0" w:line="240" w:lineRule="auto"/>
        <w:ind w:left="360"/>
        <w:rPr>
          <w:color w:val="0070C0"/>
        </w:rPr>
      </w:pPr>
      <w:r>
        <w:rPr>
          <w:color w:val="0070C0"/>
        </w:rPr>
        <w:t>Signages</w:t>
      </w:r>
      <w:r w:rsidR="00774D72">
        <w:rPr>
          <w:color w:val="0070C0"/>
        </w:rPr>
        <w:t xml:space="preserve"> are ubiquitous as you step outside of your house.  They help us find directions, look up things of interest, or beautify our homes </w:t>
      </w:r>
      <w:proofErr w:type="gramStart"/>
      <w:r w:rsidR="00774D72">
        <w:rPr>
          <w:color w:val="0070C0"/>
        </w:rPr>
        <w:t>e.g.</w:t>
      </w:r>
      <w:proofErr w:type="gramEnd"/>
      <w:r w:rsidR="00774D72">
        <w:rPr>
          <w:color w:val="0070C0"/>
        </w:rPr>
        <w:t xml:space="preserve"> wall papers or glass decors.</w:t>
      </w:r>
    </w:p>
    <w:p w14:paraId="60F9BA1C" w14:textId="6765B9F5" w:rsidR="00774D72" w:rsidRDefault="00774D72" w:rsidP="003C5D79">
      <w:pPr>
        <w:spacing w:before="0" w:after="0" w:line="240" w:lineRule="auto"/>
        <w:ind w:left="360"/>
        <w:rPr>
          <w:color w:val="0070C0"/>
        </w:rPr>
      </w:pPr>
    </w:p>
    <w:p w14:paraId="449BDA86" w14:textId="434C3CD8" w:rsidR="00774D72" w:rsidRDefault="00774D72" w:rsidP="003C5D79">
      <w:pPr>
        <w:spacing w:before="0" w:after="0" w:line="240" w:lineRule="auto"/>
        <w:ind w:left="360"/>
        <w:rPr>
          <w:color w:val="0070C0"/>
        </w:rPr>
      </w:pPr>
      <w:r>
        <w:rPr>
          <w:color w:val="0070C0"/>
        </w:rPr>
        <w:t xml:space="preserve">We help you manage the cost </w:t>
      </w:r>
      <w:r w:rsidR="0033745C">
        <w:rPr>
          <w:color w:val="0070C0"/>
        </w:rPr>
        <w:t xml:space="preserve">of large prints </w:t>
      </w:r>
      <w:r>
        <w:rPr>
          <w:color w:val="0070C0"/>
        </w:rPr>
        <w:t xml:space="preserve">by </w:t>
      </w:r>
      <w:r w:rsidR="0033745C">
        <w:rPr>
          <w:color w:val="0070C0"/>
        </w:rPr>
        <w:t xml:space="preserve">working with you to pick </w:t>
      </w:r>
      <w:r>
        <w:rPr>
          <w:color w:val="0070C0"/>
        </w:rPr>
        <w:t xml:space="preserve">the right solution amongst the many </w:t>
      </w:r>
      <w:r w:rsidR="0033745C">
        <w:rPr>
          <w:color w:val="0070C0"/>
        </w:rPr>
        <w:t xml:space="preserve">possibilities we can execute to </w:t>
      </w:r>
      <w:r>
        <w:rPr>
          <w:color w:val="0070C0"/>
        </w:rPr>
        <w:t xml:space="preserve">match your wants.  </w:t>
      </w:r>
      <w:r w:rsidRPr="00774D72">
        <w:rPr>
          <w:color w:val="00B050"/>
          <w:u w:val="single"/>
        </w:rPr>
        <w:t>Talk</w:t>
      </w:r>
      <w:r>
        <w:rPr>
          <w:color w:val="0070C0"/>
        </w:rPr>
        <w:t xml:space="preserve"> to us for a free consultation and browse our offerings below.</w:t>
      </w:r>
    </w:p>
    <w:p w14:paraId="3905AC76" w14:textId="5EC70F3F" w:rsidR="003C5D79" w:rsidRDefault="003C5D79" w:rsidP="003C5D79">
      <w:pPr>
        <w:spacing w:before="0" w:after="0" w:line="240" w:lineRule="auto"/>
        <w:ind w:left="360"/>
        <w:rPr>
          <w:color w:val="0070C0"/>
        </w:rPr>
      </w:pPr>
    </w:p>
    <w:p w14:paraId="29B5F8CB" w14:textId="7E10AE72" w:rsidR="003C5D79" w:rsidRPr="0060302E" w:rsidRDefault="003C5D79" w:rsidP="003C5D79">
      <w:pPr>
        <w:spacing w:before="0" w:after="0" w:line="240" w:lineRule="auto"/>
        <w:ind w:left="360"/>
        <w:rPr>
          <w:color w:val="7F7F7F" w:themeColor="text1" w:themeTint="80"/>
        </w:rPr>
      </w:pPr>
      <w:r>
        <w:rPr>
          <w:color w:val="7F7F7F" w:themeColor="text1" w:themeTint="80"/>
        </w:rPr>
        <w:t xml:space="preserve">Format will be same as that for </w:t>
      </w:r>
      <w:r w:rsidR="00BC23D2">
        <w:rPr>
          <w:color w:val="7F7F7F" w:themeColor="text1" w:themeTint="80"/>
        </w:rPr>
        <w:t>“</w:t>
      </w:r>
      <w:r>
        <w:rPr>
          <w:color w:val="7F7F7F" w:themeColor="text1" w:themeTint="80"/>
        </w:rPr>
        <w:t>Small Print”.  Items are listed below:</w:t>
      </w:r>
    </w:p>
    <w:p w14:paraId="451659FD" w14:textId="77777777" w:rsidR="003C5D79" w:rsidRDefault="003C5D79" w:rsidP="003C5D79">
      <w:pPr>
        <w:spacing w:before="0" w:after="0" w:line="240" w:lineRule="auto"/>
        <w:ind w:left="360"/>
        <w:rPr>
          <w:color w:val="0070C0"/>
        </w:rPr>
      </w:pPr>
    </w:p>
    <w:p w14:paraId="350D35CC" w14:textId="43C0BC8D" w:rsidR="003C5D79" w:rsidRDefault="00FB68E9" w:rsidP="000B75A3">
      <w:pPr>
        <w:spacing w:before="0" w:after="0" w:line="240" w:lineRule="auto"/>
        <w:ind w:left="360"/>
        <w:rPr>
          <w:color w:val="0070C0"/>
        </w:rPr>
      </w:pPr>
      <w:r w:rsidRPr="00FB68E9">
        <w:rPr>
          <w:color w:val="0070C0"/>
        </w:rPr>
        <w:t>3D Acrylic Signage</w:t>
      </w:r>
      <w:r>
        <w:rPr>
          <w:color w:val="0070C0"/>
        </w:rPr>
        <w:t>,</w:t>
      </w:r>
      <w:r w:rsidRPr="00FB68E9">
        <w:rPr>
          <w:color w:val="0070C0"/>
        </w:rPr>
        <w:t xml:space="preserve"> </w:t>
      </w:r>
      <w:r>
        <w:rPr>
          <w:color w:val="0070C0"/>
        </w:rPr>
        <w:t xml:space="preserve">3D LED Signage, 3D Aluminum Signage, </w:t>
      </w:r>
      <w:r w:rsidR="000B75A3">
        <w:rPr>
          <w:color w:val="0070C0"/>
        </w:rPr>
        <w:t xml:space="preserve">Board: foam, Large Poster, </w:t>
      </w:r>
      <w:r w:rsidR="00E016D9">
        <w:rPr>
          <w:color w:val="0070C0"/>
        </w:rPr>
        <w:t xml:space="preserve">Wallpaper, </w:t>
      </w:r>
      <w:r w:rsidR="000B75A3">
        <w:rPr>
          <w:color w:val="0070C0"/>
        </w:rPr>
        <w:t xml:space="preserve">Wrapper: Food Truck, Wrapper: Vehicle </w:t>
      </w:r>
      <w:r w:rsidR="002A0D90">
        <w:rPr>
          <w:color w:val="0070C0"/>
        </w:rPr>
        <w:t>Mockup Che</w:t>
      </w:r>
      <w:r w:rsidR="00E9754D">
        <w:rPr>
          <w:color w:val="0070C0"/>
        </w:rPr>
        <w:t>que</w:t>
      </w:r>
      <w:r w:rsidR="002A0D90">
        <w:rPr>
          <w:color w:val="0070C0"/>
        </w:rPr>
        <w:t>, Rollup banner</w:t>
      </w:r>
      <w:r w:rsidR="00BB4F81">
        <w:rPr>
          <w:color w:val="0070C0"/>
        </w:rPr>
        <w:t>, Window Decals</w:t>
      </w:r>
    </w:p>
    <w:p w14:paraId="2C5FC68E" w14:textId="545EA5F0" w:rsidR="00895CA3" w:rsidRDefault="00895CA3" w:rsidP="003C5D79">
      <w:pPr>
        <w:spacing w:before="0" w:after="0" w:line="240" w:lineRule="auto"/>
        <w:ind w:left="360"/>
        <w:rPr>
          <w:color w:val="0070C0"/>
        </w:rPr>
      </w:pPr>
    </w:p>
    <w:p w14:paraId="4E10C6BF" w14:textId="74A57010" w:rsidR="0033745C" w:rsidRDefault="0033745C" w:rsidP="003C5D79">
      <w:pPr>
        <w:spacing w:before="0" w:after="0" w:line="240" w:lineRule="auto"/>
        <w:ind w:left="360"/>
        <w:rPr>
          <w:color w:val="0070C0"/>
        </w:rPr>
      </w:pPr>
    </w:p>
    <w:p w14:paraId="618DF20A" w14:textId="7A77D835" w:rsidR="003C5D79" w:rsidRDefault="003C5D79" w:rsidP="003C5D79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 w:rsidR="00204745">
        <w:rPr>
          <w:color w:val="0070C0"/>
        </w:rPr>
        <w:t>Foam Board</w:t>
      </w:r>
    </w:p>
    <w:p w14:paraId="1D8B5468" w14:textId="77777777" w:rsidR="003C5D79" w:rsidRDefault="003C5D79" w:rsidP="003C5D79">
      <w:pPr>
        <w:spacing w:before="0" w:after="0" w:line="240" w:lineRule="auto"/>
        <w:rPr>
          <w:color w:val="0070C0"/>
        </w:rPr>
      </w:pPr>
    </w:p>
    <w:p w14:paraId="0531ED68" w14:textId="558798E5" w:rsidR="003C5D79" w:rsidRDefault="00B60CF9" w:rsidP="003C5D79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Foam boards are light-weight inexpensive materials used </w:t>
      </w:r>
      <w:r w:rsidR="00857EB1">
        <w:rPr>
          <w:color w:val="0070C0"/>
        </w:rPr>
        <w:t xml:space="preserve">in interiors </w:t>
      </w:r>
      <w:r>
        <w:rPr>
          <w:color w:val="0070C0"/>
        </w:rPr>
        <w:t xml:space="preserve">for decorating walls, </w:t>
      </w:r>
      <w:r w:rsidR="00826B6A">
        <w:rPr>
          <w:color w:val="0070C0"/>
        </w:rPr>
        <w:t xml:space="preserve">promotional or expo displays, </w:t>
      </w:r>
      <w:r w:rsidR="00B2063A">
        <w:rPr>
          <w:color w:val="0070C0"/>
        </w:rPr>
        <w:t xml:space="preserve">window graphics, </w:t>
      </w:r>
      <w:r w:rsidR="00826B6A">
        <w:rPr>
          <w:color w:val="0070C0"/>
        </w:rPr>
        <w:t>or shop signages.</w:t>
      </w:r>
    </w:p>
    <w:p w14:paraId="10380C8E" w14:textId="51464E4B" w:rsidR="00826B6A" w:rsidRDefault="00826B6A" w:rsidP="003C5D79">
      <w:pPr>
        <w:spacing w:before="0" w:after="0" w:line="240" w:lineRule="auto"/>
        <w:rPr>
          <w:color w:val="0070C0"/>
        </w:rPr>
      </w:pPr>
    </w:p>
    <w:p w14:paraId="1136819E" w14:textId="5A249011" w:rsidR="00826B6A" w:rsidRDefault="00826B6A" w:rsidP="003C5D79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Ask for UV treatment if you </w:t>
      </w:r>
      <w:r w:rsidR="00857EB1">
        <w:rPr>
          <w:color w:val="0070C0"/>
        </w:rPr>
        <w:t>want them to last long</w:t>
      </w:r>
      <w:r>
        <w:rPr>
          <w:color w:val="0070C0"/>
        </w:rPr>
        <w:t xml:space="preserve"> – UV-assisted drying makes sure the print retains its vividity for many years despite exposure to sunlight.</w:t>
      </w:r>
    </w:p>
    <w:p w14:paraId="676D572A" w14:textId="77777777" w:rsidR="003C5D79" w:rsidRDefault="003C5D79" w:rsidP="003C5D79">
      <w:pPr>
        <w:spacing w:before="0" w:after="0" w:line="240" w:lineRule="auto"/>
        <w:rPr>
          <w:color w:val="0070C0"/>
        </w:rPr>
      </w:pPr>
    </w:p>
    <w:p w14:paraId="68B5E2C9" w14:textId="77777777" w:rsidR="003C5D79" w:rsidRDefault="003C5D79" w:rsidP="003C5D79">
      <w:pPr>
        <w:spacing w:before="0" w:after="0" w:line="240" w:lineRule="auto"/>
      </w:pPr>
      <w:r>
        <w:t>Database:</w:t>
      </w:r>
    </w:p>
    <w:p w14:paraId="24CA34E1" w14:textId="25C544CD" w:rsidR="003C5D79" w:rsidRPr="00043A87" w:rsidRDefault="003C5D79" w:rsidP="003C5D79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 w:rsidR="00826B6A">
        <w:rPr>
          <w:b/>
          <w:bCs/>
          <w:color w:val="A50D88"/>
        </w:rPr>
        <w:t>12</w:t>
      </w:r>
      <w:r w:rsidRPr="00054483">
        <w:rPr>
          <w:b/>
          <w:bCs/>
          <w:color w:val="A50D88"/>
        </w:rPr>
        <w:t>x</w:t>
      </w:r>
      <w:r w:rsidR="00826B6A">
        <w:rPr>
          <w:b/>
          <w:bCs/>
          <w:color w:val="A50D88"/>
        </w:rPr>
        <w:t>24</w:t>
      </w:r>
      <w:r>
        <w:rPr>
          <w:color w:val="A50D88"/>
        </w:rPr>
        <w:t xml:space="preserve">”, </w:t>
      </w:r>
      <w:r w:rsidR="00826B6A">
        <w:rPr>
          <w:color w:val="A50D88"/>
        </w:rPr>
        <w:t>18</w:t>
      </w:r>
      <w:r w:rsidR="009011C2">
        <w:rPr>
          <w:color w:val="A50D88"/>
        </w:rPr>
        <w:t>x</w:t>
      </w:r>
      <w:r w:rsidR="00826B6A">
        <w:rPr>
          <w:color w:val="A50D88"/>
        </w:rPr>
        <w:t>18</w:t>
      </w:r>
      <w:r>
        <w:rPr>
          <w:color w:val="A50D88"/>
        </w:rPr>
        <w:t xml:space="preserve">”, </w:t>
      </w:r>
      <w:r w:rsidR="009011C2">
        <w:rPr>
          <w:color w:val="A50D88"/>
        </w:rPr>
        <w:t>18x24</w:t>
      </w:r>
      <w:r>
        <w:rPr>
          <w:color w:val="A50D88"/>
        </w:rPr>
        <w:t xml:space="preserve">”, </w:t>
      </w:r>
      <w:r w:rsidR="009011C2">
        <w:rPr>
          <w:color w:val="A50D88"/>
        </w:rPr>
        <w:t>24x24”, 24</w:t>
      </w:r>
      <w:r>
        <w:rPr>
          <w:color w:val="A50D88"/>
        </w:rPr>
        <w:t>x</w:t>
      </w:r>
      <w:r w:rsidR="009011C2">
        <w:rPr>
          <w:color w:val="A50D88"/>
        </w:rPr>
        <w:t>36</w:t>
      </w:r>
      <w:r>
        <w:rPr>
          <w:color w:val="A50D88"/>
        </w:rPr>
        <w:t xml:space="preserve">”, </w:t>
      </w:r>
      <w:r w:rsidR="009011C2">
        <w:rPr>
          <w:color w:val="A50D88"/>
        </w:rPr>
        <w:t>36x36</w:t>
      </w:r>
      <w:r>
        <w:rPr>
          <w:color w:val="A50D88"/>
        </w:rPr>
        <w:t xml:space="preserve">”, </w:t>
      </w:r>
      <w:r w:rsidR="009011C2">
        <w:rPr>
          <w:color w:val="A50D88"/>
        </w:rPr>
        <w:t>36x48”, 48x48”, 48x72”, 48x96”, 72x72”, 72x9</w:t>
      </w:r>
      <w:r>
        <w:rPr>
          <w:color w:val="A50D88"/>
        </w:rPr>
        <w:t>6”, custom</w:t>
      </w:r>
    </w:p>
    <w:p w14:paraId="7C5B58E0" w14:textId="22927E39" w:rsidR="003C5D79" w:rsidRDefault="003C5D79" w:rsidP="003C5D79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 w:rsidR="00E30749">
        <w:rPr>
          <w:color w:val="A50D88"/>
        </w:rPr>
        <w:t xml:space="preserve">3/16” white foam board, </w:t>
      </w:r>
      <w:r w:rsidR="00E30749" w:rsidRPr="00857EB1">
        <w:rPr>
          <w:b/>
          <w:bCs/>
          <w:color w:val="A50D88"/>
        </w:rPr>
        <w:t>3/16” black foam board</w:t>
      </w:r>
      <w:r w:rsidR="00E30749">
        <w:rPr>
          <w:color w:val="A50D88"/>
        </w:rPr>
        <w:t>, 1/4” white foam board, 1/4” black foam board, 3/8” white foam board, 3/8” black foam board, 1/2” white foam board, 1/2” black foam board</w:t>
      </w:r>
    </w:p>
    <w:p w14:paraId="576D91F8" w14:textId="735FB1FF" w:rsidR="003C5D79" w:rsidRDefault="003C5D79" w:rsidP="003C5D7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Hole Drill: </w:t>
      </w:r>
      <w:r w:rsidRPr="00054483">
        <w:rPr>
          <w:b/>
          <w:bCs/>
          <w:color w:val="A50D88"/>
        </w:rPr>
        <w:t>1</w:t>
      </w:r>
      <w:r>
        <w:rPr>
          <w:color w:val="A50D88"/>
        </w:rPr>
        <w:t>, 2</w:t>
      </w:r>
    </w:p>
    <w:p w14:paraId="393C8497" w14:textId="358B9CCA" w:rsidR="00826B6A" w:rsidRDefault="00826B6A" w:rsidP="003C5D7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Sides: </w:t>
      </w:r>
      <w:r w:rsidRPr="00826B6A">
        <w:rPr>
          <w:b/>
          <w:bCs/>
          <w:color w:val="A50D88"/>
        </w:rPr>
        <w:t>one</w:t>
      </w:r>
      <w:r>
        <w:rPr>
          <w:color w:val="A50D88"/>
        </w:rPr>
        <w:t>, two</w:t>
      </w:r>
    </w:p>
    <w:p w14:paraId="2185B608" w14:textId="77777777" w:rsidR="003C5D79" w:rsidRDefault="003C5D79" w:rsidP="003C5D7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Corner: Rounded, </w:t>
      </w:r>
      <w:r w:rsidRPr="00054483">
        <w:rPr>
          <w:b/>
          <w:bCs/>
          <w:color w:val="A50D88"/>
        </w:rPr>
        <w:t>Square</w:t>
      </w:r>
    </w:p>
    <w:p w14:paraId="21A509B4" w14:textId="0F4D9486" w:rsidR="003C5D79" w:rsidRDefault="003C5D79" w:rsidP="00E3074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="00E30749" w:rsidRPr="00E30749">
        <w:rPr>
          <w:b/>
          <w:bCs/>
          <w:color w:val="A50D88"/>
        </w:rPr>
        <w:t>one-sided full color</w:t>
      </w:r>
      <w:r w:rsidR="00E30749">
        <w:rPr>
          <w:color w:val="A50D88"/>
        </w:rPr>
        <w:t>, two-sided full color</w:t>
      </w:r>
    </w:p>
    <w:p w14:paraId="2E478B42" w14:textId="61782990" w:rsidR="00EE1598" w:rsidRDefault="00EE1598" w:rsidP="00E30749">
      <w:pPr>
        <w:spacing w:before="0" w:after="0" w:line="240" w:lineRule="auto"/>
        <w:rPr>
          <w:color w:val="A50D88"/>
        </w:rPr>
      </w:pPr>
      <w:r>
        <w:rPr>
          <w:color w:val="A50D88"/>
        </w:rPr>
        <w:t>UV treatment: Yes</w:t>
      </w:r>
      <w:r w:rsidR="00D631BC">
        <w:rPr>
          <w:color w:val="A50D88"/>
        </w:rPr>
        <w:t xml:space="preserve">, </w:t>
      </w:r>
      <w:r w:rsidRPr="00D631BC">
        <w:rPr>
          <w:b/>
          <w:bCs/>
          <w:color w:val="A50D88"/>
        </w:rPr>
        <w:t>No</w:t>
      </w:r>
    </w:p>
    <w:p w14:paraId="53720C17" w14:textId="77777777" w:rsidR="003C5D79" w:rsidRDefault="003C5D79" w:rsidP="003C5D7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Pr="004354BB">
        <w:rPr>
          <w:b/>
          <w:bCs/>
          <w:color w:val="A50D88"/>
        </w:rPr>
        <w:t>User provided</w:t>
      </w:r>
      <w:r>
        <w:rPr>
          <w:color w:val="A50D88"/>
        </w:rPr>
        <w:t>, Template, Custom-designed</w:t>
      </w:r>
    </w:p>
    <w:p w14:paraId="5946B60E" w14:textId="57BCB91D" w:rsidR="003C5D79" w:rsidRDefault="003C5D79" w:rsidP="003C5D7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Pr="00857EB1">
        <w:rPr>
          <w:color w:val="A50D88"/>
        </w:rPr>
        <w:t>1</w:t>
      </w:r>
      <w:r>
        <w:rPr>
          <w:color w:val="A50D88"/>
        </w:rPr>
        <w:t xml:space="preserve">, 5, </w:t>
      </w:r>
      <w:r w:rsidR="00857EB1">
        <w:rPr>
          <w:color w:val="A50D88"/>
        </w:rPr>
        <w:t xml:space="preserve">10, </w:t>
      </w:r>
      <w:r w:rsidR="00857EB1" w:rsidRPr="00857EB1">
        <w:rPr>
          <w:b/>
          <w:bCs/>
          <w:color w:val="A50D88"/>
        </w:rPr>
        <w:t>25</w:t>
      </w:r>
      <w:r w:rsidR="00857EB1">
        <w:rPr>
          <w:color w:val="A50D88"/>
        </w:rPr>
        <w:t>, 50, 100</w:t>
      </w:r>
      <w:r>
        <w:rPr>
          <w:color w:val="A50D88"/>
        </w:rPr>
        <w:t>, custom</w:t>
      </w:r>
    </w:p>
    <w:p w14:paraId="08C31FEA" w14:textId="24B7D318" w:rsidR="003C5D79" w:rsidRPr="00043A87" w:rsidRDefault="003C5D79" w:rsidP="003C5D79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857EB1">
        <w:rPr>
          <w:color w:val="A50D88"/>
        </w:rPr>
        <w:t>20</w:t>
      </w:r>
      <w:r>
        <w:rPr>
          <w:color w:val="A50D88"/>
        </w:rPr>
        <w:t xml:space="preserve">0 </w:t>
      </w:r>
      <w:proofErr w:type="spellStart"/>
      <w:r>
        <w:rPr>
          <w:color w:val="A50D88"/>
        </w:rPr>
        <w:t>Dhm</w:t>
      </w:r>
      <w:proofErr w:type="spellEnd"/>
    </w:p>
    <w:p w14:paraId="56938B94" w14:textId="5353AECE" w:rsidR="00C721E7" w:rsidRDefault="00C721E7" w:rsidP="00CB1C2E">
      <w:pPr>
        <w:spacing w:before="0" w:after="0" w:line="240" w:lineRule="auto"/>
      </w:pPr>
    </w:p>
    <w:p w14:paraId="65249AFA" w14:textId="0A73C4AC" w:rsidR="008D19BA" w:rsidRDefault="008D19BA" w:rsidP="008D19BA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>Large Poster</w:t>
      </w:r>
    </w:p>
    <w:p w14:paraId="485A4415" w14:textId="77777777" w:rsidR="008D19BA" w:rsidRDefault="008D19BA" w:rsidP="008D19BA">
      <w:pPr>
        <w:spacing w:before="0" w:after="0" w:line="240" w:lineRule="auto"/>
        <w:rPr>
          <w:color w:val="0070C0"/>
        </w:rPr>
      </w:pPr>
    </w:p>
    <w:p w14:paraId="003A847E" w14:textId="3332A450" w:rsidR="008D19BA" w:rsidRDefault="000C7D7C" w:rsidP="00C76307">
      <w:pPr>
        <w:spacing w:before="0" w:after="0" w:line="240" w:lineRule="auto"/>
        <w:rPr>
          <w:color w:val="0070C0"/>
        </w:rPr>
      </w:pPr>
      <w:r>
        <w:rPr>
          <w:color w:val="0070C0"/>
        </w:rPr>
        <w:lastRenderedPageBreak/>
        <w:t>Size creates its own attention.  Large posters can be used to draw attention outdoors, under table glass or they can adorn an interior wall.</w:t>
      </w:r>
    </w:p>
    <w:p w14:paraId="146B561F" w14:textId="77777777" w:rsidR="00C76307" w:rsidRDefault="00C76307" w:rsidP="008D19BA">
      <w:pPr>
        <w:spacing w:before="0" w:after="0" w:line="240" w:lineRule="auto"/>
        <w:rPr>
          <w:color w:val="0070C0"/>
        </w:rPr>
      </w:pPr>
    </w:p>
    <w:p w14:paraId="5FF984C0" w14:textId="7AB5BA4D" w:rsidR="008D19BA" w:rsidRDefault="00C76307" w:rsidP="008D19BA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Art prints, travel posters, architect plans, bedroom décor, social campaigns, bakery wall adornments, and more.  </w:t>
      </w:r>
      <w:r w:rsidRPr="00C76307">
        <w:rPr>
          <w:color w:val="00B050"/>
          <w:u w:val="single"/>
        </w:rPr>
        <w:t>Ask us</w:t>
      </w:r>
      <w:r>
        <w:rPr>
          <w:color w:val="0070C0"/>
        </w:rPr>
        <w:t xml:space="preserve"> how we can help</w:t>
      </w:r>
      <w:r w:rsidR="008D19BA">
        <w:rPr>
          <w:color w:val="0070C0"/>
        </w:rPr>
        <w:t xml:space="preserve">.  </w:t>
      </w:r>
    </w:p>
    <w:p w14:paraId="0266B5B0" w14:textId="77777777" w:rsidR="008D19BA" w:rsidRDefault="008D19BA" w:rsidP="008D19BA">
      <w:pPr>
        <w:spacing w:before="0" w:after="0" w:line="240" w:lineRule="auto"/>
        <w:rPr>
          <w:color w:val="0070C0"/>
        </w:rPr>
      </w:pPr>
    </w:p>
    <w:p w14:paraId="3954CD12" w14:textId="77777777" w:rsidR="008D19BA" w:rsidRDefault="008D19BA" w:rsidP="008D19BA">
      <w:pPr>
        <w:spacing w:before="0" w:after="0" w:line="240" w:lineRule="auto"/>
      </w:pPr>
      <w:r>
        <w:t>Database:</w:t>
      </w:r>
    </w:p>
    <w:p w14:paraId="054C04DC" w14:textId="5CB7BD15" w:rsidR="008D19BA" w:rsidRPr="00043A87" w:rsidRDefault="008D19BA" w:rsidP="008D19BA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 w:rsidR="00C76307">
        <w:rPr>
          <w:color w:val="A50D88"/>
        </w:rPr>
        <w:t>11-3/4x16-1/2”</w:t>
      </w:r>
      <w:r>
        <w:rPr>
          <w:color w:val="A50D88"/>
        </w:rPr>
        <w:t xml:space="preserve">, </w:t>
      </w:r>
      <w:r w:rsidRPr="00A06354">
        <w:rPr>
          <w:b/>
          <w:bCs/>
          <w:color w:val="A50D88"/>
        </w:rPr>
        <w:t>18x24”</w:t>
      </w:r>
      <w:r>
        <w:rPr>
          <w:color w:val="A50D88"/>
        </w:rPr>
        <w:t xml:space="preserve">, </w:t>
      </w:r>
      <w:r w:rsidR="00C76307">
        <w:rPr>
          <w:color w:val="A50D88"/>
        </w:rPr>
        <w:t>24</w:t>
      </w:r>
      <w:r>
        <w:rPr>
          <w:color w:val="A50D88"/>
        </w:rPr>
        <w:t>x3</w:t>
      </w:r>
      <w:r w:rsidR="00C76307">
        <w:rPr>
          <w:color w:val="A50D88"/>
        </w:rPr>
        <w:t>6</w:t>
      </w:r>
      <w:r>
        <w:rPr>
          <w:color w:val="A50D88"/>
        </w:rPr>
        <w:t>”, 2</w:t>
      </w:r>
      <w:r w:rsidR="00C76307">
        <w:rPr>
          <w:color w:val="A50D88"/>
        </w:rPr>
        <w:t>7</w:t>
      </w:r>
      <w:r>
        <w:rPr>
          <w:color w:val="A50D88"/>
        </w:rPr>
        <w:t>x</w:t>
      </w:r>
      <w:r w:rsidR="00C76307">
        <w:rPr>
          <w:color w:val="A50D88"/>
        </w:rPr>
        <w:t>39</w:t>
      </w:r>
      <w:r>
        <w:rPr>
          <w:color w:val="A50D88"/>
        </w:rPr>
        <w:t>”, custom</w:t>
      </w:r>
    </w:p>
    <w:p w14:paraId="0661F61A" w14:textId="6E500573" w:rsidR="008D19BA" w:rsidRDefault="008D19BA" w:rsidP="00A06354">
      <w:pPr>
        <w:spacing w:before="0" w:after="0" w:line="240" w:lineRule="auto"/>
        <w:rPr>
          <w:b/>
          <w:bCs/>
          <w:color w:val="A50D88"/>
        </w:rPr>
      </w:pPr>
      <w:r w:rsidRPr="00043A87">
        <w:rPr>
          <w:color w:val="A50D88"/>
        </w:rPr>
        <w:t>Paper:</w:t>
      </w:r>
      <w:r w:rsidR="00A06354">
        <w:rPr>
          <w:color w:val="A50D88"/>
        </w:rPr>
        <w:t xml:space="preserve"> 100lb silk, 100lb matte, </w:t>
      </w:r>
      <w:r w:rsidR="00A06354" w:rsidRPr="00A06354">
        <w:rPr>
          <w:b/>
          <w:bCs/>
          <w:color w:val="A50D88"/>
        </w:rPr>
        <w:t>100lb gloss</w:t>
      </w:r>
    </w:p>
    <w:p w14:paraId="076C48CB" w14:textId="2B9E73F2" w:rsidR="00A06354" w:rsidRDefault="00A06354" w:rsidP="008D19BA">
      <w:pPr>
        <w:spacing w:before="0" w:after="0" w:line="240" w:lineRule="auto"/>
        <w:rPr>
          <w:color w:val="A50D88"/>
        </w:rPr>
      </w:pPr>
      <w:r>
        <w:rPr>
          <w:color w:val="A50D88"/>
        </w:rPr>
        <w:t>Print Method: Lithographic, Digital, Screen, Offset</w:t>
      </w:r>
    </w:p>
    <w:p w14:paraId="772AE981" w14:textId="573AD78E" w:rsidR="008D19BA" w:rsidRDefault="008D19BA" w:rsidP="008D19BA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Sticker type: </w:t>
      </w:r>
      <w:r w:rsidRPr="00D631BC">
        <w:rPr>
          <w:b/>
          <w:bCs/>
          <w:color w:val="A50D88"/>
        </w:rPr>
        <w:t>semi-permanent</w:t>
      </w:r>
      <w:r>
        <w:rPr>
          <w:color w:val="A50D88"/>
        </w:rPr>
        <w:t xml:space="preserve">, temporary (allows adjustment) </w:t>
      </w:r>
    </w:p>
    <w:p w14:paraId="4F0FAEB6" w14:textId="41C5AAEB" w:rsidR="00A06354" w:rsidRDefault="00A06354" w:rsidP="008D19BA">
      <w:pPr>
        <w:spacing w:before="0" w:after="0" w:line="240" w:lineRule="auto"/>
        <w:rPr>
          <w:color w:val="A50D88"/>
        </w:rPr>
      </w:pPr>
      <w:r>
        <w:rPr>
          <w:color w:val="A50D88"/>
        </w:rPr>
        <w:t>Finishing: high gloss lamination</w:t>
      </w:r>
    </w:p>
    <w:p w14:paraId="011739CA" w14:textId="77777777" w:rsidR="008D19BA" w:rsidRDefault="008D19BA" w:rsidP="008D19BA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D631BC">
        <w:rPr>
          <w:color w:val="A50D88"/>
        </w:rPr>
        <w:t>one-sided full color</w:t>
      </w:r>
      <w:r>
        <w:rPr>
          <w:color w:val="A50D88"/>
        </w:rPr>
        <w:t>,</w:t>
      </w:r>
      <w:r w:rsidRPr="00A06354">
        <w:rPr>
          <w:color w:val="A50D88"/>
        </w:rPr>
        <w:t xml:space="preserve"> two-sided full color</w:t>
      </w:r>
    </w:p>
    <w:p w14:paraId="7310AC35" w14:textId="77777777" w:rsidR="008D19BA" w:rsidRDefault="008D19BA" w:rsidP="008D19BA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UV treatment: </w:t>
      </w:r>
      <w:r w:rsidRPr="00D631BC">
        <w:rPr>
          <w:b/>
          <w:bCs/>
          <w:color w:val="A50D88"/>
        </w:rPr>
        <w:t>Yes</w:t>
      </w:r>
      <w:r>
        <w:rPr>
          <w:color w:val="A50D88"/>
        </w:rPr>
        <w:t>, No</w:t>
      </w:r>
    </w:p>
    <w:p w14:paraId="61AB6570" w14:textId="77777777" w:rsidR="008D19BA" w:rsidRDefault="008D19BA" w:rsidP="008D19BA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Pr="004354BB">
        <w:rPr>
          <w:b/>
          <w:bCs/>
          <w:color w:val="A50D88"/>
        </w:rPr>
        <w:t>User provided</w:t>
      </w:r>
      <w:r>
        <w:rPr>
          <w:color w:val="A50D88"/>
        </w:rPr>
        <w:t>, Template, Custom-designed</w:t>
      </w:r>
    </w:p>
    <w:p w14:paraId="075F6C8E" w14:textId="77777777" w:rsidR="008D19BA" w:rsidRDefault="008D19BA" w:rsidP="008D19BA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Pr="00857EB1">
        <w:rPr>
          <w:color w:val="A50D88"/>
        </w:rPr>
        <w:t>1</w:t>
      </w:r>
      <w:r>
        <w:rPr>
          <w:color w:val="A50D88"/>
        </w:rPr>
        <w:t xml:space="preserve">, 5, 10, </w:t>
      </w:r>
      <w:r w:rsidRPr="00D631BC">
        <w:rPr>
          <w:b/>
          <w:bCs/>
          <w:color w:val="A50D88"/>
        </w:rPr>
        <w:t>1</w:t>
      </w:r>
      <w:r w:rsidRPr="00857EB1">
        <w:rPr>
          <w:b/>
          <w:bCs/>
          <w:color w:val="A50D88"/>
        </w:rPr>
        <w:t>5</w:t>
      </w:r>
      <w:r>
        <w:rPr>
          <w:color w:val="A50D88"/>
        </w:rPr>
        <w:t>, 25, 50, custom</w:t>
      </w:r>
    </w:p>
    <w:p w14:paraId="72D44884" w14:textId="679FD47B" w:rsidR="008D19BA" w:rsidRPr="00043A87" w:rsidRDefault="008D19BA" w:rsidP="008D19BA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227BF4">
        <w:rPr>
          <w:color w:val="A50D88"/>
        </w:rPr>
        <w:t>4</w:t>
      </w:r>
      <w:r>
        <w:rPr>
          <w:color w:val="A50D88"/>
        </w:rPr>
        <w:t xml:space="preserve">00 </w:t>
      </w:r>
      <w:proofErr w:type="spellStart"/>
      <w:r>
        <w:rPr>
          <w:color w:val="A50D88"/>
        </w:rPr>
        <w:t>Dhm</w:t>
      </w:r>
      <w:proofErr w:type="spellEnd"/>
    </w:p>
    <w:p w14:paraId="4C65F56B" w14:textId="7E84E8E0" w:rsidR="008D19BA" w:rsidRDefault="008D19BA" w:rsidP="00CB1C2E">
      <w:pPr>
        <w:spacing w:before="0" w:after="0" w:line="240" w:lineRule="auto"/>
      </w:pPr>
    </w:p>
    <w:p w14:paraId="467B78B0" w14:textId="28E8658A" w:rsidR="00C721E7" w:rsidRDefault="00C721E7" w:rsidP="00CB1C2E">
      <w:pPr>
        <w:spacing w:before="0" w:after="0" w:line="240" w:lineRule="auto"/>
      </w:pPr>
    </w:p>
    <w:p w14:paraId="7A6751AA" w14:textId="2916E057" w:rsidR="002F1BA0" w:rsidRDefault="002F1BA0" w:rsidP="002F1BA0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>
        <w:rPr>
          <w:color w:val="0070C0"/>
        </w:rPr>
        <w:t xml:space="preserve">3D </w:t>
      </w:r>
      <w:r w:rsidR="00124AA6">
        <w:rPr>
          <w:color w:val="0070C0"/>
        </w:rPr>
        <w:t xml:space="preserve">Acrylic </w:t>
      </w:r>
      <w:r>
        <w:rPr>
          <w:color w:val="0070C0"/>
        </w:rPr>
        <w:t>Signage</w:t>
      </w:r>
    </w:p>
    <w:p w14:paraId="68B4D546" w14:textId="77777777" w:rsidR="002F1BA0" w:rsidRDefault="002F1BA0" w:rsidP="002F1BA0">
      <w:pPr>
        <w:spacing w:before="0" w:after="0" w:line="240" w:lineRule="auto"/>
        <w:rPr>
          <w:color w:val="0070C0"/>
        </w:rPr>
      </w:pPr>
    </w:p>
    <w:p w14:paraId="7C66DBA2" w14:textId="1A36319E" w:rsidR="002F1BA0" w:rsidRDefault="004976E5" w:rsidP="004976E5">
      <w:pPr>
        <w:spacing w:before="0" w:after="0" w:line="240" w:lineRule="auto"/>
        <w:rPr>
          <w:color w:val="0070C0"/>
        </w:rPr>
      </w:pPr>
      <w:r w:rsidRPr="004976E5">
        <w:rPr>
          <w:color w:val="0070C0"/>
        </w:rPr>
        <w:t>3D signs</w:t>
      </w:r>
      <w:r>
        <w:rPr>
          <w:color w:val="0070C0"/>
        </w:rPr>
        <w:t>, graphics cutouts</w:t>
      </w:r>
      <w:r w:rsidRPr="004976E5">
        <w:rPr>
          <w:color w:val="0070C0"/>
        </w:rPr>
        <w:t xml:space="preserve"> and </w:t>
      </w:r>
      <w:r>
        <w:rPr>
          <w:color w:val="0070C0"/>
        </w:rPr>
        <w:t>typography</w:t>
      </w:r>
      <w:r w:rsidRPr="004976E5">
        <w:rPr>
          <w:color w:val="0070C0"/>
        </w:rPr>
        <w:t xml:space="preserve"> create professional placement</w:t>
      </w:r>
      <w:r>
        <w:rPr>
          <w:color w:val="0070C0"/>
        </w:rPr>
        <w:t>s that stand out both indoors and outdoors.</w:t>
      </w:r>
    </w:p>
    <w:p w14:paraId="1104C3B3" w14:textId="77777777" w:rsidR="002F1BA0" w:rsidRDefault="002F1BA0" w:rsidP="002F1BA0">
      <w:pPr>
        <w:spacing w:before="0" w:after="0" w:line="240" w:lineRule="auto"/>
        <w:rPr>
          <w:color w:val="0070C0"/>
        </w:rPr>
      </w:pPr>
    </w:p>
    <w:p w14:paraId="7ED46897" w14:textId="77777777" w:rsidR="002F1BA0" w:rsidRDefault="002F1BA0" w:rsidP="002F1BA0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Window decals are for one-time use.  They are also called vinyl window stickers or window graphics.  </w:t>
      </w:r>
    </w:p>
    <w:p w14:paraId="35BD5C65" w14:textId="77777777" w:rsidR="002F1BA0" w:rsidRDefault="002F1BA0" w:rsidP="002F1BA0">
      <w:pPr>
        <w:spacing w:before="0" w:after="0" w:line="240" w:lineRule="auto"/>
        <w:rPr>
          <w:color w:val="0070C0"/>
        </w:rPr>
      </w:pPr>
    </w:p>
    <w:p w14:paraId="3C8E6C21" w14:textId="77777777" w:rsidR="002F1BA0" w:rsidRDefault="002F1BA0" w:rsidP="002F1BA0">
      <w:pPr>
        <w:spacing w:before="0" w:after="0" w:line="240" w:lineRule="auto"/>
      </w:pPr>
      <w:r>
        <w:t>Database:</w:t>
      </w:r>
    </w:p>
    <w:p w14:paraId="3ED6F4DF" w14:textId="77777777" w:rsidR="002F1BA0" w:rsidRPr="00043A87" w:rsidRDefault="002F1BA0" w:rsidP="002F1BA0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>
        <w:rPr>
          <w:color w:val="A50D88"/>
        </w:rPr>
        <w:t xml:space="preserve">12x12”, </w:t>
      </w:r>
      <w:r w:rsidRPr="00D631BC">
        <w:rPr>
          <w:color w:val="A50D88"/>
        </w:rPr>
        <w:t>12x18</w:t>
      </w:r>
      <w:r>
        <w:rPr>
          <w:color w:val="A50D88"/>
        </w:rPr>
        <w:t xml:space="preserve">”, </w:t>
      </w:r>
      <w:r w:rsidRPr="00D631BC">
        <w:rPr>
          <w:b/>
          <w:bCs/>
          <w:color w:val="A50D88"/>
        </w:rPr>
        <w:t>12x24</w:t>
      </w:r>
      <w:r>
        <w:rPr>
          <w:color w:val="A50D88"/>
        </w:rPr>
        <w:t>”, 18x18”, 18x24”, 18x30”, 24x24”, 24x30”, 24x42”, 24x48”, 30x48”, 36x48”, 42x48”, custom</w:t>
      </w:r>
    </w:p>
    <w:p w14:paraId="577CE268" w14:textId="77777777" w:rsidR="002F1BA0" w:rsidRDefault="002F1BA0" w:rsidP="002F1BA0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 w:rsidRPr="00D631BC">
        <w:rPr>
          <w:b/>
          <w:bCs/>
          <w:color w:val="A50D88"/>
        </w:rPr>
        <w:t>2 mil matte vinyl</w:t>
      </w:r>
      <w:r>
        <w:rPr>
          <w:color w:val="A50D88"/>
        </w:rPr>
        <w:t>, 4 mil matte vinyl, 6 mil matte vinyl</w:t>
      </w:r>
    </w:p>
    <w:p w14:paraId="6D068FFD" w14:textId="77777777" w:rsidR="002F1BA0" w:rsidRDefault="002F1BA0" w:rsidP="002F1BA0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Sides: </w:t>
      </w:r>
      <w:r w:rsidRPr="00826B6A">
        <w:rPr>
          <w:b/>
          <w:bCs/>
          <w:color w:val="A50D88"/>
        </w:rPr>
        <w:t>one</w:t>
      </w:r>
      <w:r>
        <w:rPr>
          <w:color w:val="A50D88"/>
        </w:rPr>
        <w:t>, two</w:t>
      </w:r>
    </w:p>
    <w:p w14:paraId="2FCEBF71" w14:textId="77777777" w:rsidR="002F1BA0" w:rsidRDefault="002F1BA0" w:rsidP="002F1BA0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Sticker type: </w:t>
      </w:r>
      <w:r w:rsidRPr="00D631BC">
        <w:rPr>
          <w:b/>
          <w:bCs/>
          <w:color w:val="A50D88"/>
        </w:rPr>
        <w:t>semi-permanent</w:t>
      </w:r>
      <w:r>
        <w:rPr>
          <w:color w:val="A50D88"/>
        </w:rPr>
        <w:t xml:space="preserve">, temporary (allows adjustment) </w:t>
      </w:r>
    </w:p>
    <w:p w14:paraId="2993267F" w14:textId="77777777" w:rsidR="002F1BA0" w:rsidRDefault="002F1BA0" w:rsidP="002F1BA0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Transparency: Opaque, </w:t>
      </w:r>
      <w:r w:rsidRPr="00D631BC">
        <w:rPr>
          <w:b/>
          <w:bCs/>
          <w:color w:val="A50D88"/>
        </w:rPr>
        <w:t>Clear</w:t>
      </w:r>
      <w:r>
        <w:rPr>
          <w:color w:val="A50D88"/>
        </w:rPr>
        <w:t>, Perforated</w:t>
      </w:r>
    </w:p>
    <w:p w14:paraId="0D38A4D1" w14:textId="77777777" w:rsidR="002F1BA0" w:rsidRDefault="002F1BA0" w:rsidP="002F1BA0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Cut: Halo, </w:t>
      </w:r>
      <w:r w:rsidRPr="00D631BC">
        <w:rPr>
          <w:b/>
          <w:bCs/>
          <w:color w:val="A50D88"/>
        </w:rPr>
        <w:t>Contour</w:t>
      </w:r>
    </w:p>
    <w:p w14:paraId="51178EC3" w14:textId="77777777" w:rsidR="002F1BA0" w:rsidRDefault="002F1BA0" w:rsidP="002F1BA0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D631BC">
        <w:rPr>
          <w:color w:val="A50D88"/>
        </w:rPr>
        <w:t>one-sided full color</w:t>
      </w:r>
      <w:r>
        <w:rPr>
          <w:color w:val="A50D88"/>
        </w:rPr>
        <w:t xml:space="preserve">, </w:t>
      </w:r>
      <w:r w:rsidRPr="00D631BC">
        <w:rPr>
          <w:b/>
          <w:bCs/>
          <w:color w:val="A50D88"/>
        </w:rPr>
        <w:t>two-sided full color</w:t>
      </w:r>
    </w:p>
    <w:p w14:paraId="0FCCA875" w14:textId="77777777" w:rsidR="002F1BA0" w:rsidRDefault="002F1BA0" w:rsidP="002F1BA0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UV treatment: </w:t>
      </w:r>
      <w:r w:rsidRPr="00D631BC">
        <w:rPr>
          <w:b/>
          <w:bCs/>
          <w:color w:val="A50D88"/>
        </w:rPr>
        <w:t>Yes</w:t>
      </w:r>
      <w:r>
        <w:rPr>
          <w:color w:val="A50D88"/>
        </w:rPr>
        <w:t>, No</w:t>
      </w:r>
    </w:p>
    <w:p w14:paraId="39674D45" w14:textId="77777777" w:rsidR="002F1BA0" w:rsidRDefault="002F1BA0" w:rsidP="002F1BA0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Pr="004354BB">
        <w:rPr>
          <w:b/>
          <w:bCs/>
          <w:color w:val="A50D88"/>
        </w:rPr>
        <w:t>User provided</w:t>
      </w:r>
      <w:r>
        <w:rPr>
          <w:color w:val="A50D88"/>
        </w:rPr>
        <w:t>, Template, Custom-designed</w:t>
      </w:r>
    </w:p>
    <w:p w14:paraId="4B0C35D2" w14:textId="77777777" w:rsidR="002F1BA0" w:rsidRDefault="002F1BA0" w:rsidP="002F1BA0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Pr="00857EB1">
        <w:rPr>
          <w:color w:val="A50D88"/>
        </w:rPr>
        <w:t>1</w:t>
      </w:r>
      <w:r>
        <w:rPr>
          <w:color w:val="A50D88"/>
        </w:rPr>
        <w:t xml:space="preserve">, 5, 10, </w:t>
      </w:r>
      <w:r w:rsidRPr="00D631BC">
        <w:rPr>
          <w:b/>
          <w:bCs/>
          <w:color w:val="A50D88"/>
        </w:rPr>
        <w:t>1</w:t>
      </w:r>
      <w:r w:rsidRPr="00857EB1">
        <w:rPr>
          <w:b/>
          <w:bCs/>
          <w:color w:val="A50D88"/>
        </w:rPr>
        <w:t>5</w:t>
      </w:r>
      <w:r>
        <w:rPr>
          <w:color w:val="A50D88"/>
        </w:rPr>
        <w:t>, 25, 50, custom</w:t>
      </w:r>
    </w:p>
    <w:p w14:paraId="2E798664" w14:textId="77777777" w:rsidR="002F1BA0" w:rsidRPr="00043A87" w:rsidRDefault="002F1BA0" w:rsidP="002F1BA0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300 </w:t>
      </w:r>
      <w:proofErr w:type="spellStart"/>
      <w:r>
        <w:rPr>
          <w:color w:val="A50D88"/>
        </w:rPr>
        <w:t>Dhm</w:t>
      </w:r>
      <w:proofErr w:type="spellEnd"/>
    </w:p>
    <w:p w14:paraId="768C2B55" w14:textId="072580A6" w:rsidR="002F1BA0" w:rsidRDefault="002F1BA0" w:rsidP="00CB1C2E">
      <w:pPr>
        <w:spacing w:before="0" w:after="0" w:line="240" w:lineRule="auto"/>
      </w:pPr>
    </w:p>
    <w:p w14:paraId="44C51D5F" w14:textId="77777777" w:rsidR="002F1BA0" w:rsidRDefault="002F1BA0" w:rsidP="00CB1C2E">
      <w:pPr>
        <w:spacing w:before="0" w:after="0" w:line="240" w:lineRule="auto"/>
      </w:pPr>
    </w:p>
    <w:p w14:paraId="797EFF75" w14:textId="0ADAE2ED" w:rsidR="009068D1" w:rsidRDefault="009068D1" w:rsidP="009068D1">
      <w:pPr>
        <w:spacing w:before="0" w:after="0" w:line="240" w:lineRule="auto"/>
        <w:rPr>
          <w:color w:val="0070C0"/>
        </w:rPr>
      </w:pPr>
      <w:r w:rsidRPr="00B44766">
        <w:rPr>
          <w:color w:val="7F7F7F" w:themeColor="text1" w:themeTint="80"/>
        </w:rPr>
        <w:t xml:space="preserve">Heading: </w:t>
      </w:r>
      <w:r w:rsidR="00344AE6">
        <w:rPr>
          <w:color w:val="0070C0"/>
        </w:rPr>
        <w:t>Window Decals</w:t>
      </w:r>
    </w:p>
    <w:p w14:paraId="181B3599" w14:textId="77777777" w:rsidR="009068D1" w:rsidRDefault="009068D1" w:rsidP="009068D1">
      <w:pPr>
        <w:spacing w:before="0" w:after="0" w:line="240" w:lineRule="auto"/>
        <w:rPr>
          <w:color w:val="0070C0"/>
        </w:rPr>
      </w:pPr>
    </w:p>
    <w:p w14:paraId="53CAF86D" w14:textId="2F8D81E2" w:rsidR="009068D1" w:rsidRDefault="00344AE6" w:rsidP="00344AE6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Window Decals are a combination of typography (letter art) and graphics that are pasted on glass windows or doors for client attraction.  </w:t>
      </w:r>
    </w:p>
    <w:p w14:paraId="77405801" w14:textId="77777777" w:rsidR="00344AE6" w:rsidRDefault="00344AE6" w:rsidP="009068D1">
      <w:pPr>
        <w:spacing w:before="0" w:after="0" w:line="240" w:lineRule="auto"/>
        <w:rPr>
          <w:color w:val="0070C0"/>
        </w:rPr>
      </w:pPr>
    </w:p>
    <w:p w14:paraId="2CA942CB" w14:textId="19FC62FD" w:rsidR="009068D1" w:rsidRDefault="00344AE6" w:rsidP="009068D1">
      <w:pPr>
        <w:spacing w:before="0" w:after="0" w:line="240" w:lineRule="auto"/>
        <w:rPr>
          <w:color w:val="0070C0"/>
        </w:rPr>
      </w:pPr>
      <w:r>
        <w:rPr>
          <w:color w:val="0070C0"/>
        </w:rPr>
        <w:t>Window decals are for one-time use.  They are also called vinyl window stickers or window graphics</w:t>
      </w:r>
      <w:r w:rsidR="009068D1">
        <w:rPr>
          <w:color w:val="0070C0"/>
        </w:rPr>
        <w:t>.</w:t>
      </w:r>
      <w:r>
        <w:rPr>
          <w:color w:val="0070C0"/>
        </w:rPr>
        <w:t xml:space="preserve">  </w:t>
      </w:r>
    </w:p>
    <w:p w14:paraId="74742D60" w14:textId="77777777" w:rsidR="009068D1" w:rsidRDefault="009068D1" w:rsidP="009068D1">
      <w:pPr>
        <w:spacing w:before="0" w:after="0" w:line="240" w:lineRule="auto"/>
        <w:rPr>
          <w:color w:val="0070C0"/>
        </w:rPr>
      </w:pPr>
    </w:p>
    <w:p w14:paraId="27FDAE98" w14:textId="77777777" w:rsidR="009068D1" w:rsidRDefault="009068D1" w:rsidP="009068D1">
      <w:pPr>
        <w:spacing w:before="0" w:after="0" w:line="240" w:lineRule="auto"/>
      </w:pPr>
      <w:r>
        <w:t>Database:</w:t>
      </w:r>
    </w:p>
    <w:p w14:paraId="4A1FB44A" w14:textId="4627FD3A" w:rsidR="009068D1" w:rsidRPr="00043A87" w:rsidRDefault="009068D1" w:rsidP="009068D1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Size: </w:t>
      </w:r>
      <w:r w:rsidR="00D631BC">
        <w:rPr>
          <w:color w:val="A50D88"/>
        </w:rPr>
        <w:t xml:space="preserve">12x12”, </w:t>
      </w:r>
      <w:r w:rsidRPr="00D631BC">
        <w:rPr>
          <w:color w:val="A50D88"/>
        </w:rPr>
        <w:t>12x</w:t>
      </w:r>
      <w:r w:rsidR="00D631BC" w:rsidRPr="00D631BC">
        <w:rPr>
          <w:color w:val="A50D88"/>
        </w:rPr>
        <w:t>18</w:t>
      </w:r>
      <w:r>
        <w:rPr>
          <w:color w:val="A50D88"/>
        </w:rPr>
        <w:t xml:space="preserve">”, </w:t>
      </w:r>
      <w:r w:rsidR="00D631BC" w:rsidRPr="00D631BC">
        <w:rPr>
          <w:b/>
          <w:bCs/>
          <w:color w:val="A50D88"/>
        </w:rPr>
        <w:t>12</w:t>
      </w:r>
      <w:r w:rsidRPr="00D631BC">
        <w:rPr>
          <w:b/>
          <w:bCs/>
          <w:color w:val="A50D88"/>
        </w:rPr>
        <w:t>x</w:t>
      </w:r>
      <w:r w:rsidR="00D631BC" w:rsidRPr="00D631BC">
        <w:rPr>
          <w:b/>
          <w:bCs/>
          <w:color w:val="A50D88"/>
        </w:rPr>
        <w:t>24</w:t>
      </w:r>
      <w:r>
        <w:rPr>
          <w:color w:val="A50D88"/>
        </w:rPr>
        <w:t xml:space="preserve">”, </w:t>
      </w:r>
      <w:r w:rsidR="00D631BC">
        <w:rPr>
          <w:color w:val="A50D88"/>
        </w:rPr>
        <w:t>18x18</w:t>
      </w:r>
      <w:r>
        <w:rPr>
          <w:color w:val="A50D88"/>
        </w:rPr>
        <w:t xml:space="preserve">”, </w:t>
      </w:r>
      <w:r w:rsidR="00D631BC">
        <w:rPr>
          <w:color w:val="A50D88"/>
        </w:rPr>
        <w:t>18</w:t>
      </w:r>
      <w:r>
        <w:rPr>
          <w:color w:val="A50D88"/>
        </w:rPr>
        <w:t xml:space="preserve">x24”, </w:t>
      </w:r>
      <w:r w:rsidR="00D631BC">
        <w:rPr>
          <w:color w:val="A50D88"/>
        </w:rPr>
        <w:t>18</w:t>
      </w:r>
      <w:r>
        <w:rPr>
          <w:color w:val="A50D88"/>
        </w:rPr>
        <w:t>x3</w:t>
      </w:r>
      <w:r w:rsidR="00D631BC">
        <w:rPr>
          <w:color w:val="A50D88"/>
        </w:rPr>
        <w:t>0</w:t>
      </w:r>
      <w:r>
        <w:rPr>
          <w:color w:val="A50D88"/>
        </w:rPr>
        <w:t xml:space="preserve">”, </w:t>
      </w:r>
      <w:r w:rsidR="00D631BC">
        <w:rPr>
          <w:color w:val="A50D88"/>
        </w:rPr>
        <w:t>24</w:t>
      </w:r>
      <w:r>
        <w:rPr>
          <w:color w:val="A50D88"/>
        </w:rPr>
        <w:t>x</w:t>
      </w:r>
      <w:r w:rsidR="00D631BC">
        <w:rPr>
          <w:color w:val="A50D88"/>
        </w:rPr>
        <w:t>24</w:t>
      </w:r>
      <w:r>
        <w:rPr>
          <w:color w:val="A50D88"/>
        </w:rPr>
        <w:t xml:space="preserve">”, </w:t>
      </w:r>
      <w:r w:rsidR="00D631BC">
        <w:rPr>
          <w:color w:val="A50D88"/>
        </w:rPr>
        <w:t>24</w:t>
      </w:r>
      <w:r>
        <w:rPr>
          <w:color w:val="A50D88"/>
        </w:rPr>
        <w:t>x</w:t>
      </w:r>
      <w:r w:rsidR="00D631BC">
        <w:rPr>
          <w:color w:val="A50D88"/>
        </w:rPr>
        <w:t>30</w:t>
      </w:r>
      <w:r>
        <w:rPr>
          <w:color w:val="A50D88"/>
        </w:rPr>
        <w:t xml:space="preserve">”, </w:t>
      </w:r>
      <w:r w:rsidR="00D631BC">
        <w:rPr>
          <w:color w:val="A50D88"/>
        </w:rPr>
        <w:t>24x42</w:t>
      </w:r>
      <w:r>
        <w:rPr>
          <w:color w:val="A50D88"/>
        </w:rPr>
        <w:t xml:space="preserve">”, </w:t>
      </w:r>
      <w:r w:rsidR="00D631BC">
        <w:rPr>
          <w:color w:val="A50D88"/>
        </w:rPr>
        <w:t>2</w:t>
      </w:r>
      <w:r>
        <w:rPr>
          <w:color w:val="A50D88"/>
        </w:rPr>
        <w:t>4x</w:t>
      </w:r>
      <w:r w:rsidR="00D631BC">
        <w:rPr>
          <w:color w:val="A50D88"/>
        </w:rPr>
        <w:t>48</w:t>
      </w:r>
      <w:r>
        <w:rPr>
          <w:color w:val="A50D88"/>
        </w:rPr>
        <w:t xml:space="preserve">”, </w:t>
      </w:r>
      <w:r w:rsidR="00D631BC">
        <w:rPr>
          <w:color w:val="A50D88"/>
        </w:rPr>
        <w:t>30</w:t>
      </w:r>
      <w:r>
        <w:rPr>
          <w:color w:val="A50D88"/>
        </w:rPr>
        <w:t>x</w:t>
      </w:r>
      <w:r w:rsidR="00D631BC">
        <w:rPr>
          <w:color w:val="A50D88"/>
        </w:rPr>
        <w:t>48</w:t>
      </w:r>
      <w:r>
        <w:rPr>
          <w:color w:val="A50D88"/>
        </w:rPr>
        <w:t xml:space="preserve">”, </w:t>
      </w:r>
      <w:r w:rsidR="00D631BC">
        <w:rPr>
          <w:color w:val="A50D88"/>
        </w:rPr>
        <w:t>36</w:t>
      </w:r>
      <w:r>
        <w:rPr>
          <w:color w:val="A50D88"/>
        </w:rPr>
        <w:t>x</w:t>
      </w:r>
      <w:r w:rsidR="00D631BC">
        <w:rPr>
          <w:color w:val="A50D88"/>
        </w:rPr>
        <w:t>48</w:t>
      </w:r>
      <w:r>
        <w:rPr>
          <w:color w:val="A50D88"/>
        </w:rPr>
        <w:t xml:space="preserve">”, </w:t>
      </w:r>
      <w:r w:rsidR="00D631BC">
        <w:rPr>
          <w:color w:val="A50D88"/>
        </w:rPr>
        <w:t>4</w:t>
      </w:r>
      <w:r>
        <w:rPr>
          <w:color w:val="A50D88"/>
        </w:rPr>
        <w:t>2</w:t>
      </w:r>
      <w:r w:rsidR="00D631BC">
        <w:rPr>
          <w:color w:val="A50D88"/>
        </w:rPr>
        <w:t>x48</w:t>
      </w:r>
      <w:r>
        <w:rPr>
          <w:color w:val="A50D88"/>
        </w:rPr>
        <w:t>”, custom</w:t>
      </w:r>
    </w:p>
    <w:p w14:paraId="3D546821" w14:textId="687079D5" w:rsidR="009068D1" w:rsidRDefault="009068D1" w:rsidP="00D631BC">
      <w:pPr>
        <w:spacing w:before="0" w:after="0" w:line="240" w:lineRule="auto"/>
        <w:rPr>
          <w:color w:val="A50D88"/>
        </w:rPr>
      </w:pPr>
      <w:r w:rsidRPr="00043A87">
        <w:rPr>
          <w:color w:val="A50D88"/>
        </w:rPr>
        <w:t xml:space="preserve">Paper: </w:t>
      </w:r>
      <w:r w:rsidR="00D631BC" w:rsidRPr="00D631BC">
        <w:rPr>
          <w:b/>
          <w:bCs/>
          <w:color w:val="A50D88"/>
        </w:rPr>
        <w:t>2 mil matte vinyl</w:t>
      </w:r>
      <w:r w:rsidR="00D631BC">
        <w:rPr>
          <w:color w:val="A50D88"/>
        </w:rPr>
        <w:t>, 4 mil matte vinyl, 6 mil matte vinyl</w:t>
      </w:r>
    </w:p>
    <w:p w14:paraId="23DBC8D0" w14:textId="2F2EE3B8" w:rsidR="009068D1" w:rsidRDefault="009068D1" w:rsidP="009068D1">
      <w:pPr>
        <w:spacing w:before="0" w:after="0" w:line="240" w:lineRule="auto"/>
        <w:rPr>
          <w:color w:val="A50D88"/>
        </w:rPr>
      </w:pPr>
      <w:r>
        <w:rPr>
          <w:color w:val="A50D88"/>
        </w:rPr>
        <w:lastRenderedPageBreak/>
        <w:t xml:space="preserve">Sides: </w:t>
      </w:r>
      <w:r w:rsidRPr="00826B6A">
        <w:rPr>
          <w:b/>
          <w:bCs/>
          <w:color w:val="A50D88"/>
        </w:rPr>
        <w:t>one</w:t>
      </w:r>
      <w:r>
        <w:rPr>
          <w:color w:val="A50D88"/>
        </w:rPr>
        <w:t>, two</w:t>
      </w:r>
    </w:p>
    <w:p w14:paraId="34E2E902" w14:textId="0FB352D3" w:rsidR="00344AE6" w:rsidRDefault="00344AE6" w:rsidP="009068D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Sticker type: </w:t>
      </w:r>
      <w:r w:rsidRPr="00D631BC">
        <w:rPr>
          <w:b/>
          <w:bCs/>
          <w:color w:val="A50D88"/>
        </w:rPr>
        <w:t>semi-permanent</w:t>
      </w:r>
      <w:r>
        <w:rPr>
          <w:color w:val="A50D88"/>
        </w:rPr>
        <w:t>,</w:t>
      </w:r>
      <w:r w:rsidR="00D631BC">
        <w:rPr>
          <w:color w:val="A50D88"/>
        </w:rPr>
        <w:t xml:space="preserve"> </w:t>
      </w:r>
      <w:r>
        <w:rPr>
          <w:color w:val="A50D88"/>
        </w:rPr>
        <w:t xml:space="preserve">temporary (allows adjustment) </w:t>
      </w:r>
    </w:p>
    <w:p w14:paraId="6D7D30F5" w14:textId="04F7D58C" w:rsidR="00D631BC" w:rsidRDefault="00D631BC" w:rsidP="009068D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Transparency: Opaque, </w:t>
      </w:r>
      <w:r w:rsidRPr="00D631BC">
        <w:rPr>
          <w:b/>
          <w:bCs/>
          <w:color w:val="A50D88"/>
        </w:rPr>
        <w:t>Clear</w:t>
      </w:r>
      <w:r>
        <w:rPr>
          <w:color w:val="A50D88"/>
        </w:rPr>
        <w:t>, Perforated</w:t>
      </w:r>
    </w:p>
    <w:p w14:paraId="32C80692" w14:textId="5EBF591B" w:rsidR="00D631BC" w:rsidRDefault="00D631BC" w:rsidP="009068D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Cut: Halo, </w:t>
      </w:r>
      <w:r w:rsidRPr="00D631BC">
        <w:rPr>
          <w:b/>
          <w:bCs/>
          <w:color w:val="A50D88"/>
        </w:rPr>
        <w:t>Contour</w:t>
      </w:r>
    </w:p>
    <w:p w14:paraId="209DCD4E" w14:textId="77777777" w:rsidR="009068D1" w:rsidRDefault="009068D1" w:rsidP="009068D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Color: </w:t>
      </w:r>
      <w:r w:rsidRPr="00D631BC">
        <w:rPr>
          <w:color w:val="A50D88"/>
        </w:rPr>
        <w:t>one-sided full color</w:t>
      </w:r>
      <w:r>
        <w:rPr>
          <w:color w:val="A50D88"/>
        </w:rPr>
        <w:t xml:space="preserve">, </w:t>
      </w:r>
      <w:r w:rsidRPr="00D631BC">
        <w:rPr>
          <w:b/>
          <w:bCs/>
          <w:color w:val="A50D88"/>
        </w:rPr>
        <w:t>two-sided full color</w:t>
      </w:r>
    </w:p>
    <w:p w14:paraId="60D9F10A" w14:textId="1183A1BC" w:rsidR="009068D1" w:rsidRDefault="009068D1" w:rsidP="009068D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UV treatment: </w:t>
      </w:r>
      <w:r w:rsidRPr="00D631BC">
        <w:rPr>
          <w:b/>
          <w:bCs/>
          <w:color w:val="A50D88"/>
        </w:rPr>
        <w:t>Yes</w:t>
      </w:r>
      <w:r w:rsidR="00D631BC">
        <w:rPr>
          <w:color w:val="A50D88"/>
        </w:rPr>
        <w:t xml:space="preserve">, </w:t>
      </w:r>
      <w:r>
        <w:rPr>
          <w:color w:val="A50D88"/>
        </w:rPr>
        <w:t>No</w:t>
      </w:r>
    </w:p>
    <w:p w14:paraId="24010652" w14:textId="77777777" w:rsidR="009068D1" w:rsidRDefault="009068D1" w:rsidP="009068D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Design: </w:t>
      </w:r>
      <w:r w:rsidRPr="004354BB">
        <w:rPr>
          <w:b/>
          <w:bCs/>
          <w:color w:val="A50D88"/>
        </w:rPr>
        <w:t>User provided</w:t>
      </w:r>
      <w:r>
        <w:rPr>
          <w:color w:val="A50D88"/>
        </w:rPr>
        <w:t>, Template, Custom-designed</w:t>
      </w:r>
    </w:p>
    <w:p w14:paraId="565C2AAA" w14:textId="3763D9C4" w:rsidR="009068D1" w:rsidRDefault="009068D1" w:rsidP="009068D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Qty: </w:t>
      </w:r>
      <w:r w:rsidRPr="00857EB1">
        <w:rPr>
          <w:color w:val="A50D88"/>
        </w:rPr>
        <w:t>1</w:t>
      </w:r>
      <w:r>
        <w:rPr>
          <w:color w:val="A50D88"/>
        </w:rPr>
        <w:t xml:space="preserve">, 5, 10, </w:t>
      </w:r>
      <w:r w:rsidR="00D631BC" w:rsidRPr="00D631BC">
        <w:rPr>
          <w:b/>
          <w:bCs/>
          <w:color w:val="A50D88"/>
        </w:rPr>
        <w:t>1</w:t>
      </w:r>
      <w:r w:rsidRPr="00857EB1">
        <w:rPr>
          <w:b/>
          <w:bCs/>
          <w:color w:val="A50D88"/>
        </w:rPr>
        <w:t>5</w:t>
      </w:r>
      <w:r>
        <w:rPr>
          <w:color w:val="A50D88"/>
        </w:rPr>
        <w:t xml:space="preserve">, </w:t>
      </w:r>
      <w:r w:rsidR="00D631BC">
        <w:rPr>
          <w:color w:val="A50D88"/>
        </w:rPr>
        <w:t>2</w:t>
      </w:r>
      <w:r>
        <w:rPr>
          <w:color w:val="A50D88"/>
        </w:rPr>
        <w:t xml:space="preserve">5, </w:t>
      </w:r>
      <w:r w:rsidR="00D631BC">
        <w:rPr>
          <w:color w:val="A50D88"/>
        </w:rPr>
        <w:t>5</w:t>
      </w:r>
      <w:r>
        <w:rPr>
          <w:color w:val="A50D88"/>
        </w:rPr>
        <w:t>0, custom</w:t>
      </w:r>
    </w:p>
    <w:p w14:paraId="28DDA269" w14:textId="56E34B48" w:rsidR="009068D1" w:rsidRPr="00043A87" w:rsidRDefault="009068D1" w:rsidP="009068D1">
      <w:pPr>
        <w:spacing w:before="0" w:after="0" w:line="240" w:lineRule="auto"/>
        <w:rPr>
          <w:color w:val="A50D88"/>
        </w:rPr>
      </w:pPr>
      <w:r>
        <w:rPr>
          <w:color w:val="A50D88"/>
        </w:rPr>
        <w:t xml:space="preserve">Price: </w:t>
      </w:r>
      <w:r w:rsidR="00D631BC">
        <w:rPr>
          <w:color w:val="A50D88"/>
        </w:rPr>
        <w:t>3</w:t>
      </w:r>
      <w:r>
        <w:rPr>
          <w:color w:val="A50D88"/>
        </w:rPr>
        <w:t xml:space="preserve">00 </w:t>
      </w:r>
      <w:proofErr w:type="spellStart"/>
      <w:r>
        <w:rPr>
          <w:color w:val="A50D88"/>
        </w:rPr>
        <w:t>Dhm</w:t>
      </w:r>
      <w:proofErr w:type="spellEnd"/>
    </w:p>
    <w:p w14:paraId="50EB16A8" w14:textId="65D0F9EE" w:rsidR="00C721E7" w:rsidRDefault="00C721E7" w:rsidP="00CB1C2E">
      <w:pPr>
        <w:spacing w:before="0" w:after="0" w:line="240" w:lineRule="auto"/>
      </w:pPr>
    </w:p>
    <w:p w14:paraId="1D110391" w14:textId="30C29EEE" w:rsidR="00C721E7" w:rsidRDefault="00C721E7" w:rsidP="00CB1C2E">
      <w:pPr>
        <w:spacing w:before="0" w:after="0" w:line="240" w:lineRule="auto"/>
      </w:pPr>
    </w:p>
    <w:p w14:paraId="3557CE5A" w14:textId="04942DE3" w:rsidR="00C721E7" w:rsidRDefault="00C721E7" w:rsidP="00CB1C2E">
      <w:pPr>
        <w:spacing w:before="0" w:after="0" w:line="240" w:lineRule="auto"/>
      </w:pPr>
    </w:p>
    <w:p w14:paraId="43B1131D" w14:textId="7B371B78" w:rsidR="00C721E7" w:rsidRDefault="00C721E7" w:rsidP="00CB1C2E">
      <w:pPr>
        <w:spacing w:before="0" w:after="0" w:line="240" w:lineRule="auto"/>
      </w:pPr>
    </w:p>
    <w:p w14:paraId="0C25C5EE" w14:textId="2026EE57" w:rsidR="00C721E7" w:rsidRDefault="00C721E7" w:rsidP="00CB1C2E">
      <w:pPr>
        <w:spacing w:before="0" w:after="0" w:line="240" w:lineRule="auto"/>
      </w:pPr>
    </w:p>
    <w:p w14:paraId="10923FE6" w14:textId="55AA082F" w:rsidR="00C721E7" w:rsidRDefault="00C721E7" w:rsidP="00CB1C2E">
      <w:pPr>
        <w:spacing w:before="0" w:after="0" w:line="240" w:lineRule="auto"/>
      </w:pPr>
    </w:p>
    <w:p w14:paraId="7708E4AA" w14:textId="2B3935AF" w:rsidR="00C721E7" w:rsidRDefault="00C721E7" w:rsidP="00CB1C2E">
      <w:pPr>
        <w:spacing w:before="0" w:after="0" w:line="240" w:lineRule="auto"/>
      </w:pPr>
    </w:p>
    <w:p w14:paraId="4CCD5204" w14:textId="7BD03C51" w:rsidR="00C721E7" w:rsidRDefault="00C721E7" w:rsidP="00CB1C2E">
      <w:pPr>
        <w:spacing w:before="0" w:after="0" w:line="240" w:lineRule="auto"/>
      </w:pPr>
    </w:p>
    <w:p w14:paraId="7EA6D998" w14:textId="61F6AB41" w:rsidR="00C721E7" w:rsidRDefault="00C721E7" w:rsidP="00CB1C2E">
      <w:pPr>
        <w:spacing w:before="0" w:after="0" w:line="240" w:lineRule="auto"/>
      </w:pPr>
    </w:p>
    <w:p w14:paraId="4F14D360" w14:textId="6CFDDFE4" w:rsidR="00C721E7" w:rsidRDefault="00C721E7" w:rsidP="00CB1C2E">
      <w:pPr>
        <w:spacing w:before="0" w:after="0" w:line="240" w:lineRule="auto"/>
      </w:pPr>
    </w:p>
    <w:p w14:paraId="5197C14D" w14:textId="08D99FA1" w:rsidR="0024576F" w:rsidRPr="00CB7578" w:rsidRDefault="00FF24C9" w:rsidP="00CB1C2E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color w:val="C09200"/>
          <w:lang w:val="en-US"/>
        </w:rPr>
      </w:pPr>
      <w:r>
        <w:rPr>
          <w:color w:val="C09200"/>
          <w:lang w:val="en-US"/>
        </w:rPr>
        <w:t>“</w:t>
      </w:r>
      <w:r w:rsidR="00C02536" w:rsidRPr="00FF24C9">
        <w:rPr>
          <w:color w:val="0070C0"/>
          <w:lang w:val="en-US"/>
        </w:rPr>
        <w:t>Delivery</w:t>
      </w:r>
      <w:r>
        <w:rPr>
          <w:color w:val="C09200"/>
          <w:lang w:val="en-US"/>
        </w:rPr>
        <w:t>”</w:t>
      </w:r>
      <w:r w:rsidR="00CB7578" w:rsidRPr="00CB7578">
        <w:rPr>
          <w:color w:val="C09200"/>
          <w:lang w:val="en-US"/>
        </w:rPr>
        <w:t xml:space="preserve">: </w:t>
      </w:r>
      <w:r w:rsidR="00CB7578">
        <w:rPr>
          <w:lang w:val="en-US"/>
        </w:rPr>
        <w:t xml:space="preserve">Link to this is via the shipping icon (see point 2 above).  This will be from </w:t>
      </w:r>
      <w:hyperlink r:id="rId31" w:history="1">
        <w:r w:rsidR="00CB7578" w:rsidRPr="00836D04">
          <w:rPr>
            <w:rStyle w:val="Hyperlink"/>
            <w:lang w:val="en-US"/>
          </w:rPr>
          <w:t>https://bootstrapmade.com/demo/Delicious</w:t>
        </w:r>
      </w:hyperlink>
      <w:r w:rsidR="00CB7578">
        <w:rPr>
          <w:lang w:val="en-US"/>
        </w:rPr>
        <w:t xml:space="preserve"> - same as the changes you have made to the photo shown below (5 or 6 cards in a row, removal of 01, 02, etc.).</w:t>
      </w:r>
    </w:p>
    <w:p w14:paraId="45DF8382" w14:textId="5858F015" w:rsidR="0024576F" w:rsidRDefault="0024576F" w:rsidP="00CB1C2E">
      <w:pPr>
        <w:spacing w:before="0" w:after="0" w:line="240" w:lineRule="auto"/>
      </w:pPr>
    </w:p>
    <w:p w14:paraId="66FF3576" w14:textId="4D2911F5" w:rsidR="00CB7578" w:rsidRDefault="00CB7578" w:rsidP="00CB1C2E">
      <w:pPr>
        <w:spacing w:before="0" w:after="0" w:line="240" w:lineRule="auto"/>
      </w:pPr>
      <w:r>
        <w:rPr>
          <w:noProof/>
        </w:rPr>
        <w:drawing>
          <wp:inline distT="0" distB="0" distL="0" distR="0" wp14:anchorId="5BA75EDB" wp14:editId="0CCFC428">
            <wp:extent cx="5943600" cy="16135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B60D" w14:textId="003E958A" w:rsidR="00CB7578" w:rsidRDefault="00CB7578" w:rsidP="00CB1C2E">
      <w:pPr>
        <w:spacing w:before="0" w:after="0" w:line="240" w:lineRule="auto"/>
      </w:pPr>
    </w:p>
    <w:p w14:paraId="7BFB9197" w14:textId="56F2EE71" w:rsidR="00CB7578" w:rsidRDefault="00CB7578" w:rsidP="00CB1C2E">
      <w:pPr>
        <w:pStyle w:val="ListParagraph"/>
        <w:spacing w:after="0" w:line="240" w:lineRule="auto"/>
        <w:ind w:left="360"/>
        <w:contextualSpacing w:val="0"/>
        <w:rPr>
          <w:lang w:val="en-US"/>
        </w:rPr>
      </w:pPr>
      <w:r w:rsidRPr="00CB7578">
        <w:rPr>
          <w:lang w:val="en-US"/>
        </w:rPr>
        <w:t>Text to be put is given below</w:t>
      </w:r>
      <w:r>
        <w:rPr>
          <w:lang w:val="en-US"/>
        </w:rPr>
        <w:t>.  For URL, just give URL of the respective companies</w:t>
      </w:r>
      <w:r w:rsidR="00390D51">
        <w:rPr>
          <w:lang w:val="en-US"/>
        </w:rPr>
        <w:t xml:space="preserve">.  </w:t>
      </w:r>
      <w:proofErr w:type="gramStart"/>
      <w:r w:rsidR="00390D51">
        <w:rPr>
          <w:lang w:val="en-US"/>
        </w:rPr>
        <w:t>E.g.</w:t>
      </w:r>
      <w:proofErr w:type="gramEnd"/>
      <w:r w:rsidR="00390D51">
        <w:rPr>
          <w:lang w:val="en-US"/>
        </w:rPr>
        <w:t xml:space="preserve"> for </w:t>
      </w:r>
      <w:proofErr w:type="spellStart"/>
      <w:r w:rsidR="00390D51">
        <w:rPr>
          <w:lang w:val="en-US"/>
        </w:rPr>
        <w:t>Frichti</w:t>
      </w:r>
      <w:proofErr w:type="spellEnd"/>
      <w:r w:rsidR="00390D51">
        <w:rPr>
          <w:lang w:val="en-US"/>
        </w:rPr>
        <w:t xml:space="preserve"> it is </w:t>
      </w:r>
      <w:hyperlink r:id="rId33" w:history="1">
        <w:r w:rsidR="00390D51" w:rsidRPr="00836D04">
          <w:rPr>
            <w:rStyle w:val="Hyperlink"/>
            <w:lang w:val="en-US"/>
          </w:rPr>
          <w:t>https://www.frichti.co</w:t>
        </w:r>
      </w:hyperlink>
      <w:r w:rsidR="00390D51">
        <w:rPr>
          <w:lang w:val="en-US"/>
        </w:rPr>
        <w:t xml:space="preserve"> etc</w:t>
      </w:r>
      <w:r>
        <w:rPr>
          <w:lang w:val="en-US"/>
        </w:rPr>
        <w:t>.</w:t>
      </w:r>
    </w:p>
    <w:p w14:paraId="34B7270C" w14:textId="7161D70A" w:rsidR="00CB7578" w:rsidRDefault="00CB7578" w:rsidP="00CB1C2E">
      <w:pPr>
        <w:pStyle w:val="ListParagraph"/>
        <w:spacing w:after="0" w:line="240" w:lineRule="auto"/>
        <w:ind w:left="360"/>
        <w:contextualSpacing w:val="0"/>
        <w:rPr>
          <w:lang w:val="en-US"/>
        </w:rPr>
      </w:pPr>
    </w:p>
    <w:p w14:paraId="5183991C" w14:textId="1830FE4D" w:rsidR="00CB7578" w:rsidRDefault="00C02536" w:rsidP="00CB1C2E">
      <w:pPr>
        <w:pStyle w:val="ListParagraph"/>
        <w:spacing w:after="0" w:line="240" w:lineRule="auto"/>
        <w:ind w:left="360"/>
        <w:contextualSpacing w:val="0"/>
        <w:rPr>
          <w:color w:val="C09200"/>
          <w:lang w:val="en-US"/>
        </w:rPr>
      </w:pPr>
      <w:r w:rsidRPr="00C02536">
        <w:rPr>
          <w:strike/>
          <w:lang w:val="en-US"/>
        </w:rPr>
        <w:t>Why Choose Our Restaurant</w:t>
      </w:r>
      <w:r>
        <w:rPr>
          <w:lang w:val="en-US"/>
        </w:rPr>
        <w:t xml:space="preserve"> </w:t>
      </w:r>
      <w:r w:rsidRPr="00C02536">
        <w:rPr>
          <w:color w:val="660033"/>
          <w:lang w:val="en-US"/>
        </w:rPr>
        <w:t>“</w:t>
      </w:r>
      <w:r w:rsidRPr="00B91C42">
        <w:rPr>
          <w:color w:val="0070C0"/>
          <w:lang w:val="en-US"/>
        </w:rPr>
        <w:t xml:space="preserve">Doorstep </w:t>
      </w:r>
      <w:r w:rsidRPr="00B91C42">
        <w:rPr>
          <w:color w:val="37A76F" w:themeColor="accent3"/>
          <w:lang w:val="en-US"/>
        </w:rPr>
        <w:t>Delivery</w:t>
      </w:r>
      <w:proofErr w:type="gramStart"/>
      <w:r>
        <w:rPr>
          <w:color w:val="C09200"/>
          <w:lang w:val="en-US"/>
        </w:rPr>
        <w:t>”</w:t>
      </w:r>
      <w:proofErr w:type="gramEnd"/>
    </w:p>
    <w:p w14:paraId="2A987DFB" w14:textId="3725CDE4" w:rsidR="00C02536" w:rsidRDefault="00C02536" w:rsidP="00CB1C2E">
      <w:pPr>
        <w:pStyle w:val="ListParagraph"/>
        <w:spacing w:after="0" w:line="240" w:lineRule="auto"/>
        <w:ind w:left="360"/>
        <w:contextualSpacing w:val="0"/>
        <w:rPr>
          <w:color w:val="C09200"/>
          <w:lang w:val="en-US"/>
        </w:rPr>
      </w:pPr>
    </w:p>
    <w:p w14:paraId="2B4FF4AE" w14:textId="72DC4A4D" w:rsidR="00C02536" w:rsidRDefault="00C02536" w:rsidP="00CB1C2E">
      <w:pPr>
        <w:pStyle w:val="ListParagraph"/>
        <w:spacing w:after="0" w:line="240" w:lineRule="auto"/>
        <w:ind w:left="360"/>
        <w:contextualSpacing w:val="0"/>
        <w:jc w:val="center"/>
        <w:rPr>
          <w:lang w:val="en-US"/>
        </w:rPr>
      </w:pPr>
      <w:r>
        <w:rPr>
          <w:lang w:val="en-US"/>
        </w:rPr>
        <w:t>“</w:t>
      </w:r>
      <w:r w:rsidRPr="00FF24C9">
        <w:rPr>
          <w:color w:val="0070C0"/>
          <w:lang w:val="en-US"/>
        </w:rPr>
        <w:t>You may be far.  Breakfast, Lunch or Dinner, we are yet close to you</w:t>
      </w:r>
      <w:r w:rsidRPr="00C02536">
        <w:rPr>
          <w:lang w:val="en-US"/>
        </w:rPr>
        <w:t>.</w:t>
      </w:r>
      <w:r>
        <w:rPr>
          <w:lang w:val="en-US"/>
        </w:rPr>
        <w:t>”</w:t>
      </w:r>
    </w:p>
    <w:p w14:paraId="40587726" w14:textId="13463C91" w:rsidR="00C02536" w:rsidRDefault="00C02536" w:rsidP="00CB1C2E">
      <w:pPr>
        <w:pStyle w:val="ListParagraph"/>
        <w:spacing w:after="0" w:line="240" w:lineRule="auto"/>
        <w:ind w:left="360"/>
        <w:contextualSpacing w:val="0"/>
        <w:jc w:val="center"/>
        <w:rPr>
          <w:lang w:val="en-US"/>
        </w:rPr>
      </w:pPr>
      <w:r>
        <w:rPr>
          <w:lang w:val="en-US"/>
        </w:rPr>
        <w:t>“</w:t>
      </w:r>
      <w:r w:rsidRPr="00FF24C9">
        <w:rPr>
          <w:rStyle w:val="Hyperlink"/>
          <w:color w:val="37A76F" w:themeColor="accent3"/>
        </w:rPr>
        <w:t>Call</w:t>
      </w:r>
      <w:r w:rsidRPr="00C02536">
        <w:rPr>
          <w:rStyle w:val="Hyperlink"/>
          <w:color w:val="auto"/>
          <w:u w:val="none"/>
        </w:rPr>
        <w:t xml:space="preserve">, </w:t>
      </w:r>
      <w:proofErr w:type="spellStart"/>
      <w:r w:rsidRPr="00FF24C9">
        <w:rPr>
          <w:rStyle w:val="Hyperlink"/>
          <w:color w:val="37A76F" w:themeColor="accent3"/>
        </w:rPr>
        <w:t>Botim</w:t>
      </w:r>
      <w:proofErr w:type="spellEnd"/>
      <w:r>
        <w:t xml:space="preserve"> </w:t>
      </w:r>
      <w:r w:rsidRPr="00FF24C9">
        <w:rPr>
          <w:color w:val="0070C0"/>
        </w:rPr>
        <w:t xml:space="preserve">or </w:t>
      </w:r>
      <w:r w:rsidRPr="00FF24C9">
        <w:rPr>
          <w:rStyle w:val="Hyperlink"/>
          <w:color w:val="37A76F" w:themeColor="accent3"/>
        </w:rPr>
        <w:t>WhatsApp</w:t>
      </w:r>
      <w:r w:rsidRPr="00C02536">
        <w:rPr>
          <w:lang w:val="en-US"/>
        </w:rPr>
        <w:t xml:space="preserve"> </w:t>
      </w:r>
      <w:r w:rsidRPr="00FF24C9">
        <w:rPr>
          <w:color w:val="0070C0"/>
          <w:lang w:val="en-US"/>
        </w:rPr>
        <w:t>us or simply order below</w:t>
      </w:r>
      <w:r>
        <w:rPr>
          <w:lang w:val="en-US"/>
        </w:rPr>
        <w:t>.”</w:t>
      </w:r>
    </w:p>
    <w:p w14:paraId="7ADE3864" w14:textId="13A5F894" w:rsidR="00C02536" w:rsidRPr="00FF24C9" w:rsidRDefault="00C02536" w:rsidP="00CB1C2E">
      <w:pPr>
        <w:spacing w:before="0" w:after="0" w:line="240" w:lineRule="auto"/>
        <w:ind w:firstLine="360"/>
        <w:jc w:val="center"/>
        <w:rPr>
          <w:color w:val="0070C0"/>
        </w:rPr>
      </w:pPr>
      <w:r>
        <w:t>“</w:t>
      </w:r>
      <w:r w:rsidR="00FF24C9" w:rsidRPr="00FF24C9">
        <w:rPr>
          <w:color w:val="0070C0"/>
        </w:rPr>
        <w:t>Timing for o</w:t>
      </w:r>
      <w:r w:rsidRPr="00FF24C9">
        <w:rPr>
          <w:color w:val="0070C0"/>
        </w:rPr>
        <w:t>rder</w:t>
      </w:r>
      <w:r w:rsidR="00B27BE2" w:rsidRPr="00FF24C9">
        <w:rPr>
          <w:color w:val="0070C0"/>
        </w:rPr>
        <w:t>s placed directly with us</w:t>
      </w:r>
      <w:r w:rsidRPr="00FF24C9">
        <w:rPr>
          <w:color w:val="0070C0"/>
        </w:rPr>
        <w:t xml:space="preserve"> Sun-Thu: 0930-1630 </w:t>
      </w:r>
      <w:r w:rsidRPr="00FF24C9">
        <w:rPr>
          <w:noProof/>
          <w:color w:val="0070C0"/>
        </w:rPr>
        <w:drawing>
          <wp:inline distT="0" distB="0" distL="0" distR="0" wp14:anchorId="3FE5C3C6" wp14:editId="6C945BF1">
            <wp:extent cx="228600" cy="9861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5F9F" w14:textId="4A733C59" w:rsidR="00C02536" w:rsidRPr="00FF24C9" w:rsidRDefault="00C02536" w:rsidP="00CB1C2E">
      <w:pPr>
        <w:spacing w:before="0" w:after="0" w:line="240" w:lineRule="auto"/>
        <w:ind w:left="2880" w:firstLine="720"/>
        <w:jc w:val="center"/>
        <w:rPr>
          <w:color w:val="0070C0"/>
        </w:rPr>
      </w:pPr>
      <w:r w:rsidRPr="00FF24C9">
        <w:rPr>
          <w:color w:val="0070C0"/>
        </w:rPr>
        <w:t xml:space="preserve">       </w:t>
      </w:r>
      <w:r w:rsidR="00FF24C9" w:rsidRPr="00FF24C9">
        <w:rPr>
          <w:color w:val="0070C0"/>
        </w:rPr>
        <w:t xml:space="preserve">           </w:t>
      </w:r>
      <w:r w:rsidRPr="00FF24C9">
        <w:rPr>
          <w:color w:val="0070C0"/>
        </w:rPr>
        <w:t xml:space="preserve">  Thu: 0930-2230 </w:t>
      </w:r>
      <w:r w:rsidRPr="00FF24C9">
        <w:rPr>
          <w:noProof/>
          <w:color w:val="0070C0"/>
        </w:rPr>
        <w:drawing>
          <wp:inline distT="0" distB="0" distL="0" distR="0" wp14:anchorId="129824AA" wp14:editId="71C347D3">
            <wp:extent cx="228600" cy="9861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2403" w14:textId="25DE4A5E" w:rsidR="00C02536" w:rsidRPr="00FF24C9" w:rsidRDefault="00C02536" w:rsidP="00CB1C2E">
      <w:pPr>
        <w:spacing w:before="0" w:after="0" w:line="240" w:lineRule="auto"/>
        <w:ind w:left="2160" w:firstLine="720"/>
        <w:jc w:val="center"/>
        <w:rPr>
          <w:color w:val="0070C0"/>
        </w:rPr>
      </w:pPr>
      <w:r w:rsidRPr="00FF24C9">
        <w:rPr>
          <w:color w:val="0070C0"/>
        </w:rPr>
        <w:t xml:space="preserve">            </w:t>
      </w:r>
      <w:r w:rsidR="00B27BE2" w:rsidRPr="00FF24C9">
        <w:rPr>
          <w:color w:val="0070C0"/>
        </w:rPr>
        <w:t xml:space="preserve">         </w:t>
      </w:r>
      <w:r w:rsidRPr="00FF24C9">
        <w:rPr>
          <w:color w:val="0070C0"/>
        </w:rPr>
        <w:t xml:space="preserve">    </w:t>
      </w:r>
      <w:r w:rsidR="00FF24C9" w:rsidRPr="00FF24C9">
        <w:rPr>
          <w:color w:val="0070C0"/>
        </w:rPr>
        <w:t xml:space="preserve">          </w:t>
      </w:r>
      <w:r w:rsidRPr="00FF24C9">
        <w:rPr>
          <w:color w:val="0070C0"/>
        </w:rPr>
        <w:t xml:space="preserve">Fri: 1030-2330 </w:t>
      </w:r>
      <w:r w:rsidRPr="00FF24C9">
        <w:rPr>
          <w:noProof/>
          <w:color w:val="0070C0"/>
        </w:rPr>
        <w:drawing>
          <wp:inline distT="0" distB="0" distL="0" distR="0" wp14:anchorId="6BA76116" wp14:editId="0F447784">
            <wp:extent cx="228600" cy="9861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6B58" w14:textId="58A9D543" w:rsidR="00C02536" w:rsidRDefault="00C02536" w:rsidP="00CB1C2E">
      <w:pPr>
        <w:spacing w:before="0" w:after="0" w:line="240" w:lineRule="auto"/>
        <w:ind w:left="2880" w:firstLine="720"/>
        <w:jc w:val="center"/>
      </w:pPr>
      <w:r w:rsidRPr="00FF24C9">
        <w:rPr>
          <w:color w:val="0070C0"/>
        </w:rPr>
        <w:t xml:space="preserve">    </w:t>
      </w:r>
      <w:r w:rsidR="00FF24C9" w:rsidRPr="00FF24C9">
        <w:rPr>
          <w:color w:val="0070C0"/>
        </w:rPr>
        <w:t xml:space="preserve">          </w:t>
      </w:r>
      <w:r w:rsidRPr="00FF24C9">
        <w:rPr>
          <w:color w:val="0070C0"/>
        </w:rPr>
        <w:t>Sat: 1630-2030</w:t>
      </w:r>
      <w:r>
        <w:t>”</w:t>
      </w:r>
    </w:p>
    <w:p w14:paraId="66C244C4" w14:textId="4D73EA4E" w:rsidR="00CB7578" w:rsidRPr="00C02536" w:rsidRDefault="00CB7578" w:rsidP="00CB1C2E">
      <w:pPr>
        <w:pStyle w:val="ListParagraph"/>
        <w:spacing w:after="0" w:line="240" w:lineRule="auto"/>
        <w:ind w:left="360"/>
        <w:contextualSpacing w:val="0"/>
        <w:jc w:val="center"/>
        <w:rPr>
          <w:lang w:val="en-US"/>
        </w:rPr>
      </w:pPr>
    </w:p>
    <w:tbl>
      <w:tblPr>
        <w:tblStyle w:val="TableGrid"/>
        <w:tblW w:w="5000" w:type="pct"/>
        <w:tblInd w:w="360" w:type="dxa"/>
        <w:tblLook w:val="04A0" w:firstRow="1" w:lastRow="0" w:firstColumn="1" w:lastColumn="0" w:noHBand="0" w:noVBand="1"/>
      </w:tblPr>
      <w:tblGrid>
        <w:gridCol w:w="2364"/>
        <w:gridCol w:w="2356"/>
        <w:gridCol w:w="2315"/>
        <w:gridCol w:w="2315"/>
      </w:tblGrid>
      <w:tr w:rsidR="00480FE3" w14:paraId="7DA34B8B" w14:textId="77777777" w:rsidTr="00DC6EEF">
        <w:tc>
          <w:tcPr>
            <w:tcW w:w="2364" w:type="dxa"/>
            <w:tcBorders>
              <w:bottom w:val="single" w:sz="4" w:space="0" w:color="7F7F7F" w:themeColor="text1" w:themeTint="80"/>
            </w:tcBorders>
          </w:tcPr>
          <w:p w14:paraId="4031CB09" w14:textId="3515FF22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</w:pPr>
            <w:r w:rsidRPr="00DC6EEF"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  <w:t>Uber Eats</w:t>
            </w:r>
          </w:p>
        </w:tc>
        <w:tc>
          <w:tcPr>
            <w:tcW w:w="2356" w:type="dxa"/>
            <w:tcBorders>
              <w:bottom w:val="single" w:sz="4" w:space="0" w:color="7F7F7F" w:themeColor="text1" w:themeTint="80"/>
            </w:tcBorders>
          </w:tcPr>
          <w:p w14:paraId="5146DC74" w14:textId="44E50ACA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</w:pPr>
            <w:proofErr w:type="spellStart"/>
            <w:r w:rsidRPr="00DC6EEF"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  <w:t>Swiggy</w:t>
            </w:r>
            <w:proofErr w:type="spellEnd"/>
          </w:p>
        </w:tc>
        <w:tc>
          <w:tcPr>
            <w:tcW w:w="2315" w:type="dxa"/>
            <w:tcBorders>
              <w:bottom w:val="single" w:sz="4" w:space="0" w:color="7F7F7F" w:themeColor="text1" w:themeTint="80"/>
            </w:tcBorders>
          </w:tcPr>
          <w:p w14:paraId="26843339" w14:textId="6A1ACA45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</w:pPr>
            <w:r w:rsidRPr="00DC6EEF"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  <w:t>Deliveroo</w:t>
            </w:r>
          </w:p>
        </w:tc>
        <w:tc>
          <w:tcPr>
            <w:tcW w:w="2315" w:type="dxa"/>
            <w:tcBorders>
              <w:bottom w:val="single" w:sz="4" w:space="0" w:color="7F7F7F" w:themeColor="text1" w:themeTint="80"/>
            </w:tcBorders>
          </w:tcPr>
          <w:p w14:paraId="38ADC675" w14:textId="40872969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</w:pPr>
            <w:proofErr w:type="spellStart"/>
            <w:r w:rsidRPr="00DC6EEF"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  <w:t>Talabat</w:t>
            </w:r>
            <w:proofErr w:type="spellEnd"/>
          </w:p>
        </w:tc>
      </w:tr>
      <w:tr w:rsidR="00480FE3" w14:paraId="23E8326D" w14:textId="77777777" w:rsidTr="007036B5">
        <w:tc>
          <w:tcPr>
            <w:tcW w:w="2364" w:type="dxa"/>
            <w:tcBorders>
              <w:bottom w:val="single" w:sz="4" w:space="0" w:color="7F7F7F" w:themeColor="text1" w:themeTint="80"/>
            </w:tcBorders>
            <w:vAlign w:val="center"/>
          </w:tcPr>
          <w:p w14:paraId="0AD700B5" w14:textId="3D40D6BE" w:rsidR="00DC6EEF" w:rsidRPr="00DC6EEF" w:rsidRDefault="007036B5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i/>
                <w:iCs/>
                <w:color w:val="0070C0"/>
                <w:sz w:val="20"/>
                <w:szCs w:val="20"/>
                <w:lang w:val="en-US"/>
              </w:rPr>
            </w:pPr>
            <w:r>
              <w:object w:dxaOrig="9690" w:dyaOrig="1695" w14:anchorId="6A70C25C">
                <v:shape id="_x0000_i1026" type="#_x0000_t75" style="width:36pt;height:7.6pt" o:ole="">
                  <v:imagedata r:id="rId34" o:title=""/>
                </v:shape>
                <o:OLEObject Type="Embed" ProgID="PBrush" ShapeID="_x0000_i1026" DrawAspect="Content" ObjectID="_1681913136" r:id="rId35"/>
              </w:object>
            </w:r>
            <w:r>
              <w:t xml:space="preserve"> </w:t>
            </w:r>
            <w:r w:rsidR="00DC6EEF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3,500+</w:t>
            </w:r>
            <w:r w:rsidR="00480FE3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 xml:space="preserve"> foodies</w:t>
            </w:r>
          </w:p>
        </w:tc>
        <w:tc>
          <w:tcPr>
            <w:tcW w:w="2356" w:type="dxa"/>
            <w:tcBorders>
              <w:bottom w:val="single" w:sz="4" w:space="0" w:color="7F7F7F" w:themeColor="text1" w:themeTint="80"/>
            </w:tcBorders>
            <w:vAlign w:val="center"/>
          </w:tcPr>
          <w:p w14:paraId="7542D8B2" w14:textId="7FFF91AC" w:rsidR="00DC6EEF" w:rsidRPr="00480FE3" w:rsidRDefault="007036B5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16"/>
                <w:szCs w:val="16"/>
                <w:lang w:val="en-US"/>
              </w:rPr>
            </w:pPr>
            <w:r w:rsidRPr="00480FE3">
              <w:rPr>
                <w:sz w:val="16"/>
                <w:szCs w:val="16"/>
              </w:rPr>
              <w:object w:dxaOrig="9690" w:dyaOrig="1695" w14:anchorId="4A87A141">
                <v:shape id="_x0000_i1027" type="#_x0000_t75" style="width:36pt;height:7.6pt" o:ole="">
                  <v:imagedata r:id="rId34" o:title=""/>
                </v:shape>
                <o:OLEObject Type="Embed" ProgID="PBrush" ShapeID="_x0000_i1027" DrawAspect="Content" ObjectID="_1681913137" r:id="rId36"/>
              </w:object>
            </w:r>
            <w:r w:rsidR="00480FE3" w:rsidRPr="00480FE3">
              <w:rPr>
                <w:sz w:val="16"/>
                <w:szCs w:val="16"/>
              </w:rPr>
              <w:t xml:space="preserve"> </w:t>
            </w:r>
            <w:r w:rsidR="00DC6EEF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12,000+</w:t>
            </w:r>
            <w:r w:rsid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 xml:space="preserve"> foodies</w:t>
            </w:r>
          </w:p>
        </w:tc>
        <w:tc>
          <w:tcPr>
            <w:tcW w:w="2315" w:type="dxa"/>
            <w:tcBorders>
              <w:bottom w:val="single" w:sz="4" w:space="0" w:color="7F7F7F" w:themeColor="text1" w:themeTint="80"/>
            </w:tcBorders>
            <w:vAlign w:val="center"/>
          </w:tcPr>
          <w:p w14:paraId="208026AB" w14:textId="6B3B6B5D" w:rsidR="00DC6EEF" w:rsidRPr="00480FE3" w:rsidRDefault="007036B5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16"/>
                <w:szCs w:val="16"/>
                <w:lang w:val="en-US"/>
              </w:rPr>
            </w:pPr>
            <w:r w:rsidRPr="00480FE3">
              <w:rPr>
                <w:sz w:val="16"/>
                <w:szCs w:val="16"/>
              </w:rPr>
              <w:object w:dxaOrig="9675" w:dyaOrig="1770" w14:anchorId="1D3D3C59">
                <v:shape id="_x0000_i1028" type="#_x0000_t75" style="width:40.75pt;height:7.6pt" o:ole="">
                  <v:imagedata r:id="rId37" o:title=""/>
                </v:shape>
                <o:OLEObject Type="Embed" ProgID="PBrush" ShapeID="_x0000_i1028" DrawAspect="Content" ObjectID="_1681913138" r:id="rId38"/>
              </w:object>
            </w:r>
            <w:r w:rsidR="00480FE3" w:rsidRPr="00480FE3">
              <w:rPr>
                <w:sz w:val="16"/>
                <w:szCs w:val="16"/>
              </w:rPr>
              <w:t xml:space="preserve"> </w:t>
            </w:r>
            <w:r w:rsidR="00DC6EEF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4,000+</w:t>
            </w:r>
            <w:r w:rsidR="00DC6EEF" w:rsidRPr="00480FE3">
              <w:rPr>
                <w:i/>
                <w:iCs/>
                <w:color w:val="0070C0"/>
                <w:sz w:val="16"/>
                <w:szCs w:val="16"/>
                <w:lang w:val="en-US"/>
              </w:rPr>
              <w:t xml:space="preserve"> </w:t>
            </w:r>
            <w:r w:rsidR="00480FE3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foodies</w:t>
            </w:r>
          </w:p>
        </w:tc>
        <w:tc>
          <w:tcPr>
            <w:tcW w:w="2315" w:type="dxa"/>
            <w:tcBorders>
              <w:bottom w:val="single" w:sz="4" w:space="0" w:color="7F7F7F" w:themeColor="text1" w:themeTint="80"/>
            </w:tcBorders>
            <w:vAlign w:val="center"/>
          </w:tcPr>
          <w:p w14:paraId="6F58274A" w14:textId="3D0BCB65" w:rsidR="00DC6EEF" w:rsidRPr="00480FE3" w:rsidRDefault="007036B5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16"/>
                <w:szCs w:val="16"/>
                <w:lang w:val="en-US"/>
              </w:rPr>
            </w:pPr>
            <w:r w:rsidRPr="00480FE3">
              <w:rPr>
                <w:sz w:val="16"/>
                <w:szCs w:val="16"/>
              </w:rPr>
              <w:object w:dxaOrig="9675" w:dyaOrig="1770" w14:anchorId="38816405">
                <v:shape id="_x0000_i1029" type="#_x0000_t75" style="width:39.3pt;height:7.6pt" o:ole="">
                  <v:imagedata r:id="rId37" o:title=""/>
                </v:shape>
                <o:OLEObject Type="Embed" ProgID="PBrush" ShapeID="_x0000_i1029" DrawAspect="Content" ObjectID="_1681913139" r:id="rId39"/>
              </w:object>
            </w:r>
            <w:r>
              <w:rPr>
                <w:sz w:val="16"/>
                <w:szCs w:val="16"/>
              </w:rPr>
              <w:t xml:space="preserve"> </w:t>
            </w:r>
            <w:r w:rsidR="002A32FD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9,0</w:t>
            </w:r>
            <w:r w:rsidR="00DC6EEF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00+</w:t>
            </w:r>
            <w:r w:rsid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 xml:space="preserve"> foodies</w:t>
            </w:r>
          </w:p>
        </w:tc>
      </w:tr>
      <w:tr w:rsidR="00480FE3" w14:paraId="5A017104" w14:textId="77777777" w:rsidTr="00DC6EEF">
        <w:tc>
          <w:tcPr>
            <w:tcW w:w="2364" w:type="dxa"/>
            <w:tcBorders>
              <w:bottom w:val="single" w:sz="4" w:space="0" w:color="auto"/>
            </w:tcBorders>
          </w:tcPr>
          <w:p w14:paraId="40AF71DE" w14:textId="178D493C" w:rsidR="00126A0E" w:rsidRPr="00DC6EEF" w:rsidRDefault="00AF42BE" w:rsidP="00CB1C2E">
            <w:pPr>
              <w:pStyle w:val="ListParagraph"/>
              <w:spacing w:after="0" w:line="240" w:lineRule="auto"/>
              <w:ind w:left="0"/>
              <w:contextualSpacing w:val="0"/>
              <w:jc w:val="both"/>
              <w:rPr>
                <w:color w:val="0070C0"/>
                <w:sz w:val="20"/>
                <w:szCs w:val="20"/>
                <w:lang w:val="en-US"/>
              </w:rPr>
            </w:pPr>
            <w:r w:rsidRPr="00B91C42">
              <w:rPr>
                <w:color w:val="0070C0"/>
                <w:sz w:val="20"/>
                <w:szCs w:val="20"/>
                <w:lang w:val="en-US"/>
              </w:rPr>
              <w:t xml:space="preserve">50% off on your next order if delivery is </w:t>
            </w:r>
            <w:r w:rsidR="00DE6A89" w:rsidRPr="00B91C42">
              <w:rPr>
                <w:color w:val="0070C0"/>
                <w:sz w:val="20"/>
                <w:szCs w:val="20"/>
                <w:lang w:val="en-US"/>
              </w:rPr>
              <w:t>delayed by</w:t>
            </w:r>
            <w:r w:rsidRPr="00B91C42">
              <w:rPr>
                <w:color w:val="0070C0"/>
                <w:sz w:val="20"/>
                <w:szCs w:val="20"/>
                <w:lang w:val="en-US"/>
              </w:rPr>
              <w:t xml:space="preserve"> 15 mins</w:t>
            </w:r>
            <w:r w:rsidR="00DE6A89" w:rsidRPr="00B91C42">
              <w:rPr>
                <w:color w:val="0070C0"/>
                <w:sz w:val="20"/>
                <w:szCs w:val="20"/>
                <w:lang w:val="en-US"/>
              </w:rPr>
              <w:t>+</w:t>
            </w:r>
          </w:p>
        </w:tc>
        <w:tc>
          <w:tcPr>
            <w:tcW w:w="2356" w:type="dxa"/>
            <w:tcBorders>
              <w:bottom w:val="single" w:sz="4" w:space="0" w:color="auto"/>
            </w:tcBorders>
          </w:tcPr>
          <w:p w14:paraId="1B234485" w14:textId="4AA05833" w:rsidR="00AF42BE" w:rsidRPr="00B91C42" w:rsidRDefault="00AF42BE" w:rsidP="00CB1C2E">
            <w:pPr>
              <w:pStyle w:val="ListParagraph"/>
              <w:spacing w:after="0" w:line="240" w:lineRule="auto"/>
              <w:ind w:left="0"/>
              <w:contextualSpacing w:val="0"/>
              <w:rPr>
                <w:rFonts w:ascii="Freestyle Script" w:hAnsi="Freestyle Script"/>
                <w:color w:val="0070C0"/>
                <w:sz w:val="36"/>
                <w:szCs w:val="36"/>
                <w:lang w:val="en-US"/>
              </w:rPr>
            </w:pPr>
            <w:r w:rsidRPr="00B91C42">
              <w:rPr>
                <w:color w:val="0070C0"/>
                <w:sz w:val="20"/>
                <w:szCs w:val="20"/>
                <w:lang w:val="en-US"/>
              </w:rPr>
              <w:t xml:space="preserve">300 ml rum and raisin ice-cream brick free for orders over </w:t>
            </w:r>
            <w:r w:rsidRPr="00B91C42">
              <w:rPr>
                <w:rFonts w:ascii="Calibri" w:hAnsi="Calibri" w:cs="Calibri"/>
                <w:color w:val="0070C0"/>
                <w:sz w:val="20"/>
                <w:szCs w:val="20"/>
                <w:lang w:val="en-US"/>
              </w:rPr>
              <w:t>₹1500</w:t>
            </w:r>
          </w:p>
          <w:p w14:paraId="25B03621" w14:textId="330857AB" w:rsidR="00AF42BE" w:rsidRPr="00B91C42" w:rsidRDefault="00AF42BE" w:rsidP="00CB1C2E">
            <w:pPr>
              <w:pStyle w:val="ListParagraph"/>
              <w:spacing w:after="0" w:line="240" w:lineRule="auto"/>
              <w:ind w:left="0"/>
              <w:contextualSpacing w:val="0"/>
              <w:rPr>
                <w:color w:val="0070C0"/>
                <w:lang w:val="en-US"/>
              </w:rPr>
            </w:pPr>
          </w:p>
        </w:tc>
        <w:tc>
          <w:tcPr>
            <w:tcW w:w="2315" w:type="dxa"/>
            <w:tcBorders>
              <w:bottom w:val="single" w:sz="4" w:space="0" w:color="auto"/>
            </w:tcBorders>
          </w:tcPr>
          <w:p w14:paraId="741959B7" w14:textId="6E75F824" w:rsidR="00AF42BE" w:rsidRPr="00B91C42" w:rsidRDefault="00AF42BE" w:rsidP="00CB1C2E">
            <w:pPr>
              <w:pStyle w:val="ListParagraph"/>
              <w:spacing w:after="0" w:line="240" w:lineRule="auto"/>
              <w:ind w:left="0"/>
              <w:contextualSpacing w:val="0"/>
              <w:rPr>
                <w:color w:val="0070C0"/>
                <w:lang w:val="en-US"/>
              </w:rPr>
            </w:pPr>
            <w:r w:rsidRPr="00B91C42">
              <w:rPr>
                <w:color w:val="0070C0"/>
                <w:sz w:val="20"/>
                <w:szCs w:val="20"/>
                <w:lang w:val="en-US"/>
              </w:rPr>
              <w:lastRenderedPageBreak/>
              <w:t xml:space="preserve">£10 lucky draw vouchers for 1 out of every 10 </w:t>
            </w:r>
            <w:proofErr w:type="gramStart"/>
            <w:r w:rsidRPr="00B91C42">
              <w:rPr>
                <w:color w:val="0070C0"/>
                <w:sz w:val="20"/>
                <w:szCs w:val="20"/>
                <w:lang w:val="en-US"/>
              </w:rPr>
              <w:t>client</w:t>
            </w:r>
            <w:proofErr w:type="gramEnd"/>
          </w:p>
        </w:tc>
        <w:tc>
          <w:tcPr>
            <w:tcW w:w="2315" w:type="dxa"/>
            <w:tcBorders>
              <w:bottom w:val="single" w:sz="4" w:space="0" w:color="auto"/>
            </w:tcBorders>
          </w:tcPr>
          <w:p w14:paraId="0B93B77F" w14:textId="4E370594" w:rsidR="00AF42BE" w:rsidRPr="00B91C42" w:rsidRDefault="00AF42BE" w:rsidP="00CB1C2E">
            <w:pPr>
              <w:pStyle w:val="ListParagraph"/>
              <w:spacing w:after="0" w:line="240" w:lineRule="auto"/>
              <w:ind w:left="0"/>
              <w:contextualSpacing w:val="0"/>
              <w:rPr>
                <w:color w:val="0070C0"/>
                <w:lang w:val="en-US"/>
              </w:rPr>
            </w:pPr>
            <w:proofErr w:type="spellStart"/>
            <w:r w:rsidRPr="00B91C42">
              <w:rPr>
                <w:color w:val="0070C0"/>
                <w:sz w:val="20"/>
                <w:szCs w:val="20"/>
                <w:lang w:val="en-US"/>
              </w:rPr>
              <w:t>Dhs</w:t>
            </w:r>
            <w:proofErr w:type="spellEnd"/>
            <w:r w:rsidRPr="00B91C42">
              <w:rPr>
                <w:color w:val="0070C0"/>
                <w:sz w:val="20"/>
                <w:szCs w:val="20"/>
                <w:lang w:val="en-US"/>
              </w:rPr>
              <w:t xml:space="preserve"> 50 off for orders over </w:t>
            </w:r>
            <w:proofErr w:type="spellStart"/>
            <w:r w:rsidRPr="00B91C42">
              <w:rPr>
                <w:color w:val="0070C0"/>
                <w:sz w:val="20"/>
                <w:szCs w:val="20"/>
                <w:lang w:val="en-US"/>
              </w:rPr>
              <w:t>Dhs</w:t>
            </w:r>
            <w:proofErr w:type="spellEnd"/>
            <w:r w:rsidRPr="00B91C42">
              <w:rPr>
                <w:color w:val="0070C0"/>
                <w:sz w:val="20"/>
                <w:szCs w:val="20"/>
                <w:lang w:val="en-US"/>
              </w:rPr>
              <w:t xml:space="preserve"> 500 for premium members</w:t>
            </w:r>
          </w:p>
        </w:tc>
      </w:tr>
      <w:tr w:rsidR="00480FE3" w14:paraId="55952D62" w14:textId="77777777" w:rsidTr="00DC6EEF">
        <w:tc>
          <w:tcPr>
            <w:tcW w:w="23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197B1A" w14:textId="4B7D3687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20"/>
                <w:szCs w:val="20"/>
                <w:lang w:val="en-US"/>
              </w:rPr>
            </w:pPr>
          </w:p>
        </w:tc>
        <w:tc>
          <w:tcPr>
            <w:tcW w:w="23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D943FD4" w14:textId="77777777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20"/>
                <w:szCs w:val="20"/>
                <w:lang w:val="en-US"/>
              </w:rPr>
            </w:pPr>
          </w:p>
        </w:tc>
        <w:tc>
          <w:tcPr>
            <w:tcW w:w="23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B61885F" w14:textId="77777777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20"/>
                <w:szCs w:val="20"/>
                <w:lang w:val="en-US"/>
              </w:rPr>
            </w:pPr>
          </w:p>
        </w:tc>
        <w:tc>
          <w:tcPr>
            <w:tcW w:w="23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7B994FA" w14:textId="77777777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20"/>
                <w:szCs w:val="20"/>
                <w:lang w:val="en-US"/>
              </w:rPr>
            </w:pPr>
          </w:p>
        </w:tc>
      </w:tr>
      <w:tr w:rsidR="00480FE3" w14:paraId="4709C0DD" w14:textId="77777777" w:rsidTr="00DC6EEF">
        <w:tc>
          <w:tcPr>
            <w:tcW w:w="2364" w:type="dxa"/>
            <w:tcBorders>
              <w:top w:val="single" w:sz="4" w:space="0" w:color="auto"/>
            </w:tcBorders>
          </w:tcPr>
          <w:p w14:paraId="6B7CCCE9" w14:textId="72C0AA34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</w:pPr>
            <w:proofErr w:type="spellStart"/>
            <w:r w:rsidRPr="00DC6EEF"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  <w:t>Thuisbezorgd</w:t>
            </w:r>
            <w:proofErr w:type="spellEnd"/>
          </w:p>
        </w:tc>
        <w:tc>
          <w:tcPr>
            <w:tcW w:w="2356" w:type="dxa"/>
            <w:tcBorders>
              <w:top w:val="single" w:sz="4" w:space="0" w:color="auto"/>
            </w:tcBorders>
          </w:tcPr>
          <w:p w14:paraId="2DCDF7CA" w14:textId="2804A48B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</w:pPr>
            <w:proofErr w:type="spellStart"/>
            <w:r w:rsidRPr="00DC6EEF"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  <w:t>Fritchi</w:t>
            </w:r>
            <w:proofErr w:type="spellEnd"/>
          </w:p>
        </w:tc>
        <w:tc>
          <w:tcPr>
            <w:tcW w:w="2315" w:type="dxa"/>
            <w:tcBorders>
              <w:top w:val="single" w:sz="4" w:space="0" w:color="auto"/>
            </w:tcBorders>
          </w:tcPr>
          <w:p w14:paraId="51A7BEA6" w14:textId="52635D71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</w:pPr>
            <w:proofErr w:type="spellStart"/>
            <w:r w:rsidRPr="00DC6EEF"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  <w:t>Lieferando</w:t>
            </w:r>
            <w:proofErr w:type="spellEnd"/>
          </w:p>
        </w:tc>
        <w:tc>
          <w:tcPr>
            <w:tcW w:w="2315" w:type="dxa"/>
            <w:tcBorders>
              <w:top w:val="single" w:sz="4" w:space="0" w:color="auto"/>
            </w:tcBorders>
          </w:tcPr>
          <w:p w14:paraId="2B49BDF9" w14:textId="1442F9B1" w:rsidR="00DC6EEF" w:rsidRPr="00DC6EEF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</w:pPr>
            <w:proofErr w:type="spellStart"/>
            <w:r w:rsidRPr="00DC6EEF">
              <w:rPr>
                <w:rFonts w:ascii="Freestyle Script" w:hAnsi="Freestyle Script"/>
                <w:color w:val="0070C0"/>
                <w:spacing w:val="40"/>
                <w:sz w:val="36"/>
                <w:szCs w:val="36"/>
                <w:lang w:val="en-US"/>
              </w:rPr>
              <w:t>Wolt</w:t>
            </w:r>
            <w:proofErr w:type="spellEnd"/>
          </w:p>
        </w:tc>
      </w:tr>
      <w:tr w:rsidR="00480FE3" w14:paraId="557D85A7" w14:textId="77777777" w:rsidTr="007036B5">
        <w:tc>
          <w:tcPr>
            <w:tcW w:w="2364" w:type="dxa"/>
            <w:tcBorders>
              <w:top w:val="single" w:sz="4" w:space="0" w:color="7F7F7F" w:themeColor="text1" w:themeTint="80"/>
            </w:tcBorders>
            <w:vAlign w:val="center"/>
          </w:tcPr>
          <w:p w14:paraId="1EA25AAB" w14:textId="721933D3" w:rsidR="002A32FD" w:rsidRPr="007036B5" w:rsidRDefault="007036B5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b/>
                <w:bCs/>
                <w:color w:val="0070C0"/>
                <w:sz w:val="16"/>
                <w:szCs w:val="16"/>
                <w:lang w:val="en-US"/>
              </w:rPr>
            </w:pPr>
            <w:r w:rsidRPr="007036B5">
              <w:rPr>
                <w:b/>
                <w:bCs/>
                <w:sz w:val="16"/>
                <w:szCs w:val="16"/>
              </w:rPr>
              <w:object w:dxaOrig="9675" w:dyaOrig="1710" w14:anchorId="639E331E">
                <v:shape id="_x0000_i1030" type="#_x0000_t75" style="width:40.75pt;height:7.6pt" o:ole="">
                  <v:imagedata r:id="rId40" o:title=""/>
                </v:shape>
                <o:OLEObject Type="Embed" ProgID="PBrush" ShapeID="_x0000_i1030" DrawAspect="Content" ObjectID="_1681913140" r:id="rId41"/>
              </w:object>
            </w:r>
            <w:r w:rsidR="00480FE3" w:rsidRPr="007036B5">
              <w:rPr>
                <w:b/>
                <w:bCs/>
                <w:sz w:val="16"/>
                <w:szCs w:val="16"/>
              </w:rPr>
              <w:t xml:space="preserve"> </w:t>
            </w:r>
            <w:r w:rsidR="002A32FD" w:rsidRPr="007036B5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 xml:space="preserve">2,000+ </w:t>
            </w:r>
            <w:r w:rsidR="00480FE3" w:rsidRPr="007036B5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foodies</w:t>
            </w:r>
          </w:p>
        </w:tc>
        <w:tc>
          <w:tcPr>
            <w:tcW w:w="2356" w:type="dxa"/>
            <w:tcBorders>
              <w:top w:val="single" w:sz="4" w:space="0" w:color="7F7F7F" w:themeColor="text1" w:themeTint="80"/>
            </w:tcBorders>
            <w:vAlign w:val="center"/>
          </w:tcPr>
          <w:p w14:paraId="557D01ED" w14:textId="0886B816" w:rsidR="002A32FD" w:rsidRPr="00480FE3" w:rsidRDefault="007036B5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16"/>
                <w:szCs w:val="16"/>
                <w:lang w:val="en-US"/>
              </w:rPr>
            </w:pPr>
            <w:r w:rsidRPr="00480FE3">
              <w:rPr>
                <w:sz w:val="16"/>
                <w:szCs w:val="16"/>
              </w:rPr>
              <w:object w:dxaOrig="9675" w:dyaOrig="1710" w14:anchorId="27FE2E3B">
                <v:shape id="_x0000_i1031" type="#_x0000_t75" style="width:40.75pt;height:7.6pt" o:ole="">
                  <v:imagedata r:id="rId40" o:title=""/>
                </v:shape>
                <o:OLEObject Type="Embed" ProgID="PBrush" ShapeID="_x0000_i1031" DrawAspect="Content" ObjectID="_1681913141" r:id="rId42"/>
              </w:object>
            </w:r>
            <w:r w:rsidR="00480FE3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 xml:space="preserve"> </w:t>
            </w:r>
            <w:r w:rsidR="002A32FD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3,000+</w:t>
            </w:r>
            <w:r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 xml:space="preserve"> foodies</w:t>
            </w:r>
          </w:p>
        </w:tc>
        <w:tc>
          <w:tcPr>
            <w:tcW w:w="2315" w:type="dxa"/>
            <w:tcBorders>
              <w:top w:val="single" w:sz="4" w:space="0" w:color="7F7F7F" w:themeColor="text1" w:themeTint="80"/>
            </w:tcBorders>
            <w:vAlign w:val="center"/>
          </w:tcPr>
          <w:p w14:paraId="37BFB697" w14:textId="5D741A23" w:rsidR="002A32FD" w:rsidRPr="00480FE3" w:rsidRDefault="007036B5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16"/>
                <w:szCs w:val="16"/>
              </w:rPr>
            </w:pPr>
            <w:r w:rsidRPr="00480FE3">
              <w:rPr>
                <w:sz w:val="16"/>
                <w:szCs w:val="16"/>
              </w:rPr>
              <w:object w:dxaOrig="9690" w:dyaOrig="1695" w14:anchorId="54EEE997">
                <v:shape id="_x0000_i1032" type="#_x0000_t75" style="width:35.05pt;height:7.6pt" o:ole="">
                  <v:imagedata r:id="rId34" o:title=""/>
                </v:shape>
                <o:OLEObject Type="Embed" ProgID="PBrush" ShapeID="_x0000_i1032" DrawAspect="Content" ObjectID="_1681913142" r:id="rId43"/>
              </w:object>
            </w:r>
            <w:r w:rsidR="00480FE3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 xml:space="preserve"> </w:t>
            </w:r>
            <w:r w:rsidR="002A32FD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7,000+</w:t>
            </w:r>
            <w:r w:rsidR="002A32FD" w:rsidRPr="00480FE3">
              <w:rPr>
                <w:i/>
                <w:iCs/>
                <w:color w:val="0070C0"/>
                <w:sz w:val="16"/>
                <w:szCs w:val="16"/>
                <w:lang w:val="en-US"/>
              </w:rPr>
              <w:t xml:space="preserve"> </w:t>
            </w:r>
            <w:r w:rsidRPr="007036B5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foodies</w:t>
            </w:r>
          </w:p>
        </w:tc>
        <w:tc>
          <w:tcPr>
            <w:tcW w:w="2315" w:type="dxa"/>
            <w:tcBorders>
              <w:top w:val="single" w:sz="4" w:space="0" w:color="7F7F7F" w:themeColor="text1" w:themeTint="80"/>
            </w:tcBorders>
            <w:vAlign w:val="center"/>
          </w:tcPr>
          <w:p w14:paraId="50CCA25C" w14:textId="1903AE42" w:rsidR="002A32FD" w:rsidRPr="00480FE3" w:rsidRDefault="007036B5" w:rsidP="00CB1C2E">
            <w:pPr>
              <w:pStyle w:val="ListParagraph"/>
              <w:spacing w:after="0" w:line="240" w:lineRule="auto"/>
              <w:ind w:left="0"/>
              <w:contextualSpacing w:val="0"/>
              <w:jc w:val="center"/>
              <w:rPr>
                <w:color w:val="0070C0"/>
                <w:sz w:val="16"/>
                <w:szCs w:val="16"/>
              </w:rPr>
            </w:pPr>
            <w:r w:rsidRPr="00480FE3">
              <w:rPr>
                <w:sz w:val="16"/>
                <w:szCs w:val="16"/>
              </w:rPr>
              <w:object w:dxaOrig="9675" w:dyaOrig="1710" w14:anchorId="64F80192">
                <v:shape id="_x0000_i1033" type="#_x0000_t75" style="width:40.75pt;height:7.6pt" o:ole="">
                  <v:imagedata r:id="rId40" o:title=""/>
                </v:shape>
                <o:OLEObject Type="Embed" ProgID="PBrush" ShapeID="_x0000_i1033" DrawAspect="Content" ObjectID="_1681913143" r:id="rId44"/>
              </w:object>
            </w:r>
            <w:r>
              <w:rPr>
                <w:sz w:val="16"/>
                <w:szCs w:val="16"/>
              </w:rPr>
              <w:t xml:space="preserve"> </w:t>
            </w:r>
            <w:r w:rsidR="002A32FD" w:rsidRPr="00480FE3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1,000+</w:t>
            </w:r>
            <w:r w:rsidR="002A32FD" w:rsidRPr="007036B5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 xml:space="preserve"> </w:t>
            </w:r>
            <w:r w:rsidRPr="007036B5">
              <w:rPr>
                <w:b/>
                <w:bCs/>
                <w:i/>
                <w:iCs/>
                <w:color w:val="0070C0"/>
                <w:sz w:val="16"/>
                <w:szCs w:val="16"/>
                <w:lang w:val="en-US"/>
              </w:rPr>
              <w:t>foodies</w:t>
            </w:r>
          </w:p>
        </w:tc>
      </w:tr>
      <w:tr w:rsidR="00480FE3" w14:paraId="462AB1D0" w14:textId="77777777" w:rsidTr="00DC6EEF">
        <w:tc>
          <w:tcPr>
            <w:tcW w:w="2364" w:type="dxa"/>
            <w:tcBorders>
              <w:top w:val="single" w:sz="4" w:space="0" w:color="7F7F7F" w:themeColor="text1" w:themeTint="80"/>
            </w:tcBorders>
          </w:tcPr>
          <w:p w14:paraId="20EF8708" w14:textId="4DA9A3A8" w:rsidR="00DC6EEF" w:rsidRPr="00B91C42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both"/>
              <w:rPr>
                <w:rFonts w:ascii="Freestyle Script" w:hAnsi="Freestyle Script"/>
                <w:color w:val="0070C0"/>
                <w:sz w:val="36"/>
                <w:szCs w:val="36"/>
                <w:lang w:val="en-US"/>
              </w:rPr>
            </w:pPr>
            <w:r w:rsidRPr="00B91C42">
              <w:rPr>
                <w:color w:val="0070C0"/>
                <w:sz w:val="20"/>
                <w:szCs w:val="20"/>
                <w:lang w:val="en-US"/>
              </w:rPr>
              <w:t xml:space="preserve">Additional 5% off on existing offers for orders of €50+ </w:t>
            </w:r>
          </w:p>
        </w:tc>
        <w:tc>
          <w:tcPr>
            <w:tcW w:w="2356" w:type="dxa"/>
            <w:tcBorders>
              <w:top w:val="single" w:sz="4" w:space="0" w:color="7F7F7F" w:themeColor="text1" w:themeTint="80"/>
            </w:tcBorders>
          </w:tcPr>
          <w:p w14:paraId="201BF4AE" w14:textId="324B0C35" w:rsidR="00DC6EEF" w:rsidRPr="00B91C42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both"/>
              <w:rPr>
                <w:rFonts w:ascii="Freestyle Script" w:hAnsi="Freestyle Script"/>
                <w:color w:val="0070C0"/>
                <w:sz w:val="36"/>
                <w:szCs w:val="36"/>
                <w:lang w:val="en-US"/>
              </w:rPr>
            </w:pPr>
            <w:r w:rsidRPr="00B91C42">
              <w:rPr>
                <w:color w:val="0070C0"/>
                <w:sz w:val="20"/>
                <w:szCs w:val="20"/>
                <w:lang w:val="en-US"/>
              </w:rPr>
              <w:t>15% off on deliveries from 2200 to 0000 h except on Fridays</w:t>
            </w:r>
          </w:p>
        </w:tc>
        <w:tc>
          <w:tcPr>
            <w:tcW w:w="2315" w:type="dxa"/>
            <w:tcBorders>
              <w:top w:val="single" w:sz="4" w:space="0" w:color="7F7F7F" w:themeColor="text1" w:themeTint="80"/>
            </w:tcBorders>
          </w:tcPr>
          <w:p w14:paraId="6B868895" w14:textId="1856120D" w:rsidR="00DC6EEF" w:rsidRPr="00B91C42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both"/>
              <w:rPr>
                <w:rFonts w:ascii="Freestyle Script" w:hAnsi="Freestyle Script"/>
                <w:color w:val="0070C0"/>
                <w:sz w:val="36"/>
                <w:szCs w:val="36"/>
                <w:lang w:val="en-US"/>
              </w:rPr>
            </w:pPr>
            <w:r w:rsidRPr="00B91C42">
              <w:rPr>
                <w:color w:val="0070C0"/>
              </w:rPr>
              <w:t>2 free Budweiser for deliveries of €30</w:t>
            </w:r>
            <w:r w:rsidRPr="00B91C42">
              <w:rPr>
                <w:color w:val="0070C0"/>
                <w:vertAlign w:val="superscript"/>
              </w:rPr>
              <w:t>+</w:t>
            </w:r>
            <w:r w:rsidRPr="00B91C42">
              <w:rPr>
                <w:color w:val="0070C0"/>
              </w:rPr>
              <w:t xml:space="preserve"> from 0900 to 1500  </w:t>
            </w:r>
          </w:p>
        </w:tc>
        <w:tc>
          <w:tcPr>
            <w:tcW w:w="2315" w:type="dxa"/>
            <w:tcBorders>
              <w:top w:val="single" w:sz="4" w:space="0" w:color="7F7F7F" w:themeColor="text1" w:themeTint="80"/>
            </w:tcBorders>
          </w:tcPr>
          <w:p w14:paraId="2332A003" w14:textId="05F2A2CC" w:rsidR="00DC6EEF" w:rsidRPr="00B91C42" w:rsidRDefault="00DC6EEF" w:rsidP="00CB1C2E">
            <w:pPr>
              <w:pStyle w:val="ListParagraph"/>
              <w:spacing w:after="0" w:line="240" w:lineRule="auto"/>
              <w:ind w:left="0"/>
              <w:contextualSpacing w:val="0"/>
              <w:jc w:val="both"/>
              <w:rPr>
                <w:rFonts w:ascii="Freestyle Script" w:hAnsi="Freestyle Script"/>
                <w:color w:val="0070C0"/>
                <w:sz w:val="36"/>
                <w:szCs w:val="36"/>
                <w:lang w:val="en-US"/>
              </w:rPr>
            </w:pPr>
            <w:r w:rsidRPr="00B91C42">
              <w:rPr>
                <w:color w:val="0070C0"/>
              </w:rPr>
              <w:t>2x points for orders placed 2+ days in advance</w:t>
            </w:r>
          </w:p>
        </w:tc>
      </w:tr>
    </w:tbl>
    <w:p w14:paraId="62CAC694" w14:textId="5D1656D1" w:rsidR="00C02536" w:rsidRDefault="00C02536" w:rsidP="00CB1C2E">
      <w:pPr>
        <w:pStyle w:val="ListParagraph"/>
        <w:spacing w:after="0" w:line="240" w:lineRule="auto"/>
        <w:ind w:left="360"/>
        <w:contextualSpacing w:val="0"/>
        <w:rPr>
          <w:lang w:val="en-US"/>
        </w:rPr>
      </w:pPr>
    </w:p>
    <w:p w14:paraId="7B8A676F" w14:textId="77777777" w:rsidR="00B91C42" w:rsidRPr="00C02536" w:rsidRDefault="00B91C42" w:rsidP="00CB1C2E">
      <w:pPr>
        <w:pStyle w:val="ListParagraph"/>
        <w:spacing w:after="0" w:line="240" w:lineRule="auto"/>
        <w:ind w:left="360"/>
        <w:contextualSpacing w:val="0"/>
        <w:rPr>
          <w:lang w:val="en-US"/>
        </w:rPr>
      </w:pPr>
    </w:p>
    <w:p w14:paraId="2AC4F895" w14:textId="2D2E8B74" w:rsidR="0024576F" w:rsidRDefault="0024576F" w:rsidP="00CB1C2E">
      <w:pPr>
        <w:pStyle w:val="ListParagraph"/>
        <w:numPr>
          <w:ilvl w:val="0"/>
          <w:numId w:val="1"/>
        </w:numPr>
        <w:spacing w:after="0" w:line="240" w:lineRule="auto"/>
        <w:contextualSpacing w:val="0"/>
        <w:jc w:val="both"/>
        <w:rPr>
          <w:lang w:val="en-US"/>
        </w:rPr>
      </w:pPr>
      <w:r w:rsidRPr="004A7E27">
        <w:rPr>
          <w:lang w:val="en-US"/>
        </w:rPr>
        <w:t xml:space="preserve">Next is </w:t>
      </w:r>
      <w:r w:rsidRPr="004A7E27">
        <w:rPr>
          <w:color w:val="C09200"/>
          <w:lang w:val="en-US"/>
        </w:rPr>
        <w:t>menu card.</w:t>
      </w:r>
      <w:r w:rsidRPr="004A7E27">
        <w:rPr>
          <w:lang w:val="en-US"/>
        </w:rPr>
        <w:t xml:space="preserve">  It should be like this </w:t>
      </w:r>
      <w:r w:rsidR="00F30A09">
        <w:rPr>
          <w:lang w:val="en-US"/>
        </w:rPr>
        <w:t>w</w:t>
      </w:r>
      <w:r w:rsidRPr="004A7E27">
        <w:rPr>
          <w:lang w:val="en-US"/>
        </w:rPr>
        <w:t xml:space="preserve">ith same upon hover effect that “Our Master Chef” in </w:t>
      </w:r>
      <w:hyperlink r:id="rId45" w:history="1">
        <w:r w:rsidR="0022735C" w:rsidRPr="004A7160">
          <w:rPr>
            <w:rStyle w:val="Hyperlink"/>
            <w:lang w:val="en-US"/>
          </w:rPr>
          <w:t>https://desifirangifoods.web.app</w:t>
        </w:r>
      </w:hyperlink>
      <w:r w:rsidRPr="004A7E27">
        <w:rPr>
          <w:lang w:val="en-US"/>
        </w:rPr>
        <w:t xml:space="preserve"> has.  But price and dish name must always be displayed.</w:t>
      </w:r>
    </w:p>
    <w:p w14:paraId="61812440" w14:textId="77777777" w:rsidR="0024576F" w:rsidRPr="009B2360" w:rsidRDefault="0024576F" w:rsidP="00CB1C2E">
      <w:pPr>
        <w:pStyle w:val="ListParagraph"/>
        <w:spacing w:after="0" w:line="240" w:lineRule="auto"/>
        <w:contextualSpacing w:val="0"/>
        <w:rPr>
          <w:lang w:val="en-US"/>
        </w:rPr>
      </w:pPr>
    </w:p>
    <w:p w14:paraId="1BDABF84" w14:textId="2114FAF6" w:rsidR="007E7D66" w:rsidRPr="007E7D66" w:rsidRDefault="0024576F" w:rsidP="00CB1C2E">
      <w:pPr>
        <w:pStyle w:val="ListParagraph"/>
        <w:spacing w:after="0" w:line="240" w:lineRule="auto"/>
        <w:contextualSpacing w:val="0"/>
        <w:jc w:val="both"/>
        <w:rPr>
          <w:color w:val="0070C0"/>
          <w:lang w:val="en-US"/>
        </w:rPr>
      </w:pPr>
      <w:r>
        <w:rPr>
          <w:lang w:val="en-US"/>
        </w:rPr>
        <w:t xml:space="preserve">Menu will have sections: </w:t>
      </w:r>
      <w:r w:rsidR="007E7D66">
        <w:rPr>
          <w:lang w:val="en-US"/>
        </w:rPr>
        <w:t>“</w:t>
      </w:r>
      <w:r w:rsidRPr="007E7D66">
        <w:rPr>
          <w:color w:val="0070C0"/>
          <w:lang w:val="en-US"/>
        </w:rPr>
        <w:t>ALL</w:t>
      </w:r>
      <w:r w:rsidR="007E7D66" w:rsidRPr="007E7D66">
        <w:rPr>
          <w:color w:val="0070C0"/>
          <w:lang w:val="en-US"/>
        </w:rPr>
        <w:t xml:space="preserve"> </w:t>
      </w:r>
      <w:r w:rsidR="007E7D66" w:rsidRPr="007E7D66">
        <w:rPr>
          <w:noProof/>
          <w:color w:val="0070C0"/>
        </w:rPr>
        <w:drawing>
          <wp:inline distT="0" distB="0" distL="0" distR="0" wp14:anchorId="76D247C6" wp14:editId="7C1870D6">
            <wp:extent cx="228600" cy="986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6C36" w14:textId="3CEC6265" w:rsidR="007E7D66" w:rsidRPr="007E7D66" w:rsidRDefault="007E7D66" w:rsidP="00CB1C2E">
      <w:pPr>
        <w:pStyle w:val="ListParagraph"/>
        <w:spacing w:after="0" w:line="240" w:lineRule="auto"/>
        <w:ind w:left="2160"/>
        <w:contextualSpacing w:val="0"/>
        <w:jc w:val="both"/>
        <w:rPr>
          <w:color w:val="0070C0"/>
          <w:lang w:val="en-US"/>
        </w:rPr>
      </w:pPr>
      <w:r w:rsidRPr="007E7D66">
        <w:rPr>
          <w:color w:val="0070C0"/>
          <w:lang w:val="en-US"/>
        </w:rPr>
        <w:t xml:space="preserve">     </w:t>
      </w:r>
      <w:r w:rsidR="0024576F" w:rsidRPr="007E7D66">
        <w:rPr>
          <w:color w:val="0070C0"/>
          <w:lang w:val="en-US"/>
        </w:rPr>
        <w:t>Cold Coffee</w:t>
      </w:r>
      <w:r w:rsidRPr="007E7D66">
        <w:rPr>
          <w:color w:val="0070C0"/>
          <w:lang w:val="en-US"/>
        </w:rPr>
        <w:t xml:space="preserve"> </w:t>
      </w:r>
      <w:r w:rsidRPr="007E7D66">
        <w:rPr>
          <w:noProof/>
          <w:color w:val="0070C0"/>
        </w:rPr>
        <w:drawing>
          <wp:inline distT="0" distB="0" distL="0" distR="0" wp14:anchorId="588BACFF" wp14:editId="0178A462">
            <wp:extent cx="228600" cy="986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D49B" w14:textId="77777777" w:rsidR="00F626FD" w:rsidRDefault="007E7D66" w:rsidP="00CB1C2E">
      <w:pPr>
        <w:pStyle w:val="ListParagraph"/>
        <w:spacing w:after="0" w:line="240" w:lineRule="auto"/>
        <w:ind w:left="2160"/>
        <w:contextualSpacing w:val="0"/>
        <w:jc w:val="both"/>
        <w:rPr>
          <w:color w:val="0070C0"/>
          <w:lang w:val="en-US"/>
        </w:rPr>
      </w:pPr>
      <w:r w:rsidRPr="007E7D66">
        <w:rPr>
          <w:color w:val="0070C0"/>
          <w:lang w:val="en-US"/>
        </w:rPr>
        <w:t xml:space="preserve">      </w:t>
      </w:r>
      <w:r w:rsidR="0024576F" w:rsidRPr="007E7D66">
        <w:rPr>
          <w:color w:val="0070C0"/>
          <w:lang w:val="en-US"/>
        </w:rPr>
        <w:t xml:space="preserve"> Hot Coffee</w:t>
      </w:r>
      <w:r w:rsidRPr="007E7D66">
        <w:rPr>
          <w:color w:val="0070C0"/>
          <w:lang w:val="en-US"/>
        </w:rPr>
        <w:t xml:space="preserve"> </w:t>
      </w:r>
      <w:r w:rsidRPr="007E7D66">
        <w:rPr>
          <w:noProof/>
          <w:color w:val="0070C0"/>
        </w:rPr>
        <w:drawing>
          <wp:inline distT="0" distB="0" distL="0" distR="0" wp14:anchorId="0F3B6899" wp14:editId="752866F5">
            <wp:extent cx="228600" cy="9861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D594" w14:textId="769088C3" w:rsidR="007E7D66" w:rsidRPr="00F626FD" w:rsidRDefault="00F626FD" w:rsidP="00CB1C2E">
      <w:pPr>
        <w:spacing w:before="0" w:after="0" w:line="240" w:lineRule="auto"/>
        <w:ind w:left="1440"/>
        <w:jc w:val="both"/>
        <w:rPr>
          <w:color w:val="0070C0"/>
        </w:rPr>
      </w:pPr>
      <w:r>
        <w:rPr>
          <w:color w:val="0070C0"/>
        </w:rPr>
        <w:t xml:space="preserve">        </w:t>
      </w:r>
      <w:r w:rsidR="009C7E92">
        <w:rPr>
          <w:color w:val="0070C0"/>
        </w:rPr>
        <w:t xml:space="preserve"> </w:t>
      </w:r>
      <w:r>
        <w:rPr>
          <w:color w:val="0070C0"/>
        </w:rPr>
        <w:t xml:space="preserve">  </w:t>
      </w:r>
      <w:r w:rsidRPr="00F626FD">
        <w:rPr>
          <w:color w:val="0070C0"/>
        </w:rPr>
        <w:t>Sand</w:t>
      </w:r>
      <w:r w:rsidR="0024576F" w:rsidRPr="00F626FD">
        <w:rPr>
          <w:color w:val="0070C0"/>
        </w:rPr>
        <w:t>wich</w:t>
      </w:r>
      <w:r w:rsidR="00F1442E" w:rsidRPr="00F626FD">
        <w:rPr>
          <w:color w:val="0070C0"/>
        </w:rPr>
        <w:t xml:space="preserve"> &amp; Wrap</w:t>
      </w:r>
      <w:r w:rsidR="007E7D66" w:rsidRPr="00F626FD">
        <w:rPr>
          <w:color w:val="0070C0"/>
        </w:rPr>
        <w:t xml:space="preserve"> </w:t>
      </w:r>
      <w:r w:rsidR="007E7D66" w:rsidRPr="007E7D66">
        <w:rPr>
          <w:noProof/>
        </w:rPr>
        <w:drawing>
          <wp:inline distT="0" distB="0" distL="0" distR="0" wp14:anchorId="5AAC4603" wp14:editId="1E06C9C4">
            <wp:extent cx="228600" cy="9861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79E9" w14:textId="0EC58014" w:rsidR="00A0119A" w:rsidRDefault="007E5D68" w:rsidP="00CB1C2E">
      <w:pPr>
        <w:spacing w:before="0" w:after="0" w:line="240" w:lineRule="auto"/>
        <w:ind w:left="1440"/>
        <w:jc w:val="both"/>
        <w:rPr>
          <w:color w:val="0070C0"/>
        </w:rPr>
      </w:pPr>
      <w:r>
        <w:rPr>
          <w:color w:val="0070C0"/>
        </w:rPr>
        <w:t xml:space="preserve">         </w:t>
      </w:r>
      <w:r w:rsidR="009C7E92">
        <w:rPr>
          <w:color w:val="0070C0"/>
        </w:rPr>
        <w:t xml:space="preserve"> </w:t>
      </w:r>
      <w:r w:rsidR="007E7D66" w:rsidRPr="007E7D66">
        <w:rPr>
          <w:color w:val="0070C0"/>
        </w:rPr>
        <w:t xml:space="preserve">     </w:t>
      </w:r>
      <w:r w:rsidR="0024576F" w:rsidRPr="007E7D66">
        <w:rPr>
          <w:color w:val="0070C0"/>
        </w:rPr>
        <w:t>Cake</w:t>
      </w:r>
      <w:r>
        <w:rPr>
          <w:color w:val="0070C0"/>
        </w:rPr>
        <w:t xml:space="preserve"> &amp; Mousse</w:t>
      </w:r>
      <w:r w:rsidR="00A0119A">
        <w:rPr>
          <w:color w:val="0070C0"/>
        </w:rPr>
        <w:t xml:space="preserve"> </w:t>
      </w:r>
      <w:r w:rsidR="00A0119A" w:rsidRPr="007E7D66">
        <w:rPr>
          <w:noProof/>
        </w:rPr>
        <w:drawing>
          <wp:inline distT="0" distB="0" distL="0" distR="0" wp14:anchorId="49CF25B4" wp14:editId="2AE64B33">
            <wp:extent cx="228600" cy="9861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889" w14:textId="1A138701" w:rsidR="007E7D66" w:rsidRDefault="00A0119A" w:rsidP="00CB1C2E">
      <w:pPr>
        <w:spacing w:before="0" w:after="0" w:line="240" w:lineRule="auto"/>
        <w:ind w:left="1440"/>
        <w:jc w:val="both"/>
      </w:pPr>
      <w:r>
        <w:rPr>
          <w:color w:val="0070C0"/>
        </w:rPr>
        <w:t xml:space="preserve">                   Merchandise</w:t>
      </w:r>
      <w:r w:rsidR="007E7D66" w:rsidRPr="007E7D66">
        <w:rPr>
          <w:color w:val="0070C0"/>
        </w:rPr>
        <w:t>”</w:t>
      </w:r>
      <w:r w:rsidR="0024576F" w:rsidRPr="007E7D66">
        <w:t xml:space="preserve"> </w:t>
      </w:r>
    </w:p>
    <w:p w14:paraId="63209A81" w14:textId="77777777" w:rsidR="007E7D66" w:rsidRPr="007E7D66" w:rsidRDefault="007E7D66" w:rsidP="00CB1C2E">
      <w:pPr>
        <w:spacing w:before="0" w:after="0" w:line="240" w:lineRule="auto"/>
        <w:jc w:val="both"/>
        <w:rPr>
          <w:color w:val="auto"/>
        </w:rPr>
      </w:pPr>
    </w:p>
    <w:p w14:paraId="325886F7" w14:textId="27CE2320" w:rsidR="0024576F" w:rsidRPr="007E7D66" w:rsidRDefault="007E7D66" w:rsidP="00CB1C2E">
      <w:pPr>
        <w:spacing w:before="0" w:after="0" w:line="240" w:lineRule="auto"/>
        <w:ind w:left="720"/>
        <w:jc w:val="both"/>
        <w:rPr>
          <w:color w:val="auto"/>
        </w:rPr>
      </w:pPr>
      <w:r w:rsidRPr="007E7D66">
        <w:rPr>
          <w:color w:val="auto"/>
        </w:rPr>
        <w:t>I</w:t>
      </w:r>
      <w:r w:rsidR="0024576F" w:rsidRPr="007E7D66">
        <w:rPr>
          <w:color w:val="auto"/>
        </w:rPr>
        <w:t xml:space="preserve">f product is </w:t>
      </w:r>
      <w:proofErr w:type="gramStart"/>
      <w:r w:rsidR="0024576F" w:rsidRPr="007E7D66">
        <w:rPr>
          <w:color w:val="auto"/>
        </w:rPr>
        <w:t>deliverable</w:t>
      </w:r>
      <w:proofErr w:type="gramEnd"/>
      <w:r w:rsidR="0024576F" w:rsidRPr="007E7D66">
        <w:rPr>
          <w:color w:val="auto"/>
        </w:rPr>
        <w:t xml:space="preserve"> then write a ’D’ on it which should upon hover show the action</w:t>
      </w:r>
    </w:p>
    <w:p w14:paraId="093E71CC" w14:textId="77777777" w:rsidR="0024576F" w:rsidRDefault="0024576F" w:rsidP="00CB1C2E">
      <w:pPr>
        <w:pStyle w:val="ListParagraph"/>
        <w:spacing w:after="0" w:line="240" w:lineRule="auto"/>
        <w:contextualSpacing w:val="0"/>
        <w:jc w:val="both"/>
        <w:rPr>
          <w:lang w:val="en-US"/>
        </w:rPr>
      </w:pPr>
    </w:p>
    <w:p w14:paraId="3BA05E33" w14:textId="77777777" w:rsidR="0024576F" w:rsidRPr="009B2360" w:rsidRDefault="0024576F" w:rsidP="00CB1C2E">
      <w:pPr>
        <w:pStyle w:val="ListParagraph"/>
        <w:spacing w:after="0" w:line="240" w:lineRule="auto"/>
        <w:contextualSpacing w:val="0"/>
        <w:jc w:val="both"/>
        <w:rPr>
          <w:lang w:val="en-US"/>
        </w:rPr>
      </w:pPr>
      <w:r>
        <w:rPr>
          <w:lang w:val="en-US"/>
        </w:rPr>
        <w:t xml:space="preserve">Pick 4-10 items per section.  Pick menu names from here </w:t>
      </w:r>
      <w:hyperlink r:id="rId46" w:history="1">
        <w:r w:rsidRPr="00F77F4C">
          <w:rPr>
            <w:rStyle w:val="Hyperlink"/>
            <w:lang w:val="en-US"/>
          </w:rPr>
          <w:t>https://content-prod-live.cert.starbucks.com/binary/v2/asset/132-69271.pdf</w:t>
        </w:r>
      </w:hyperlink>
      <w:r>
        <w:rPr>
          <w:lang w:val="en-US"/>
        </w:rPr>
        <w:t xml:space="preserve"> or elsewhere if you know a better site.  Relevant images will be picked from online sites in highest resolution.</w:t>
      </w:r>
    </w:p>
    <w:p w14:paraId="124AA21F" w14:textId="77777777" w:rsidR="0024576F" w:rsidRPr="004A7E27" w:rsidRDefault="0024576F" w:rsidP="00CB1C2E">
      <w:pPr>
        <w:pStyle w:val="ListParagraph"/>
        <w:spacing w:after="0" w:line="240" w:lineRule="auto"/>
        <w:contextualSpacing w:val="0"/>
        <w:jc w:val="both"/>
        <w:rPr>
          <w:lang w:val="en-US"/>
        </w:rPr>
      </w:pPr>
    </w:p>
    <w:p w14:paraId="543A3FB3" w14:textId="77777777" w:rsidR="0024576F" w:rsidRDefault="0024576F" w:rsidP="00CB1C2E">
      <w:pPr>
        <w:spacing w:before="0" w:after="0" w:line="240" w:lineRule="auto"/>
      </w:pPr>
      <w:r>
        <w:rPr>
          <w:noProof/>
        </w:rPr>
        <w:drawing>
          <wp:inline distT="0" distB="0" distL="0" distR="0" wp14:anchorId="7C346A91" wp14:editId="01E93670">
            <wp:extent cx="5723890" cy="1894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97F5" w14:textId="05B5BA4D" w:rsidR="0024576F" w:rsidRDefault="0024576F" w:rsidP="00CB1C2E">
      <w:pPr>
        <w:spacing w:before="0" w:after="0" w:line="240" w:lineRule="auto"/>
      </w:pPr>
    </w:p>
    <w:p w14:paraId="2AFD1AD7" w14:textId="4FE1B8BB" w:rsidR="0005591F" w:rsidRDefault="0005591F" w:rsidP="00CB1C2E">
      <w:pPr>
        <w:spacing w:before="0" w:after="0" w:line="240" w:lineRule="auto"/>
        <w:rPr>
          <w:color w:val="0070C0"/>
        </w:rPr>
      </w:pPr>
    </w:p>
    <w:p w14:paraId="27B8BD9E" w14:textId="7979DAEC" w:rsidR="00FE5B15" w:rsidRPr="0005591F" w:rsidRDefault="00B036E9" w:rsidP="00CB1C2E">
      <w:pPr>
        <w:spacing w:before="0" w:after="0" w:line="240" w:lineRule="auto"/>
        <w:rPr>
          <w:b/>
          <w:bCs/>
        </w:rPr>
      </w:pPr>
      <w:r w:rsidRPr="0005591F">
        <w:rPr>
          <w:b/>
          <w:bCs/>
          <w:color w:val="0070C0"/>
        </w:rPr>
        <w:t>Cold Coffee</w:t>
      </w:r>
      <w:r w:rsidR="00C6646B" w:rsidRPr="0005591F">
        <w:rPr>
          <w:b/>
          <w:bCs/>
          <w:color w:val="0070C0"/>
        </w:rPr>
        <w:t xml:space="preserve"> </w:t>
      </w:r>
    </w:p>
    <w:p w14:paraId="116BCEBF" w14:textId="77777777" w:rsidR="0005591F" w:rsidRDefault="0005591F" w:rsidP="00CB1C2E">
      <w:pPr>
        <w:spacing w:before="0" w:after="0" w:line="240" w:lineRule="auto"/>
        <w:rPr>
          <w:color w:val="0070C0"/>
        </w:rPr>
      </w:pPr>
    </w:p>
    <w:p w14:paraId="409A4F8E" w14:textId="3089E5B5" w:rsidR="00B036E9" w:rsidRDefault="00B036E9" w:rsidP="00CB1C2E">
      <w:pPr>
        <w:spacing w:before="0" w:after="0" w:line="240" w:lineRule="auto"/>
        <w:rPr>
          <w:color w:val="0070C0"/>
        </w:rPr>
      </w:pPr>
      <w:r w:rsidRPr="00B036E9">
        <w:rPr>
          <w:color w:val="0070C0"/>
        </w:rPr>
        <w:t xml:space="preserve">Cold Brew Coffee </w:t>
      </w:r>
      <w:r w:rsidR="00C6646B">
        <w:rPr>
          <w:color w:val="0070C0"/>
        </w:rPr>
        <w:t>€11.</w:t>
      </w:r>
      <w:r w:rsidR="00C6646B" w:rsidRPr="00B036E9">
        <w:rPr>
          <w:color w:val="0070C0"/>
          <w:vertAlign w:val="superscript"/>
        </w:rPr>
        <w:t>99</w:t>
      </w:r>
      <w:r w:rsidR="00A943DF">
        <w:rPr>
          <w:color w:val="0070C0"/>
          <w:vertAlign w:val="superscript"/>
        </w:rPr>
        <w:t xml:space="preserve"> </w:t>
      </w:r>
      <w:r w:rsidR="00325FF7">
        <w:rPr>
          <w:color w:val="0070C0"/>
        </w:rPr>
        <w:t>300 ml</w:t>
      </w:r>
      <w:r w:rsidR="00325FF7" w:rsidRPr="00B036E9">
        <w:rPr>
          <w:color w:val="0070C0"/>
        </w:rPr>
        <w:t xml:space="preserve"> </w:t>
      </w:r>
      <w:r w:rsidRPr="00B036E9">
        <w:rPr>
          <w:color w:val="0070C0"/>
        </w:rPr>
        <w:t>(D)</w:t>
      </w:r>
    </w:p>
    <w:p w14:paraId="0B277AEE" w14:textId="22571F28" w:rsidR="00C6646B" w:rsidRPr="00C6646B" w:rsidRDefault="00C6646B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CD-CC-01</w:t>
      </w:r>
      <w:r w:rsidR="004E0902">
        <w:rPr>
          <w:color w:val="0070C0"/>
        </w:rPr>
        <w:t>D</w:t>
      </w:r>
    </w:p>
    <w:p w14:paraId="7AEABF24" w14:textId="70F3C58F" w:rsidR="00B036E9" w:rsidRDefault="00B036E9" w:rsidP="00CB1C2E">
      <w:pPr>
        <w:spacing w:before="0" w:after="0" w:line="240" w:lineRule="auto"/>
        <w:rPr>
          <w:color w:val="0070C0"/>
        </w:rPr>
      </w:pPr>
      <w:r w:rsidRPr="00B036E9">
        <w:rPr>
          <w:color w:val="0070C0"/>
        </w:rPr>
        <w:t>Coffee granules brewed with ice cold water over 24 hours to extract complex flavors</w:t>
      </w:r>
      <w:r w:rsidR="00C6646B">
        <w:rPr>
          <w:color w:val="0070C0"/>
        </w:rPr>
        <w:t xml:space="preserve"> </w:t>
      </w:r>
      <w:r w:rsidR="00C6646B" w:rsidRPr="00C6646B">
        <w:rPr>
          <w:color w:val="auto"/>
        </w:rPr>
        <w:sym w:font="Wingdings" w:char="F0E0"/>
      </w:r>
      <w:r w:rsidR="00C6646B" w:rsidRPr="00C6646B">
        <w:rPr>
          <w:color w:val="auto"/>
        </w:rPr>
        <w:t xml:space="preserve"> should appear only when hovered upon</w:t>
      </w:r>
    </w:p>
    <w:p w14:paraId="1AB3D000" w14:textId="77777777" w:rsidR="00B036E9" w:rsidRDefault="00B036E9" w:rsidP="00CB1C2E">
      <w:pPr>
        <w:spacing w:before="0" w:after="0" w:line="240" w:lineRule="auto"/>
      </w:pPr>
    </w:p>
    <w:p w14:paraId="7F3F56A7" w14:textId="0647C3A3" w:rsidR="00B036E9" w:rsidRDefault="00B036E9" w:rsidP="00CB1C2E">
      <w:pPr>
        <w:spacing w:before="0" w:after="0" w:line="240" w:lineRule="auto"/>
        <w:rPr>
          <w:color w:val="0070C0"/>
        </w:rPr>
      </w:pPr>
      <w:r w:rsidRPr="00B036E9">
        <w:rPr>
          <w:color w:val="0070C0"/>
        </w:rPr>
        <w:t>Fruit Fusion</w:t>
      </w:r>
      <w:r w:rsidR="004E0902">
        <w:rPr>
          <w:color w:val="0070C0"/>
        </w:rPr>
        <w:t xml:space="preserve"> </w:t>
      </w:r>
      <w:r w:rsidR="000618F3" w:rsidRPr="00B036E9">
        <w:rPr>
          <w:color w:val="0070C0"/>
        </w:rPr>
        <w:t>Coffee</w:t>
      </w:r>
      <w:r w:rsidR="000618F3">
        <w:rPr>
          <w:color w:val="0070C0"/>
        </w:rPr>
        <w:t xml:space="preserve"> </w:t>
      </w:r>
      <w:r w:rsidR="004E0902">
        <w:rPr>
          <w:color w:val="0070C0"/>
        </w:rPr>
        <w:t>€12.</w:t>
      </w:r>
      <w:r w:rsidR="004E0902">
        <w:rPr>
          <w:color w:val="0070C0"/>
          <w:vertAlign w:val="superscript"/>
        </w:rPr>
        <w:t>4</w:t>
      </w:r>
      <w:r w:rsidR="004E0902"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 w:rsidR="00325FF7">
        <w:rPr>
          <w:color w:val="0070C0"/>
        </w:rPr>
        <w:t xml:space="preserve">300 ml </w:t>
      </w:r>
      <w:r w:rsidRPr="00B036E9">
        <w:rPr>
          <w:color w:val="0070C0"/>
        </w:rPr>
        <w:t>(D)</w:t>
      </w:r>
    </w:p>
    <w:p w14:paraId="6E81E7D3" w14:textId="03530499" w:rsidR="004E0902" w:rsidRDefault="004E0902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CD-CC-02D</w:t>
      </w:r>
    </w:p>
    <w:p w14:paraId="3BEC4FE3" w14:textId="42F96900" w:rsidR="00B036E9" w:rsidRDefault="00B036E9" w:rsidP="00CB1C2E">
      <w:pPr>
        <w:spacing w:before="0" w:after="0" w:line="240" w:lineRule="auto"/>
        <w:rPr>
          <w:color w:val="0070C0"/>
        </w:rPr>
      </w:pPr>
      <w:r w:rsidRPr="00B036E9">
        <w:rPr>
          <w:color w:val="0070C0"/>
        </w:rPr>
        <w:t xml:space="preserve">Cold brewed coffee infused with essence of blueberries and orange prepared over 24 </w:t>
      </w:r>
      <w:proofErr w:type="gramStart"/>
      <w:r w:rsidRPr="00B036E9">
        <w:rPr>
          <w:color w:val="0070C0"/>
        </w:rPr>
        <w:t>hours</w:t>
      </w:r>
      <w:proofErr w:type="gramEnd"/>
    </w:p>
    <w:p w14:paraId="753DEAD5" w14:textId="77777777" w:rsidR="00B036E9" w:rsidRPr="00B036E9" w:rsidRDefault="00B036E9" w:rsidP="00CB1C2E">
      <w:pPr>
        <w:spacing w:before="0" w:after="0" w:line="240" w:lineRule="auto"/>
        <w:rPr>
          <w:color w:val="0070C0"/>
        </w:rPr>
      </w:pPr>
    </w:p>
    <w:p w14:paraId="6104D0A1" w14:textId="21571D90" w:rsidR="00B036E9" w:rsidRDefault="00B036E9" w:rsidP="00CB1C2E">
      <w:pPr>
        <w:spacing w:before="0" w:after="0" w:line="240" w:lineRule="auto"/>
        <w:rPr>
          <w:color w:val="0070C0"/>
        </w:rPr>
      </w:pPr>
      <w:r w:rsidRPr="00B036E9">
        <w:rPr>
          <w:color w:val="0070C0"/>
        </w:rPr>
        <w:lastRenderedPageBreak/>
        <w:t xml:space="preserve">Hazelnut Latte </w:t>
      </w:r>
      <w:r w:rsidR="00325FF7">
        <w:rPr>
          <w:color w:val="0070C0"/>
        </w:rPr>
        <w:t xml:space="preserve">300 ml </w:t>
      </w:r>
      <w:r w:rsidR="004E0902">
        <w:rPr>
          <w:color w:val="0070C0"/>
        </w:rPr>
        <w:t>€13.</w:t>
      </w:r>
      <w:r w:rsidR="004E0902">
        <w:rPr>
          <w:color w:val="0070C0"/>
          <w:vertAlign w:val="superscript"/>
        </w:rPr>
        <w:t>4</w:t>
      </w:r>
      <w:r w:rsidR="004E0902"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>(D)</w:t>
      </w:r>
    </w:p>
    <w:p w14:paraId="208D6EB5" w14:textId="6F039860" w:rsidR="004E0902" w:rsidRDefault="004E0902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CD-CC-03D</w:t>
      </w:r>
    </w:p>
    <w:p w14:paraId="10C4ADB2" w14:textId="2431D769" w:rsidR="00B036E9" w:rsidRPr="00B036E9" w:rsidRDefault="00B036E9" w:rsidP="00CB1C2E">
      <w:pPr>
        <w:spacing w:before="0" w:after="0" w:line="240" w:lineRule="auto"/>
        <w:rPr>
          <w:color w:val="0070C0"/>
        </w:rPr>
      </w:pPr>
      <w:r w:rsidRPr="00B036E9">
        <w:rPr>
          <w:color w:val="0070C0"/>
        </w:rPr>
        <w:t>Cold brewed doppio espresso with whole milk infused with hazelnut</w:t>
      </w:r>
      <w:r>
        <w:rPr>
          <w:color w:val="0070C0"/>
        </w:rPr>
        <w:t xml:space="preserve"> and rose</w:t>
      </w:r>
      <w:r w:rsidRPr="00B036E9">
        <w:rPr>
          <w:color w:val="0070C0"/>
        </w:rPr>
        <w:t xml:space="preserve"> </w:t>
      </w:r>
      <w:proofErr w:type="gramStart"/>
      <w:r w:rsidRPr="00B036E9">
        <w:rPr>
          <w:color w:val="0070C0"/>
        </w:rPr>
        <w:t>extract</w:t>
      </w:r>
      <w:r w:rsidR="00550FD2">
        <w:rPr>
          <w:color w:val="0070C0"/>
        </w:rPr>
        <w:t>s</w:t>
      </w:r>
      <w:proofErr w:type="gramEnd"/>
    </w:p>
    <w:p w14:paraId="64484D25" w14:textId="5885F849" w:rsidR="00B036E9" w:rsidRPr="00B036E9" w:rsidRDefault="00B036E9" w:rsidP="00CB1C2E">
      <w:pPr>
        <w:spacing w:before="0" w:after="0" w:line="240" w:lineRule="auto"/>
        <w:rPr>
          <w:color w:val="0070C0"/>
        </w:rPr>
      </w:pPr>
    </w:p>
    <w:p w14:paraId="5166EA7C" w14:textId="152E0C13" w:rsidR="004E0902" w:rsidRDefault="00B036E9" w:rsidP="00CB1C2E">
      <w:pPr>
        <w:spacing w:before="0" w:after="0" w:line="240" w:lineRule="auto"/>
      </w:pPr>
      <w:r w:rsidRPr="00B036E9">
        <w:rPr>
          <w:color w:val="0070C0"/>
        </w:rPr>
        <w:t>Iced Latte</w:t>
      </w:r>
      <w:r w:rsidR="004E0902">
        <w:rPr>
          <w:color w:val="0070C0"/>
        </w:rPr>
        <w:t xml:space="preserve"> </w:t>
      </w:r>
      <w:r w:rsidR="00325FF7">
        <w:rPr>
          <w:color w:val="0070C0"/>
        </w:rPr>
        <w:t xml:space="preserve">400 ml </w:t>
      </w:r>
      <w:r w:rsidR="004E0902">
        <w:rPr>
          <w:color w:val="0070C0"/>
        </w:rPr>
        <w:t>€5.</w:t>
      </w:r>
      <w:r w:rsidR="004E0902">
        <w:rPr>
          <w:color w:val="0070C0"/>
          <w:vertAlign w:val="superscript"/>
        </w:rPr>
        <w:t>4</w:t>
      </w:r>
      <w:r w:rsidR="004E0902" w:rsidRPr="00B036E9">
        <w:rPr>
          <w:color w:val="0070C0"/>
          <w:vertAlign w:val="superscript"/>
        </w:rPr>
        <w:t>9</w:t>
      </w:r>
    </w:p>
    <w:p w14:paraId="77F998FA" w14:textId="57A90CB7" w:rsidR="004E0902" w:rsidRDefault="004E0902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CD-CC-04</w:t>
      </w:r>
    </w:p>
    <w:p w14:paraId="3E056EF2" w14:textId="4F2160C2" w:rsidR="00B036E9" w:rsidRDefault="00B036E9" w:rsidP="00CB1C2E">
      <w:pPr>
        <w:spacing w:before="0" w:after="0" w:line="240" w:lineRule="auto"/>
      </w:pPr>
      <w:r>
        <w:rPr>
          <w:color w:val="0070C0"/>
        </w:rPr>
        <w:t>D</w:t>
      </w:r>
      <w:r w:rsidRPr="00B036E9">
        <w:rPr>
          <w:color w:val="0070C0"/>
        </w:rPr>
        <w:t>oppio espresso with foamy milk and ice floats</w:t>
      </w:r>
    </w:p>
    <w:p w14:paraId="717E1F70" w14:textId="4C7399E1" w:rsidR="00B036E9" w:rsidRDefault="00B036E9" w:rsidP="00CB1C2E">
      <w:pPr>
        <w:spacing w:before="0" w:after="0" w:line="240" w:lineRule="auto"/>
      </w:pPr>
    </w:p>
    <w:p w14:paraId="0E89109D" w14:textId="4D039A32" w:rsidR="00B036E9" w:rsidRPr="004E0902" w:rsidRDefault="00B036E9" w:rsidP="00CB1C2E">
      <w:pPr>
        <w:spacing w:before="0" w:after="0" w:line="240" w:lineRule="auto"/>
      </w:pPr>
      <w:r w:rsidRPr="00B036E9">
        <w:rPr>
          <w:color w:val="0070C0"/>
        </w:rPr>
        <w:t>Café Caramel Chocolate Crunch</w:t>
      </w:r>
      <w:r w:rsidR="009207A7">
        <w:rPr>
          <w:color w:val="0070C0"/>
        </w:rPr>
        <w:t xml:space="preserve"> €8.</w:t>
      </w:r>
      <w:r w:rsidR="009207A7">
        <w:rPr>
          <w:color w:val="0070C0"/>
          <w:vertAlign w:val="superscript"/>
        </w:rPr>
        <w:t>4</w:t>
      </w:r>
      <w:r w:rsidR="009207A7" w:rsidRPr="00B036E9">
        <w:rPr>
          <w:color w:val="0070C0"/>
          <w:vertAlign w:val="superscript"/>
        </w:rPr>
        <w:t>9</w:t>
      </w:r>
      <w:r w:rsidR="004E0902">
        <w:rPr>
          <w:color w:val="0070C0"/>
        </w:rPr>
        <w:t xml:space="preserve"> </w:t>
      </w:r>
      <w:r w:rsidR="00325FF7">
        <w:rPr>
          <w:color w:val="0070C0"/>
        </w:rPr>
        <w:t>400 ml</w:t>
      </w:r>
    </w:p>
    <w:p w14:paraId="077B478D" w14:textId="56115F5D" w:rsidR="004E0902" w:rsidRDefault="004E0902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CD-CC-05</w:t>
      </w:r>
    </w:p>
    <w:p w14:paraId="13D2E37E" w14:textId="18D1A131" w:rsidR="00B036E9" w:rsidRPr="00B036E9" w:rsidRDefault="00B036E9" w:rsidP="00CB1C2E">
      <w:pPr>
        <w:spacing w:before="0" w:after="0" w:line="240" w:lineRule="auto"/>
        <w:rPr>
          <w:color w:val="0070C0"/>
        </w:rPr>
      </w:pPr>
      <w:r w:rsidRPr="00B036E9">
        <w:rPr>
          <w:color w:val="0070C0"/>
        </w:rPr>
        <w:t xml:space="preserve">Chocolate laced coffee served in a glass with a whipped cream mount and topped with caramel ribbons and toasted brazil nut </w:t>
      </w:r>
      <w:proofErr w:type="gramStart"/>
      <w:r w:rsidRPr="00B036E9">
        <w:rPr>
          <w:color w:val="0070C0"/>
        </w:rPr>
        <w:t>granules</w:t>
      </w:r>
      <w:proofErr w:type="gramEnd"/>
    </w:p>
    <w:p w14:paraId="5965279C" w14:textId="7ED5CCF9" w:rsidR="00B036E9" w:rsidRDefault="00B036E9" w:rsidP="00CB1C2E">
      <w:pPr>
        <w:spacing w:before="0" w:after="0" w:line="240" w:lineRule="auto"/>
      </w:pPr>
    </w:p>
    <w:p w14:paraId="6B255E92" w14:textId="77777777" w:rsidR="005B2E88" w:rsidRDefault="005B2E88" w:rsidP="00CB1C2E">
      <w:pPr>
        <w:spacing w:before="0" w:after="0" w:line="240" w:lineRule="auto"/>
      </w:pPr>
    </w:p>
    <w:p w14:paraId="65ABF89E" w14:textId="3ADB867F" w:rsidR="00B036E9" w:rsidRPr="0005591F" w:rsidRDefault="0005591F" w:rsidP="00CB1C2E">
      <w:pPr>
        <w:spacing w:before="0" w:after="0" w:line="240" w:lineRule="auto"/>
        <w:rPr>
          <w:b/>
          <w:bCs/>
          <w:color w:val="0070C0"/>
        </w:rPr>
      </w:pPr>
      <w:r w:rsidRPr="0005591F">
        <w:rPr>
          <w:b/>
          <w:bCs/>
          <w:color w:val="0070C0"/>
        </w:rPr>
        <w:t>Hot Coffee</w:t>
      </w:r>
    </w:p>
    <w:p w14:paraId="54458595" w14:textId="361A8745" w:rsidR="00325FF7" w:rsidRDefault="00325FF7" w:rsidP="00CB1C2E">
      <w:pPr>
        <w:spacing w:before="0" w:after="0" w:line="240" w:lineRule="auto"/>
        <w:rPr>
          <w:color w:val="0070C0"/>
        </w:rPr>
      </w:pPr>
    </w:p>
    <w:p w14:paraId="2A2A4843" w14:textId="77777777" w:rsidR="005B2E88" w:rsidRDefault="005B2E88" w:rsidP="00CB1C2E">
      <w:pPr>
        <w:spacing w:before="0" w:after="0" w:line="240" w:lineRule="auto"/>
      </w:pPr>
      <w:proofErr w:type="spellStart"/>
      <w:r>
        <w:rPr>
          <w:color w:val="0070C0"/>
        </w:rPr>
        <w:t>Kiddoccino</w:t>
      </w:r>
      <w:proofErr w:type="spellEnd"/>
      <w:r>
        <w:rPr>
          <w:color w:val="0070C0"/>
        </w:rPr>
        <w:t xml:space="preserve"> €1.</w:t>
      </w:r>
      <w:r>
        <w:rPr>
          <w:color w:val="0070C0"/>
          <w:vertAlign w:val="superscript"/>
        </w:rPr>
        <w:t>6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125 ml (D)</w:t>
      </w:r>
    </w:p>
    <w:p w14:paraId="3322F1E1" w14:textId="11D3457E" w:rsidR="005B2E88" w:rsidRDefault="005B2E8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CD-CC-01D</w:t>
      </w:r>
    </w:p>
    <w:p w14:paraId="5EA61FC6" w14:textId="77777777" w:rsidR="005B2E88" w:rsidRDefault="005B2E88" w:rsidP="00CB1C2E">
      <w:pPr>
        <w:spacing w:before="0" w:after="0" w:line="240" w:lineRule="auto"/>
      </w:pPr>
      <w:r>
        <w:rPr>
          <w:color w:val="0070C0"/>
        </w:rPr>
        <w:t xml:space="preserve">Ethiopian </w:t>
      </w:r>
      <w:proofErr w:type="spellStart"/>
      <w:r>
        <w:rPr>
          <w:color w:val="0070C0"/>
        </w:rPr>
        <w:t>Sidamo</w:t>
      </w:r>
      <w:proofErr w:type="spellEnd"/>
      <w:r>
        <w:rPr>
          <w:color w:val="0070C0"/>
        </w:rPr>
        <w:t xml:space="preserve"> medium roasted coffee with whole milk and topped with chocolate </w:t>
      </w:r>
      <w:proofErr w:type="gramStart"/>
      <w:r>
        <w:rPr>
          <w:color w:val="0070C0"/>
        </w:rPr>
        <w:t>sprinkles</w:t>
      </w:r>
      <w:proofErr w:type="gramEnd"/>
    </w:p>
    <w:p w14:paraId="261DE35F" w14:textId="53B80E6F" w:rsidR="005B2E88" w:rsidRDefault="005B2E88" w:rsidP="00CB1C2E">
      <w:pPr>
        <w:spacing w:before="0" w:after="0" w:line="240" w:lineRule="auto"/>
      </w:pPr>
    </w:p>
    <w:p w14:paraId="1EABE6BE" w14:textId="7FB2FB41" w:rsidR="009207A7" w:rsidRPr="005B2E88" w:rsidRDefault="009207A7" w:rsidP="00CB1C2E">
      <w:pPr>
        <w:spacing w:before="0" w:after="0" w:line="240" w:lineRule="auto"/>
        <w:rPr>
          <w:color w:val="0070C0"/>
        </w:rPr>
      </w:pPr>
      <w:r w:rsidRPr="009207A7">
        <w:rPr>
          <w:color w:val="0070C0"/>
        </w:rPr>
        <w:t>Bengaluru Filter Coffee</w:t>
      </w:r>
      <w:r>
        <w:rPr>
          <w:color w:val="0070C0"/>
        </w:rPr>
        <w:t xml:space="preserve"> €1.</w:t>
      </w:r>
      <w:r w:rsidRPr="00B036E9">
        <w:rPr>
          <w:color w:val="0070C0"/>
          <w:vertAlign w:val="superscript"/>
        </w:rPr>
        <w:t>99</w:t>
      </w:r>
      <w:r>
        <w:rPr>
          <w:color w:val="0070C0"/>
        </w:rPr>
        <w:t xml:space="preserve"> 200 ml</w:t>
      </w:r>
      <w:r w:rsidRPr="005B2E88">
        <w:rPr>
          <w:color w:val="0070C0"/>
        </w:rPr>
        <w:t xml:space="preserve"> (D)</w:t>
      </w:r>
    </w:p>
    <w:p w14:paraId="43BFDBFE" w14:textId="41CD4333" w:rsidR="009207A7" w:rsidRPr="00C6646B" w:rsidRDefault="009207A7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CD-HC-02D</w:t>
      </w:r>
    </w:p>
    <w:p w14:paraId="3267785D" w14:textId="09D034B9" w:rsidR="009207A7" w:rsidRDefault="009207A7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Filter coffee brewed from medium-roasted Wayanad beans blended with milk froth and cinnamon-spiced </w:t>
      </w:r>
      <w:proofErr w:type="spellStart"/>
      <w:proofErr w:type="gramStart"/>
      <w:r>
        <w:rPr>
          <w:color w:val="0070C0"/>
        </w:rPr>
        <w:t>sugat</w:t>
      </w:r>
      <w:proofErr w:type="spellEnd"/>
      <w:proofErr w:type="gramEnd"/>
    </w:p>
    <w:p w14:paraId="46816080" w14:textId="77777777" w:rsidR="009207A7" w:rsidRDefault="009207A7" w:rsidP="00CB1C2E">
      <w:pPr>
        <w:spacing w:before="0" w:after="0" w:line="240" w:lineRule="auto"/>
        <w:rPr>
          <w:color w:val="0070C0"/>
        </w:rPr>
      </w:pPr>
    </w:p>
    <w:p w14:paraId="0B255098" w14:textId="51E335CF" w:rsidR="0005591F" w:rsidRPr="005B2E88" w:rsidRDefault="00325FF7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Sumatran Filter Coffee</w:t>
      </w:r>
      <w:r w:rsidR="0005591F" w:rsidRPr="00B036E9">
        <w:rPr>
          <w:color w:val="0070C0"/>
        </w:rPr>
        <w:t xml:space="preserve"> </w:t>
      </w:r>
      <w:r w:rsidR="0005591F">
        <w:rPr>
          <w:color w:val="0070C0"/>
        </w:rPr>
        <w:t>€</w:t>
      </w:r>
      <w:r>
        <w:rPr>
          <w:color w:val="0070C0"/>
        </w:rPr>
        <w:t>2</w:t>
      </w:r>
      <w:r w:rsidR="0005591F">
        <w:rPr>
          <w:color w:val="0070C0"/>
        </w:rPr>
        <w:t>.</w:t>
      </w:r>
      <w:r w:rsidR="0005591F" w:rsidRPr="00B036E9">
        <w:rPr>
          <w:color w:val="0070C0"/>
          <w:vertAlign w:val="superscript"/>
        </w:rPr>
        <w:t>99</w:t>
      </w:r>
      <w:r>
        <w:rPr>
          <w:color w:val="0070C0"/>
        </w:rPr>
        <w:t xml:space="preserve"> 400 ml</w:t>
      </w:r>
      <w:r w:rsidRPr="005B2E88">
        <w:rPr>
          <w:color w:val="0070C0"/>
        </w:rPr>
        <w:t xml:space="preserve"> </w:t>
      </w:r>
      <w:r w:rsidR="005B2E88" w:rsidRPr="005B2E88">
        <w:rPr>
          <w:color w:val="0070C0"/>
        </w:rPr>
        <w:t>(D)</w:t>
      </w:r>
    </w:p>
    <w:p w14:paraId="31919B41" w14:textId="7EBB65A3" w:rsidR="0005591F" w:rsidRPr="00C6646B" w:rsidRDefault="0005591F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</w:t>
      </w:r>
      <w:r w:rsidR="00325FF7">
        <w:rPr>
          <w:color w:val="0070C0"/>
        </w:rPr>
        <w:t>H</w:t>
      </w:r>
      <w:r>
        <w:rPr>
          <w:color w:val="0070C0"/>
        </w:rPr>
        <w:t>C-0</w:t>
      </w:r>
      <w:r w:rsidR="009207A7">
        <w:rPr>
          <w:color w:val="0070C0"/>
        </w:rPr>
        <w:t>3</w:t>
      </w:r>
      <w:r w:rsidR="005B2E88">
        <w:rPr>
          <w:color w:val="0070C0"/>
        </w:rPr>
        <w:t>D</w:t>
      </w:r>
    </w:p>
    <w:p w14:paraId="39FDE3C1" w14:textId="5DEE506E" w:rsidR="0005591F" w:rsidRDefault="00325FF7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Filter coffee </w:t>
      </w:r>
      <w:r w:rsidR="009207A7">
        <w:rPr>
          <w:color w:val="0070C0"/>
        </w:rPr>
        <w:t xml:space="preserve">brewed from </w:t>
      </w:r>
      <w:r>
        <w:rPr>
          <w:color w:val="0070C0"/>
        </w:rPr>
        <w:t xml:space="preserve">home-roasted Sumatran beans.  Milk </w:t>
      </w:r>
      <w:r w:rsidR="00125E36">
        <w:rPr>
          <w:color w:val="0070C0"/>
        </w:rPr>
        <w:t xml:space="preserve">&amp; Sugar </w:t>
      </w:r>
      <w:r>
        <w:rPr>
          <w:color w:val="0070C0"/>
        </w:rPr>
        <w:t>Optional</w:t>
      </w:r>
    </w:p>
    <w:p w14:paraId="6E5D4F58" w14:textId="3AB5FF4F" w:rsidR="009207A7" w:rsidRDefault="009207A7" w:rsidP="00CB1C2E">
      <w:pPr>
        <w:spacing w:before="0" w:after="0" w:line="240" w:lineRule="auto"/>
        <w:rPr>
          <w:color w:val="0070C0"/>
        </w:rPr>
      </w:pPr>
    </w:p>
    <w:p w14:paraId="0FFB2A52" w14:textId="77777777" w:rsidR="005B2E88" w:rsidRDefault="005B2E8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Macchiato €1.</w:t>
      </w:r>
      <w:r>
        <w:rPr>
          <w:color w:val="0070C0"/>
          <w:vertAlign w:val="superscript"/>
        </w:rPr>
        <w:t>4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ml</w:t>
      </w:r>
    </w:p>
    <w:p w14:paraId="31933C45" w14:textId="412A8CC0" w:rsidR="005B2E88" w:rsidRDefault="005B2E8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CD-CC-0</w:t>
      </w:r>
      <w:r w:rsidR="009207A7">
        <w:rPr>
          <w:color w:val="0070C0"/>
        </w:rPr>
        <w:t>4</w:t>
      </w:r>
    </w:p>
    <w:p w14:paraId="787BEA8B" w14:textId="77777777" w:rsidR="005B2E88" w:rsidRPr="00B036E9" w:rsidRDefault="005B2E8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Hawaiian Kona Espresso with a small amount of foamed milk</w:t>
      </w:r>
    </w:p>
    <w:p w14:paraId="6714472B" w14:textId="47A76C97" w:rsidR="005B2E88" w:rsidRDefault="005B2E88" w:rsidP="00CB1C2E">
      <w:pPr>
        <w:spacing w:before="0" w:after="0" w:line="240" w:lineRule="auto"/>
        <w:rPr>
          <w:color w:val="0070C0"/>
        </w:rPr>
      </w:pPr>
    </w:p>
    <w:p w14:paraId="2DB82C6E" w14:textId="77777777" w:rsidR="005B2E88" w:rsidRDefault="005B2E88" w:rsidP="00CB1C2E">
      <w:pPr>
        <w:spacing w:before="0" w:after="0" w:line="240" w:lineRule="auto"/>
      </w:pPr>
      <w:r>
        <w:rPr>
          <w:color w:val="0070C0"/>
        </w:rPr>
        <w:t>Coffee Cubano €1.</w:t>
      </w:r>
      <w:r>
        <w:rPr>
          <w:color w:val="0070C0"/>
          <w:vertAlign w:val="superscript"/>
        </w:rPr>
        <w:t>6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ml</w:t>
      </w:r>
    </w:p>
    <w:p w14:paraId="0D8D4943" w14:textId="2D5E3003" w:rsidR="005B2E88" w:rsidRDefault="005B2E8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CD-CC-0</w:t>
      </w:r>
      <w:r w:rsidR="009207A7">
        <w:rPr>
          <w:color w:val="0070C0"/>
        </w:rPr>
        <w:t>5</w:t>
      </w:r>
    </w:p>
    <w:p w14:paraId="004045E4" w14:textId="3507E852" w:rsidR="005B2E88" w:rsidRDefault="005B2E8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Cuban espresso shot </w:t>
      </w:r>
      <w:r w:rsidR="009207A7">
        <w:rPr>
          <w:color w:val="0070C0"/>
        </w:rPr>
        <w:t xml:space="preserve">brewed from </w:t>
      </w:r>
      <w:r>
        <w:rPr>
          <w:color w:val="0070C0"/>
        </w:rPr>
        <w:t xml:space="preserve">well-roasted beans sweetened with brown </w:t>
      </w:r>
      <w:proofErr w:type="gramStart"/>
      <w:r>
        <w:rPr>
          <w:color w:val="0070C0"/>
        </w:rPr>
        <w:t>sugar</w:t>
      </w:r>
      <w:proofErr w:type="gramEnd"/>
    </w:p>
    <w:p w14:paraId="7CFDBFE8" w14:textId="77777777" w:rsidR="005B2E88" w:rsidRDefault="005B2E88" w:rsidP="00CB1C2E">
      <w:pPr>
        <w:spacing w:before="0" w:after="0" w:line="240" w:lineRule="auto"/>
        <w:rPr>
          <w:color w:val="0070C0"/>
        </w:rPr>
      </w:pPr>
    </w:p>
    <w:p w14:paraId="03F73DE4" w14:textId="229229B5" w:rsidR="0005591F" w:rsidRDefault="00125E3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Cappuccino Cubano</w:t>
      </w:r>
      <w:r w:rsidR="0005591F">
        <w:rPr>
          <w:color w:val="0070C0"/>
        </w:rPr>
        <w:t xml:space="preserve"> €</w:t>
      </w:r>
      <w:r w:rsidR="004F028E">
        <w:rPr>
          <w:color w:val="0070C0"/>
        </w:rPr>
        <w:t>2</w:t>
      </w:r>
      <w:r w:rsidR="0005591F">
        <w:rPr>
          <w:color w:val="0070C0"/>
        </w:rPr>
        <w:t>.</w:t>
      </w:r>
      <w:r w:rsidR="00E479FF">
        <w:rPr>
          <w:color w:val="0070C0"/>
          <w:vertAlign w:val="superscript"/>
        </w:rPr>
        <w:t>59</w:t>
      </w:r>
      <w:r w:rsidR="0005591F" w:rsidRPr="00B036E9">
        <w:rPr>
          <w:color w:val="0070C0"/>
        </w:rPr>
        <w:t xml:space="preserve"> </w:t>
      </w:r>
      <w:r w:rsidR="008010FA">
        <w:rPr>
          <w:color w:val="0070C0"/>
        </w:rPr>
        <w:t>250 ml</w:t>
      </w:r>
    </w:p>
    <w:p w14:paraId="3F0E1491" w14:textId="61E3FE46" w:rsidR="0005591F" w:rsidRDefault="0005591F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D: CD-CC-0</w:t>
      </w:r>
      <w:r w:rsidR="009207A7">
        <w:rPr>
          <w:color w:val="0070C0"/>
        </w:rPr>
        <w:t>6</w:t>
      </w:r>
    </w:p>
    <w:p w14:paraId="1A37D61F" w14:textId="47CD35FF" w:rsidR="0005591F" w:rsidRDefault="00125E3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Espresso shot of </w:t>
      </w:r>
      <w:r w:rsidR="008010FA">
        <w:rPr>
          <w:color w:val="0070C0"/>
        </w:rPr>
        <w:t xml:space="preserve">Coorg Arabica blended with milk and sugar and topped with milk </w:t>
      </w:r>
      <w:proofErr w:type="gramStart"/>
      <w:r w:rsidR="008010FA">
        <w:rPr>
          <w:color w:val="0070C0"/>
        </w:rPr>
        <w:t>foam</w:t>
      </w:r>
      <w:proofErr w:type="gramEnd"/>
    </w:p>
    <w:p w14:paraId="6B1E15C3" w14:textId="77777777" w:rsidR="0005591F" w:rsidRPr="00B036E9" w:rsidRDefault="0005591F" w:rsidP="00CB1C2E">
      <w:pPr>
        <w:spacing w:before="0" w:after="0" w:line="240" w:lineRule="auto"/>
        <w:rPr>
          <w:color w:val="0070C0"/>
        </w:rPr>
      </w:pPr>
    </w:p>
    <w:p w14:paraId="19BCFBD8" w14:textId="2CC6571D" w:rsidR="005B2E88" w:rsidRDefault="005B2E88" w:rsidP="00CB1C2E">
      <w:pPr>
        <w:spacing w:before="0" w:after="0" w:line="240" w:lineRule="auto"/>
      </w:pPr>
      <w:r>
        <w:rPr>
          <w:color w:val="0070C0"/>
        </w:rPr>
        <w:t xml:space="preserve">Amaretto </w:t>
      </w:r>
      <w:proofErr w:type="spellStart"/>
      <w:r>
        <w:rPr>
          <w:color w:val="0070C0"/>
        </w:rPr>
        <w:t>Cappucino</w:t>
      </w:r>
      <w:proofErr w:type="spellEnd"/>
      <w:r>
        <w:rPr>
          <w:color w:val="0070C0"/>
        </w:rPr>
        <w:t xml:space="preserve"> €</w:t>
      </w:r>
      <w:r w:rsidR="00903096">
        <w:rPr>
          <w:color w:val="0070C0"/>
        </w:rPr>
        <w:t>8</w:t>
      </w:r>
      <w:r>
        <w:rPr>
          <w:color w:val="0070C0"/>
        </w:rPr>
        <w:t>.</w:t>
      </w:r>
      <w:r>
        <w:rPr>
          <w:color w:val="0070C0"/>
          <w:vertAlign w:val="superscript"/>
        </w:rPr>
        <w:t>7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400 ml</w:t>
      </w:r>
    </w:p>
    <w:p w14:paraId="02164140" w14:textId="1E204268" w:rsidR="005B2E88" w:rsidRDefault="005B2E8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CD-CC-0</w:t>
      </w:r>
      <w:r w:rsidR="009207A7">
        <w:rPr>
          <w:color w:val="0070C0"/>
        </w:rPr>
        <w:t>7</w:t>
      </w:r>
    </w:p>
    <w:p w14:paraId="2AD1D512" w14:textId="3540CEB5" w:rsidR="005B2E88" w:rsidRDefault="005B2E8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Double espresso shot of Mexican Altura well-roasted beans infused with foamed milk, amaretto liqueur and topped with </w:t>
      </w:r>
      <w:proofErr w:type="gramStart"/>
      <w:r>
        <w:rPr>
          <w:color w:val="0070C0"/>
        </w:rPr>
        <w:t>caramel</w:t>
      </w:r>
      <w:proofErr w:type="gramEnd"/>
    </w:p>
    <w:p w14:paraId="1246C0D6" w14:textId="1388F68A" w:rsidR="005B2E88" w:rsidRDefault="005B2E88" w:rsidP="00CB1C2E">
      <w:pPr>
        <w:spacing w:before="0" w:after="0" w:line="240" w:lineRule="auto"/>
        <w:rPr>
          <w:color w:val="0070C0"/>
        </w:rPr>
      </w:pPr>
    </w:p>
    <w:p w14:paraId="0866D4D1" w14:textId="6BFF10BE" w:rsidR="007749DD" w:rsidRDefault="007749DD" w:rsidP="00CB1C2E">
      <w:pPr>
        <w:spacing w:before="0" w:after="0" w:line="240" w:lineRule="auto"/>
        <w:rPr>
          <w:color w:val="0070C0"/>
        </w:rPr>
      </w:pPr>
    </w:p>
    <w:p w14:paraId="28D18308" w14:textId="2F982BB0" w:rsidR="007749DD" w:rsidRPr="0005591F" w:rsidRDefault="007749DD" w:rsidP="00CB1C2E">
      <w:pPr>
        <w:spacing w:before="0" w:after="0" w:line="240" w:lineRule="auto"/>
        <w:rPr>
          <w:b/>
          <w:bCs/>
          <w:color w:val="0070C0"/>
        </w:rPr>
      </w:pPr>
      <w:r>
        <w:rPr>
          <w:b/>
          <w:bCs/>
          <w:color w:val="0070C0"/>
        </w:rPr>
        <w:t>Sandwich</w:t>
      </w:r>
      <w:r w:rsidR="00F1442E">
        <w:rPr>
          <w:b/>
          <w:bCs/>
          <w:color w:val="0070C0"/>
        </w:rPr>
        <w:t xml:space="preserve"> &amp; Wrap</w:t>
      </w:r>
    </w:p>
    <w:p w14:paraId="089C967D" w14:textId="25744CBB" w:rsidR="007749DD" w:rsidRDefault="007749DD" w:rsidP="00CB1C2E">
      <w:pPr>
        <w:spacing w:before="0" w:after="0" w:line="240" w:lineRule="auto"/>
        <w:rPr>
          <w:color w:val="0070C0"/>
        </w:rPr>
      </w:pPr>
    </w:p>
    <w:p w14:paraId="0052E615" w14:textId="77CC8CC3" w:rsidR="003D646E" w:rsidRDefault="003D646E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Cheese Sandwich €4.</w:t>
      </w:r>
      <w:r>
        <w:rPr>
          <w:color w:val="0070C0"/>
          <w:vertAlign w:val="superscript"/>
        </w:rPr>
        <w:t>0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 slices (D)</w:t>
      </w:r>
    </w:p>
    <w:p w14:paraId="07516CF4" w14:textId="77777777" w:rsidR="003D646E" w:rsidRDefault="003D646E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CD-SW-01D</w:t>
      </w:r>
    </w:p>
    <w:p w14:paraId="79B06D02" w14:textId="67871FBF" w:rsidR="003D646E" w:rsidRDefault="003D646E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Matured cheddar slices with tomatoes and buttered bread</w:t>
      </w:r>
    </w:p>
    <w:p w14:paraId="45D9DDF2" w14:textId="77777777" w:rsidR="003D646E" w:rsidRDefault="003D646E" w:rsidP="00CB1C2E">
      <w:pPr>
        <w:spacing w:before="0" w:after="0" w:line="240" w:lineRule="auto"/>
        <w:rPr>
          <w:color w:val="0070C0"/>
        </w:rPr>
      </w:pPr>
    </w:p>
    <w:p w14:paraId="0B802991" w14:textId="73ECF9FC" w:rsidR="003D646E" w:rsidRDefault="003D646E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Egg-mayo Sandwich €4.</w:t>
      </w:r>
      <w:r>
        <w:rPr>
          <w:color w:val="0070C0"/>
          <w:vertAlign w:val="superscript"/>
        </w:rPr>
        <w:t>1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 slices (D)</w:t>
      </w:r>
    </w:p>
    <w:p w14:paraId="4EC76090" w14:textId="56CC4B36" w:rsidR="003D646E" w:rsidRDefault="003D646E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lastRenderedPageBreak/>
        <w:t>ID: CD-SW-02D</w:t>
      </w:r>
    </w:p>
    <w:p w14:paraId="51D059B1" w14:textId="64D1D9AB" w:rsidR="003D646E" w:rsidRDefault="003D646E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Egg mayo paste, fresh mustard cress</w:t>
      </w:r>
    </w:p>
    <w:p w14:paraId="17AABA6A" w14:textId="77777777" w:rsidR="003D646E" w:rsidRDefault="003D646E" w:rsidP="00CB1C2E">
      <w:pPr>
        <w:spacing w:before="0" w:after="0" w:line="240" w:lineRule="auto"/>
        <w:rPr>
          <w:color w:val="0070C0"/>
        </w:rPr>
      </w:pPr>
    </w:p>
    <w:p w14:paraId="6FC14AC7" w14:textId="629E0023" w:rsidR="00E13AE6" w:rsidRDefault="00E13AE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Hummus Wrap €4.</w:t>
      </w:r>
      <w:r>
        <w:rPr>
          <w:color w:val="0070C0"/>
          <w:vertAlign w:val="superscript"/>
        </w:rPr>
        <w:t>3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6-inch (D)</w:t>
      </w:r>
    </w:p>
    <w:p w14:paraId="720D9798" w14:textId="7CCCE418" w:rsidR="00E13AE6" w:rsidRDefault="00E13AE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CD-SW-0</w:t>
      </w:r>
      <w:r w:rsidR="003D646E">
        <w:rPr>
          <w:color w:val="0070C0"/>
        </w:rPr>
        <w:t>3D</w:t>
      </w:r>
    </w:p>
    <w:p w14:paraId="0E7D92D7" w14:textId="43F76D3A" w:rsidR="00E13AE6" w:rsidRDefault="00E13AE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Hummus, </w:t>
      </w:r>
      <w:r w:rsidR="003D646E">
        <w:rPr>
          <w:color w:val="0070C0"/>
        </w:rPr>
        <w:t>b</w:t>
      </w:r>
      <w:r>
        <w:rPr>
          <w:color w:val="0070C0"/>
        </w:rPr>
        <w:t>aked</w:t>
      </w:r>
      <w:r w:rsidR="001F1EF2">
        <w:rPr>
          <w:color w:val="0070C0"/>
        </w:rPr>
        <w:t xml:space="preserve"> potato, zucchini and pumpkin slices, </w:t>
      </w:r>
      <w:r w:rsidR="003D646E">
        <w:rPr>
          <w:color w:val="0070C0"/>
        </w:rPr>
        <w:t>r</w:t>
      </w:r>
      <w:r>
        <w:rPr>
          <w:color w:val="0070C0"/>
        </w:rPr>
        <w:t xml:space="preserve">ipple-cut beetroot, </w:t>
      </w:r>
      <w:r w:rsidR="003D646E">
        <w:rPr>
          <w:color w:val="0070C0"/>
        </w:rPr>
        <w:t>j</w:t>
      </w:r>
      <w:r>
        <w:rPr>
          <w:color w:val="0070C0"/>
        </w:rPr>
        <w:t>ulienne</w:t>
      </w:r>
      <w:r w:rsidR="001F1EF2">
        <w:rPr>
          <w:color w:val="0070C0"/>
        </w:rPr>
        <w:t>d</w:t>
      </w:r>
      <w:r>
        <w:rPr>
          <w:color w:val="0070C0"/>
        </w:rPr>
        <w:t xml:space="preserve"> carrots and cucumber, </w:t>
      </w:r>
      <w:r w:rsidR="003D646E">
        <w:rPr>
          <w:color w:val="0070C0"/>
        </w:rPr>
        <w:t>p</w:t>
      </w:r>
      <w:r>
        <w:rPr>
          <w:color w:val="0070C0"/>
        </w:rPr>
        <w:t xml:space="preserve">icked </w:t>
      </w:r>
      <w:proofErr w:type="gramStart"/>
      <w:r>
        <w:rPr>
          <w:color w:val="0070C0"/>
        </w:rPr>
        <w:t>onion</w:t>
      </w:r>
      <w:proofErr w:type="gramEnd"/>
    </w:p>
    <w:p w14:paraId="361958C6" w14:textId="2229A3E1" w:rsidR="00E13AE6" w:rsidRDefault="00E13AE6" w:rsidP="00CB1C2E">
      <w:pPr>
        <w:spacing w:before="0" w:after="0" w:line="240" w:lineRule="auto"/>
        <w:rPr>
          <w:color w:val="0070C0"/>
        </w:rPr>
      </w:pPr>
    </w:p>
    <w:p w14:paraId="0D6897CF" w14:textId="35D9BFAC" w:rsidR="00E13AE6" w:rsidRDefault="00E13AE6" w:rsidP="00CB1C2E">
      <w:pPr>
        <w:spacing w:before="0" w:after="0" w:line="240" w:lineRule="auto"/>
      </w:pPr>
      <w:r>
        <w:rPr>
          <w:color w:val="0070C0"/>
        </w:rPr>
        <w:t>Vegetarian Burrito €4.</w:t>
      </w:r>
      <w:r>
        <w:rPr>
          <w:color w:val="0070C0"/>
          <w:vertAlign w:val="superscript"/>
        </w:rPr>
        <w:t>6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6-inch (D)</w:t>
      </w:r>
    </w:p>
    <w:p w14:paraId="009499F9" w14:textId="584FF3DC" w:rsidR="00E13AE6" w:rsidRDefault="00E13AE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CD-SW-0</w:t>
      </w:r>
      <w:r w:rsidR="00EC1184">
        <w:rPr>
          <w:color w:val="0070C0"/>
        </w:rPr>
        <w:t>4</w:t>
      </w:r>
      <w:r>
        <w:rPr>
          <w:color w:val="0070C0"/>
        </w:rPr>
        <w:t>D</w:t>
      </w:r>
    </w:p>
    <w:p w14:paraId="5FE39AA8" w14:textId="6A38D7EB" w:rsidR="00E13AE6" w:rsidRDefault="00E13AE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Pan-fried beans &amp; </w:t>
      </w:r>
      <w:r w:rsidR="00EC1184">
        <w:rPr>
          <w:color w:val="0070C0"/>
        </w:rPr>
        <w:t>b</w:t>
      </w:r>
      <w:r>
        <w:rPr>
          <w:color w:val="0070C0"/>
        </w:rPr>
        <w:t xml:space="preserve">rown rice, </w:t>
      </w:r>
      <w:r w:rsidR="00EC1184">
        <w:rPr>
          <w:color w:val="0070C0"/>
        </w:rPr>
        <w:t>s</w:t>
      </w:r>
      <w:r>
        <w:rPr>
          <w:color w:val="0070C0"/>
        </w:rPr>
        <w:t xml:space="preserve">liced onions and tomatoes, </w:t>
      </w:r>
      <w:r w:rsidR="00EC1184">
        <w:rPr>
          <w:color w:val="0070C0"/>
        </w:rPr>
        <w:t>l</w:t>
      </w:r>
      <w:r>
        <w:rPr>
          <w:color w:val="0070C0"/>
        </w:rPr>
        <w:t xml:space="preserve">ettuce, </w:t>
      </w:r>
      <w:r w:rsidR="00EC1184">
        <w:rPr>
          <w:color w:val="0070C0"/>
        </w:rPr>
        <w:t>c</w:t>
      </w:r>
      <w:r>
        <w:rPr>
          <w:color w:val="0070C0"/>
        </w:rPr>
        <w:t xml:space="preserve">orn, </w:t>
      </w:r>
      <w:r w:rsidR="00EC1184">
        <w:rPr>
          <w:color w:val="0070C0"/>
        </w:rPr>
        <w:t>ca</w:t>
      </w:r>
      <w:r>
        <w:rPr>
          <w:color w:val="0070C0"/>
        </w:rPr>
        <w:t xml:space="preserve">ramelized onions and </w:t>
      </w:r>
      <w:r w:rsidR="00EC1184">
        <w:rPr>
          <w:color w:val="0070C0"/>
        </w:rPr>
        <w:t>c</w:t>
      </w:r>
      <w:r>
        <w:rPr>
          <w:color w:val="0070C0"/>
        </w:rPr>
        <w:t>heese</w:t>
      </w:r>
    </w:p>
    <w:p w14:paraId="3280AC8E" w14:textId="77777777" w:rsidR="00E13AE6" w:rsidRDefault="00E13AE6" w:rsidP="00CB1C2E">
      <w:pPr>
        <w:spacing w:before="0" w:after="0" w:line="240" w:lineRule="auto"/>
        <w:rPr>
          <w:color w:val="0070C0"/>
        </w:rPr>
      </w:pPr>
    </w:p>
    <w:p w14:paraId="0B275D11" w14:textId="3B4941F3" w:rsidR="00F40051" w:rsidRDefault="00F40051" w:rsidP="00CB1C2E">
      <w:pPr>
        <w:spacing w:before="0" w:after="0" w:line="240" w:lineRule="auto"/>
      </w:pPr>
      <w:r>
        <w:rPr>
          <w:color w:val="0070C0"/>
        </w:rPr>
        <w:t>Turkey Salami €5.</w:t>
      </w:r>
      <w:r>
        <w:rPr>
          <w:color w:val="0070C0"/>
          <w:vertAlign w:val="superscript"/>
        </w:rPr>
        <w:t>49</w:t>
      </w:r>
      <w:r w:rsidRPr="00B036E9">
        <w:rPr>
          <w:color w:val="0070C0"/>
        </w:rPr>
        <w:t xml:space="preserve"> </w:t>
      </w:r>
      <w:r w:rsidR="00E13AE6">
        <w:rPr>
          <w:color w:val="0070C0"/>
        </w:rPr>
        <w:t>6-inch</w:t>
      </w:r>
      <w:r>
        <w:rPr>
          <w:color w:val="0070C0"/>
        </w:rPr>
        <w:t xml:space="preserve"> (D)</w:t>
      </w:r>
    </w:p>
    <w:p w14:paraId="002A0D3A" w14:textId="7426C9CF" w:rsidR="00F40051" w:rsidRDefault="00F40051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CD-SW-0</w:t>
      </w:r>
      <w:r w:rsidR="00EC1184">
        <w:rPr>
          <w:color w:val="0070C0"/>
        </w:rPr>
        <w:t>5</w:t>
      </w:r>
      <w:r>
        <w:rPr>
          <w:color w:val="0070C0"/>
        </w:rPr>
        <w:t>D</w:t>
      </w:r>
    </w:p>
    <w:p w14:paraId="684A1873" w14:textId="4504FF4C" w:rsidR="00F40051" w:rsidRDefault="00F40051" w:rsidP="00CB1C2E">
      <w:pPr>
        <w:spacing w:before="0" w:after="0" w:line="240" w:lineRule="auto"/>
      </w:pPr>
      <w:r>
        <w:rPr>
          <w:color w:val="0070C0"/>
        </w:rPr>
        <w:t xml:space="preserve">Honey turkey salami, </w:t>
      </w:r>
      <w:r w:rsidR="00EC1184">
        <w:rPr>
          <w:color w:val="0070C0"/>
        </w:rPr>
        <w:t>b</w:t>
      </w:r>
      <w:r>
        <w:rPr>
          <w:color w:val="0070C0"/>
        </w:rPr>
        <w:t xml:space="preserve">oiled quinoa, </w:t>
      </w:r>
      <w:r w:rsidR="00EC1184">
        <w:rPr>
          <w:color w:val="0070C0"/>
        </w:rPr>
        <w:t>gr</w:t>
      </w:r>
      <w:r>
        <w:rPr>
          <w:color w:val="0070C0"/>
        </w:rPr>
        <w:t xml:space="preserve">eens, </w:t>
      </w:r>
      <w:r w:rsidR="00EC1184">
        <w:rPr>
          <w:color w:val="0070C0"/>
        </w:rPr>
        <w:t>d</w:t>
      </w:r>
      <w:r w:rsidRPr="00F40051">
        <w:rPr>
          <w:color w:val="0070C0"/>
        </w:rPr>
        <w:t xml:space="preserve">ill and </w:t>
      </w:r>
      <w:proofErr w:type="spellStart"/>
      <w:r w:rsidRPr="00F40051">
        <w:rPr>
          <w:color w:val="0070C0"/>
        </w:rPr>
        <w:t>dijon</w:t>
      </w:r>
      <w:proofErr w:type="spellEnd"/>
      <w:r w:rsidRPr="00F40051">
        <w:rPr>
          <w:color w:val="0070C0"/>
        </w:rPr>
        <w:t xml:space="preserve"> </w:t>
      </w:r>
      <w:r w:rsidR="00E55D8F">
        <w:rPr>
          <w:color w:val="0070C0"/>
        </w:rPr>
        <w:t xml:space="preserve">mustard </w:t>
      </w:r>
      <w:r w:rsidRPr="00F40051">
        <w:rPr>
          <w:color w:val="0070C0"/>
        </w:rPr>
        <w:t>dressing</w:t>
      </w:r>
    </w:p>
    <w:p w14:paraId="569AC93F" w14:textId="77777777" w:rsidR="00F40051" w:rsidRDefault="00F40051" w:rsidP="00CB1C2E">
      <w:pPr>
        <w:spacing w:before="0" w:after="0" w:line="240" w:lineRule="auto"/>
        <w:rPr>
          <w:color w:val="0070C0"/>
        </w:rPr>
      </w:pPr>
    </w:p>
    <w:p w14:paraId="73B4F1B8" w14:textId="2F29E111" w:rsidR="006D103C" w:rsidRDefault="006D103C" w:rsidP="00CB1C2E">
      <w:pPr>
        <w:spacing w:before="0" w:after="0" w:line="240" w:lineRule="auto"/>
      </w:pPr>
      <w:r>
        <w:rPr>
          <w:color w:val="0070C0"/>
        </w:rPr>
        <w:t xml:space="preserve">Chicken </w:t>
      </w:r>
      <w:r w:rsidR="003C44B9">
        <w:rPr>
          <w:color w:val="0070C0"/>
        </w:rPr>
        <w:t>Burger</w:t>
      </w:r>
      <w:r>
        <w:rPr>
          <w:color w:val="0070C0"/>
        </w:rPr>
        <w:t xml:space="preserve"> €</w:t>
      </w:r>
      <w:r w:rsidR="00F91FF9">
        <w:rPr>
          <w:color w:val="0070C0"/>
        </w:rPr>
        <w:t>7</w:t>
      </w:r>
      <w:r>
        <w:rPr>
          <w:color w:val="0070C0"/>
        </w:rPr>
        <w:t>.</w:t>
      </w:r>
      <w:r>
        <w:rPr>
          <w:color w:val="0070C0"/>
          <w:vertAlign w:val="superscript"/>
        </w:rPr>
        <w:t>5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 w:rsidR="00E13AE6">
        <w:rPr>
          <w:color w:val="0070C0"/>
        </w:rPr>
        <w:t>6-inch</w:t>
      </w:r>
      <w:r>
        <w:rPr>
          <w:color w:val="0070C0"/>
        </w:rPr>
        <w:t xml:space="preserve"> (D)</w:t>
      </w:r>
    </w:p>
    <w:p w14:paraId="7FAA0AD6" w14:textId="4BA5E623" w:rsidR="006D103C" w:rsidRDefault="006D103C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CD-SW-0</w:t>
      </w:r>
      <w:r w:rsidR="00EC1184">
        <w:rPr>
          <w:color w:val="0070C0"/>
        </w:rPr>
        <w:t>6</w:t>
      </w:r>
      <w:r>
        <w:rPr>
          <w:color w:val="0070C0"/>
        </w:rPr>
        <w:t>D</w:t>
      </w:r>
    </w:p>
    <w:p w14:paraId="396EC2A2" w14:textId="2E8EA55D" w:rsidR="006D103C" w:rsidRDefault="003C44B9" w:rsidP="00CB1C2E">
      <w:pPr>
        <w:spacing w:before="0" w:after="0" w:line="240" w:lineRule="auto"/>
      </w:pPr>
      <w:r>
        <w:rPr>
          <w:color w:val="0070C0"/>
        </w:rPr>
        <w:t xml:space="preserve">Pan-roasted </w:t>
      </w:r>
      <w:r w:rsidR="0036235E">
        <w:rPr>
          <w:color w:val="0070C0"/>
        </w:rPr>
        <w:t xml:space="preserve">chicken, </w:t>
      </w:r>
      <w:r>
        <w:rPr>
          <w:color w:val="0070C0"/>
        </w:rPr>
        <w:t>gherkin and tomato slices, lettuce,</w:t>
      </w:r>
      <w:r w:rsidR="00826E54">
        <w:rPr>
          <w:color w:val="0070C0"/>
        </w:rPr>
        <w:t xml:space="preserve"> </w:t>
      </w:r>
      <w:r w:rsidR="00EC1184">
        <w:rPr>
          <w:color w:val="0070C0"/>
        </w:rPr>
        <w:t>s</w:t>
      </w:r>
      <w:r w:rsidR="0036235E">
        <w:rPr>
          <w:color w:val="0070C0"/>
        </w:rPr>
        <w:t>trained yogurt</w:t>
      </w:r>
      <w:r>
        <w:rPr>
          <w:color w:val="0070C0"/>
        </w:rPr>
        <w:t xml:space="preserve"> sauce </w:t>
      </w:r>
      <w:r w:rsidR="00826E54">
        <w:rPr>
          <w:color w:val="0070C0"/>
        </w:rPr>
        <w:t xml:space="preserve">and </w:t>
      </w:r>
      <w:r>
        <w:rPr>
          <w:color w:val="0070C0"/>
        </w:rPr>
        <w:t>fries</w:t>
      </w:r>
    </w:p>
    <w:p w14:paraId="529D32DC" w14:textId="55974F62" w:rsidR="006D103C" w:rsidRDefault="006D103C" w:rsidP="00CB1C2E">
      <w:pPr>
        <w:spacing w:before="0" w:after="0" w:line="240" w:lineRule="auto"/>
      </w:pPr>
    </w:p>
    <w:p w14:paraId="4FEF66B7" w14:textId="3168A429" w:rsidR="00EC1184" w:rsidRDefault="00EC1184" w:rsidP="00CB1C2E">
      <w:pPr>
        <w:spacing w:before="0" w:after="0" w:line="240" w:lineRule="auto"/>
      </w:pPr>
      <w:r>
        <w:rPr>
          <w:color w:val="0070C0"/>
        </w:rPr>
        <w:t>Smoked Salmon Sandwich €9.</w:t>
      </w:r>
      <w:r>
        <w:rPr>
          <w:color w:val="0070C0"/>
          <w:vertAlign w:val="superscript"/>
        </w:rPr>
        <w:t>9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6-inch (D)</w:t>
      </w:r>
    </w:p>
    <w:p w14:paraId="2E445273" w14:textId="2BC37F2D" w:rsidR="00EC1184" w:rsidRDefault="00EC1184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CD-SW-07D</w:t>
      </w:r>
    </w:p>
    <w:p w14:paraId="0E1BC2B3" w14:textId="5F69DFC9" w:rsidR="00EC1184" w:rsidRDefault="00EC1184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Triple layer of smoked salmon, goat cheese, lemon squeeze, avocado, dill, garlic-butter </w:t>
      </w:r>
      <w:proofErr w:type="gramStart"/>
      <w:r>
        <w:rPr>
          <w:color w:val="0070C0"/>
        </w:rPr>
        <w:t>paste</w:t>
      </w:r>
      <w:proofErr w:type="gramEnd"/>
    </w:p>
    <w:p w14:paraId="38A17C33" w14:textId="26268F63" w:rsidR="005B2E88" w:rsidRDefault="005B2E88" w:rsidP="00CB1C2E">
      <w:pPr>
        <w:spacing w:before="0" w:after="0" w:line="240" w:lineRule="auto"/>
        <w:rPr>
          <w:color w:val="0070C0"/>
        </w:rPr>
      </w:pPr>
    </w:p>
    <w:p w14:paraId="3057A128" w14:textId="77777777" w:rsidR="005B2E88" w:rsidRDefault="005B2E88" w:rsidP="00CB1C2E">
      <w:pPr>
        <w:spacing w:before="0" w:after="0" w:line="240" w:lineRule="auto"/>
      </w:pPr>
    </w:p>
    <w:p w14:paraId="3E68C601" w14:textId="33E262B4" w:rsidR="007E5D68" w:rsidRPr="0005591F" w:rsidRDefault="007E5D68" w:rsidP="00CB1C2E">
      <w:pPr>
        <w:spacing w:before="0" w:after="0" w:line="240" w:lineRule="auto"/>
        <w:rPr>
          <w:b/>
          <w:bCs/>
          <w:color w:val="0070C0"/>
        </w:rPr>
      </w:pPr>
      <w:r>
        <w:rPr>
          <w:b/>
          <w:bCs/>
          <w:color w:val="0070C0"/>
        </w:rPr>
        <w:t>Cake &amp; Mousse</w:t>
      </w:r>
    </w:p>
    <w:p w14:paraId="5480FC37" w14:textId="30E6693F" w:rsidR="007E5D68" w:rsidRDefault="007E5D68" w:rsidP="00CB1C2E">
      <w:pPr>
        <w:spacing w:before="0" w:after="0" w:line="240" w:lineRule="auto"/>
        <w:rPr>
          <w:color w:val="0070C0"/>
        </w:rPr>
      </w:pPr>
    </w:p>
    <w:p w14:paraId="1574AFBA" w14:textId="77777777" w:rsidR="00927A86" w:rsidRDefault="00927A86" w:rsidP="00CB1C2E">
      <w:pPr>
        <w:spacing w:before="0" w:after="0" w:line="240" w:lineRule="auto"/>
      </w:pPr>
      <w:proofErr w:type="spellStart"/>
      <w:r>
        <w:rPr>
          <w:color w:val="0070C0"/>
        </w:rPr>
        <w:t>Spekkoek</w:t>
      </w:r>
      <w:proofErr w:type="spellEnd"/>
      <w:r>
        <w:rPr>
          <w:color w:val="0070C0"/>
        </w:rPr>
        <w:t xml:space="preserve"> €5.</w:t>
      </w:r>
      <w:r>
        <w:rPr>
          <w:color w:val="0070C0"/>
          <w:vertAlign w:val="superscript"/>
        </w:rPr>
        <w:t>6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gm slice (D)</w:t>
      </w:r>
    </w:p>
    <w:p w14:paraId="38861E71" w14:textId="6105EBDB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CD-CM-01D</w:t>
      </w:r>
    </w:p>
    <w:p w14:paraId="0C4AA929" w14:textId="7640AF32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Classic layered Indonesia cake without any toppings</w:t>
      </w:r>
    </w:p>
    <w:p w14:paraId="2A8DFFE9" w14:textId="249F531B" w:rsidR="00927A86" w:rsidRDefault="00927A86" w:rsidP="00CB1C2E">
      <w:pPr>
        <w:spacing w:before="0" w:after="0" w:line="240" w:lineRule="auto"/>
        <w:rPr>
          <w:color w:val="0070C0"/>
        </w:rPr>
      </w:pPr>
    </w:p>
    <w:p w14:paraId="3D16D6F9" w14:textId="77777777" w:rsidR="00927A86" w:rsidRDefault="00927A86" w:rsidP="00CB1C2E">
      <w:pPr>
        <w:spacing w:before="0" w:after="0" w:line="240" w:lineRule="auto"/>
      </w:pPr>
      <w:proofErr w:type="spellStart"/>
      <w:r w:rsidRPr="00A54E9A">
        <w:rPr>
          <w:color w:val="0070C0"/>
        </w:rPr>
        <w:t>Schwarzwälder</w:t>
      </w:r>
      <w:proofErr w:type="spellEnd"/>
      <w:r w:rsidRPr="00A54E9A">
        <w:rPr>
          <w:color w:val="0070C0"/>
        </w:rPr>
        <w:t xml:space="preserve"> </w:t>
      </w:r>
      <w:proofErr w:type="spellStart"/>
      <w:r w:rsidRPr="00A54E9A">
        <w:rPr>
          <w:color w:val="0070C0"/>
        </w:rPr>
        <w:t>Kirschtorte</w:t>
      </w:r>
      <w:proofErr w:type="spellEnd"/>
      <w:r>
        <w:rPr>
          <w:color w:val="0070C0"/>
        </w:rPr>
        <w:t xml:space="preserve"> €6.</w:t>
      </w:r>
      <w:r>
        <w:rPr>
          <w:color w:val="0070C0"/>
          <w:vertAlign w:val="superscript"/>
        </w:rPr>
        <w:t>9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gm slice (D)</w:t>
      </w:r>
    </w:p>
    <w:p w14:paraId="3041E9DF" w14:textId="2F312892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CD-CM-02D</w:t>
      </w:r>
    </w:p>
    <w:p w14:paraId="6BB5DA90" w14:textId="77777777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German cake with several alternating layers of sponge, whipped cream and cherries, topped with a generous chocolate </w:t>
      </w:r>
      <w:proofErr w:type="gramStart"/>
      <w:r>
        <w:rPr>
          <w:color w:val="0070C0"/>
        </w:rPr>
        <w:t>shaving</w:t>
      </w:r>
      <w:proofErr w:type="gramEnd"/>
    </w:p>
    <w:p w14:paraId="3A8EBC40" w14:textId="67AF2813" w:rsidR="00927A86" w:rsidRDefault="00927A86" w:rsidP="00CB1C2E">
      <w:pPr>
        <w:spacing w:before="0" w:after="0" w:line="240" w:lineRule="auto"/>
      </w:pPr>
    </w:p>
    <w:p w14:paraId="5A790198" w14:textId="77777777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Strawberry Cake €7.</w:t>
      </w:r>
      <w:r>
        <w:rPr>
          <w:color w:val="0070C0"/>
          <w:vertAlign w:val="superscript"/>
        </w:rPr>
        <w:t>0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gm slice (D)</w:t>
      </w:r>
    </w:p>
    <w:p w14:paraId="6F3EFA16" w14:textId="4D99EE25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CD-CM-03D</w:t>
      </w:r>
    </w:p>
    <w:p w14:paraId="5E0CFDF9" w14:textId="77777777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Cake with strawberry cream layers and topped with glazed </w:t>
      </w:r>
      <w:proofErr w:type="gramStart"/>
      <w:r>
        <w:rPr>
          <w:color w:val="0070C0"/>
        </w:rPr>
        <w:t>strawberries</w:t>
      </w:r>
      <w:proofErr w:type="gramEnd"/>
    </w:p>
    <w:p w14:paraId="45A15CFC" w14:textId="76BE6A47" w:rsidR="00927A86" w:rsidRDefault="00927A86" w:rsidP="00CB1C2E">
      <w:pPr>
        <w:spacing w:before="0" w:after="0" w:line="240" w:lineRule="auto"/>
      </w:pPr>
    </w:p>
    <w:p w14:paraId="5B87B054" w14:textId="76C64512" w:rsidR="00927A86" w:rsidRDefault="00927A86" w:rsidP="00CB1C2E">
      <w:pPr>
        <w:spacing w:before="0" w:after="0" w:line="240" w:lineRule="auto"/>
      </w:pPr>
      <w:r>
        <w:rPr>
          <w:color w:val="0070C0"/>
        </w:rPr>
        <w:t>New York Cheesecake €7.</w:t>
      </w:r>
      <w:r>
        <w:rPr>
          <w:color w:val="0070C0"/>
          <w:vertAlign w:val="superscript"/>
        </w:rPr>
        <w:t>6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gm slice (D)</w:t>
      </w:r>
    </w:p>
    <w:p w14:paraId="7F84794E" w14:textId="77777777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CD-CM-04D</w:t>
      </w:r>
    </w:p>
    <w:p w14:paraId="182EA0AC" w14:textId="77777777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This cheesecake is extra creamy on the inside and baked to some firmness on the </w:t>
      </w:r>
      <w:proofErr w:type="gramStart"/>
      <w:r>
        <w:rPr>
          <w:color w:val="0070C0"/>
        </w:rPr>
        <w:t>outside</w:t>
      </w:r>
      <w:proofErr w:type="gramEnd"/>
    </w:p>
    <w:p w14:paraId="02002B3F" w14:textId="77777777" w:rsidR="00927A86" w:rsidRDefault="00927A86" w:rsidP="00CB1C2E">
      <w:pPr>
        <w:spacing w:before="0" w:after="0" w:line="240" w:lineRule="auto"/>
      </w:pPr>
    </w:p>
    <w:p w14:paraId="10D8B97F" w14:textId="77777777" w:rsidR="00927A86" w:rsidRDefault="00927A86" w:rsidP="00CB1C2E">
      <w:pPr>
        <w:spacing w:before="0" w:after="0" w:line="240" w:lineRule="auto"/>
      </w:pPr>
      <w:r>
        <w:rPr>
          <w:color w:val="0070C0"/>
        </w:rPr>
        <w:t>Australian Pavlova Cake €8.</w:t>
      </w:r>
      <w:r>
        <w:rPr>
          <w:color w:val="0070C0"/>
          <w:vertAlign w:val="superscript"/>
        </w:rPr>
        <w:t>6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gm slice (D)</w:t>
      </w:r>
    </w:p>
    <w:p w14:paraId="6550F33C" w14:textId="4FC9512A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CD-CM-05D</w:t>
      </w:r>
    </w:p>
    <w:p w14:paraId="6D90242E" w14:textId="77777777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Meringue-based dessert with a </w:t>
      </w:r>
      <w:r w:rsidRPr="00AC041D">
        <w:rPr>
          <w:color w:val="0070C0"/>
        </w:rPr>
        <w:t>crisp crust</w:t>
      </w:r>
      <w:r>
        <w:rPr>
          <w:color w:val="0070C0"/>
        </w:rPr>
        <w:t>, a s</w:t>
      </w:r>
      <w:r w:rsidRPr="00AC041D">
        <w:rPr>
          <w:color w:val="0070C0"/>
        </w:rPr>
        <w:t xml:space="preserve">oft </w:t>
      </w:r>
      <w:r>
        <w:rPr>
          <w:color w:val="0070C0"/>
        </w:rPr>
        <w:t>and light</w:t>
      </w:r>
      <w:r w:rsidRPr="00AC041D">
        <w:rPr>
          <w:color w:val="0070C0"/>
        </w:rPr>
        <w:t xml:space="preserve"> inside, topped with </w:t>
      </w:r>
      <w:r>
        <w:rPr>
          <w:color w:val="0070C0"/>
        </w:rPr>
        <w:t xml:space="preserve">glazed strawberries and </w:t>
      </w:r>
      <w:proofErr w:type="gramStart"/>
      <w:r>
        <w:rPr>
          <w:color w:val="0070C0"/>
        </w:rPr>
        <w:t>kiwifruit</w:t>
      </w:r>
      <w:proofErr w:type="gramEnd"/>
      <w:r>
        <w:rPr>
          <w:color w:val="0070C0"/>
        </w:rPr>
        <w:t xml:space="preserve"> </w:t>
      </w:r>
    </w:p>
    <w:p w14:paraId="0F43F4E6" w14:textId="5B02F9E4" w:rsidR="00927A86" w:rsidRDefault="00927A86" w:rsidP="00CB1C2E">
      <w:pPr>
        <w:spacing w:before="0" w:after="0" w:line="240" w:lineRule="auto"/>
        <w:rPr>
          <w:color w:val="0070C0"/>
        </w:rPr>
      </w:pPr>
    </w:p>
    <w:p w14:paraId="6448236E" w14:textId="18C99375" w:rsidR="00927A86" w:rsidRDefault="00927A86" w:rsidP="00CB1C2E">
      <w:pPr>
        <w:spacing w:before="0" w:after="0" w:line="240" w:lineRule="auto"/>
        <w:rPr>
          <w:color w:val="0070C0"/>
        </w:rPr>
      </w:pPr>
      <w:proofErr w:type="spellStart"/>
      <w:r>
        <w:rPr>
          <w:color w:val="0070C0"/>
        </w:rPr>
        <w:t>Dobos</w:t>
      </w:r>
      <w:proofErr w:type="spellEnd"/>
      <w:r>
        <w:rPr>
          <w:color w:val="0070C0"/>
        </w:rPr>
        <w:t xml:space="preserve"> Torta €9.</w:t>
      </w:r>
      <w:r>
        <w:rPr>
          <w:color w:val="0070C0"/>
          <w:vertAlign w:val="superscript"/>
        </w:rPr>
        <w:t>3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gm slice (D)</w:t>
      </w:r>
    </w:p>
    <w:p w14:paraId="3E84144B" w14:textId="7ED36A11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CD-CM-06D</w:t>
      </w:r>
    </w:p>
    <w:p w14:paraId="6C0B5936" w14:textId="77777777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Hungarian cake with several alternating layers of sponge, chocolate paste and buttercream and topped with ganache or </w:t>
      </w:r>
      <w:proofErr w:type="gramStart"/>
      <w:r>
        <w:rPr>
          <w:color w:val="0070C0"/>
        </w:rPr>
        <w:t>caramel</w:t>
      </w:r>
      <w:proofErr w:type="gramEnd"/>
    </w:p>
    <w:p w14:paraId="0A6A4FE7" w14:textId="77777777" w:rsidR="00927A86" w:rsidRDefault="00927A86" w:rsidP="00CB1C2E">
      <w:pPr>
        <w:spacing w:before="0" w:after="0" w:line="240" w:lineRule="auto"/>
        <w:rPr>
          <w:color w:val="0070C0"/>
        </w:rPr>
      </w:pPr>
    </w:p>
    <w:p w14:paraId="2B87F7F5" w14:textId="7E9E0BFC" w:rsidR="00927A86" w:rsidRDefault="00927A86" w:rsidP="00CB1C2E">
      <w:pPr>
        <w:spacing w:before="0" w:after="0" w:line="240" w:lineRule="auto"/>
      </w:pPr>
      <w:r>
        <w:rPr>
          <w:color w:val="0070C0"/>
        </w:rPr>
        <w:t>Rum &amp; Raisin Tiramisu €10.</w:t>
      </w:r>
      <w:r w:rsidRPr="00B036E9">
        <w:rPr>
          <w:color w:val="0070C0"/>
          <w:vertAlign w:val="superscript"/>
        </w:rPr>
        <w:t>9</w:t>
      </w:r>
      <w:r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gm slice</w:t>
      </w:r>
    </w:p>
    <w:p w14:paraId="1A403DD5" w14:textId="4BBD5800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CD-CM-07</w:t>
      </w:r>
    </w:p>
    <w:p w14:paraId="2D90E753" w14:textId="77777777" w:rsidR="00927A86" w:rsidRDefault="00927A86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Classic layered Italian mousse with rum-soaked raisins and topped with sweetened smoked almond </w:t>
      </w:r>
      <w:proofErr w:type="gramStart"/>
      <w:r>
        <w:rPr>
          <w:color w:val="0070C0"/>
        </w:rPr>
        <w:t>slices</w:t>
      </w:r>
      <w:proofErr w:type="gramEnd"/>
    </w:p>
    <w:p w14:paraId="12605A4B" w14:textId="77777777" w:rsidR="00927A86" w:rsidRDefault="00927A86" w:rsidP="00CB1C2E">
      <w:pPr>
        <w:spacing w:before="0" w:after="0" w:line="240" w:lineRule="auto"/>
        <w:rPr>
          <w:color w:val="0070C0"/>
        </w:rPr>
      </w:pPr>
    </w:p>
    <w:p w14:paraId="45B18AA6" w14:textId="511D95DB" w:rsidR="007E5D68" w:rsidRDefault="008F21E4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Syrian </w:t>
      </w:r>
      <w:proofErr w:type="spellStart"/>
      <w:r>
        <w:rPr>
          <w:color w:val="0070C0"/>
        </w:rPr>
        <w:t>H’risseh</w:t>
      </w:r>
      <w:proofErr w:type="spellEnd"/>
      <w:r>
        <w:rPr>
          <w:color w:val="0070C0"/>
        </w:rPr>
        <w:t xml:space="preserve"> </w:t>
      </w:r>
      <w:r w:rsidR="007E5D68">
        <w:rPr>
          <w:color w:val="0070C0"/>
        </w:rPr>
        <w:t>€</w:t>
      </w:r>
      <w:r w:rsidR="00927A86">
        <w:rPr>
          <w:color w:val="0070C0"/>
        </w:rPr>
        <w:t>11</w:t>
      </w:r>
      <w:r w:rsidR="007E5D68">
        <w:rPr>
          <w:color w:val="0070C0"/>
        </w:rPr>
        <w:t>.</w:t>
      </w:r>
      <w:r w:rsidR="007E5D68">
        <w:rPr>
          <w:color w:val="0070C0"/>
          <w:vertAlign w:val="superscript"/>
        </w:rPr>
        <w:t>1</w:t>
      </w:r>
      <w:r w:rsidR="007E5D68" w:rsidRPr="00B036E9">
        <w:rPr>
          <w:color w:val="0070C0"/>
          <w:vertAlign w:val="superscript"/>
        </w:rPr>
        <w:t>9</w:t>
      </w:r>
      <w:r w:rsidR="007E5D68" w:rsidRPr="00B036E9">
        <w:rPr>
          <w:color w:val="0070C0"/>
        </w:rPr>
        <w:t xml:space="preserve"> </w:t>
      </w:r>
      <w:r>
        <w:rPr>
          <w:color w:val="0070C0"/>
        </w:rPr>
        <w:t>200 gm slice</w:t>
      </w:r>
      <w:r w:rsidR="007E5D68">
        <w:rPr>
          <w:color w:val="0070C0"/>
        </w:rPr>
        <w:t xml:space="preserve"> (D)</w:t>
      </w:r>
    </w:p>
    <w:p w14:paraId="4720E835" w14:textId="786F2666" w:rsidR="007E5D68" w:rsidRDefault="007E5D6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</w:t>
      </w:r>
      <w:r w:rsidR="00A54E9A">
        <w:rPr>
          <w:color w:val="0070C0"/>
        </w:rPr>
        <w:t>CM</w:t>
      </w:r>
      <w:r>
        <w:rPr>
          <w:color w:val="0070C0"/>
        </w:rPr>
        <w:t>-0</w:t>
      </w:r>
      <w:r w:rsidR="00927A86">
        <w:rPr>
          <w:color w:val="0070C0"/>
        </w:rPr>
        <w:t>8</w:t>
      </w:r>
      <w:r>
        <w:rPr>
          <w:color w:val="0070C0"/>
        </w:rPr>
        <w:t>D</w:t>
      </w:r>
    </w:p>
    <w:p w14:paraId="5479144A" w14:textId="4148BD86" w:rsidR="007E5D68" w:rsidRDefault="00822E08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Syrian </w:t>
      </w:r>
      <w:proofErr w:type="spellStart"/>
      <w:r>
        <w:rPr>
          <w:color w:val="0070C0"/>
        </w:rPr>
        <w:t>n</w:t>
      </w:r>
      <w:r w:rsidR="00547779">
        <w:rPr>
          <w:color w:val="0070C0"/>
        </w:rPr>
        <w:t>utcake</w:t>
      </w:r>
      <w:proofErr w:type="spellEnd"/>
      <w:r w:rsidR="00547779">
        <w:rPr>
          <w:color w:val="0070C0"/>
        </w:rPr>
        <w:t xml:space="preserve"> mad</w:t>
      </w:r>
      <w:r>
        <w:rPr>
          <w:color w:val="0070C0"/>
        </w:rPr>
        <w:t xml:space="preserve">e with semolina flour, rose water, sugar syrup and toasted Levantine </w:t>
      </w:r>
      <w:proofErr w:type="gramStart"/>
      <w:r>
        <w:rPr>
          <w:color w:val="0070C0"/>
        </w:rPr>
        <w:t>nuts</w:t>
      </w:r>
      <w:proofErr w:type="gramEnd"/>
    </w:p>
    <w:p w14:paraId="440C4F52" w14:textId="7BD5F289" w:rsidR="007E5D68" w:rsidRDefault="007E5D68" w:rsidP="00CB1C2E">
      <w:pPr>
        <w:spacing w:before="0" w:after="0" w:line="240" w:lineRule="auto"/>
        <w:rPr>
          <w:color w:val="0070C0"/>
        </w:rPr>
      </w:pPr>
    </w:p>
    <w:p w14:paraId="59C66EAC" w14:textId="77777777" w:rsidR="00D24BDD" w:rsidRDefault="00D24BDD" w:rsidP="00CB1C2E">
      <w:pPr>
        <w:spacing w:before="0" w:after="0" w:line="240" w:lineRule="auto"/>
        <w:rPr>
          <w:color w:val="0070C0"/>
        </w:rPr>
      </w:pPr>
    </w:p>
    <w:p w14:paraId="5896F42E" w14:textId="540DC144" w:rsidR="00D24BDD" w:rsidRPr="0005591F" w:rsidRDefault="00D24BDD" w:rsidP="00CB1C2E">
      <w:pPr>
        <w:spacing w:before="0" w:after="0" w:line="240" w:lineRule="auto"/>
        <w:rPr>
          <w:b/>
          <w:bCs/>
          <w:color w:val="0070C0"/>
        </w:rPr>
      </w:pPr>
      <w:r>
        <w:rPr>
          <w:b/>
          <w:bCs/>
          <w:color w:val="0070C0"/>
        </w:rPr>
        <w:t>Merchandize</w:t>
      </w:r>
    </w:p>
    <w:p w14:paraId="3222756F" w14:textId="77777777" w:rsidR="00D24BDD" w:rsidRDefault="00D24BDD" w:rsidP="00CB1C2E">
      <w:pPr>
        <w:spacing w:before="0" w:after="0" w:line="240" w:lineRule="auto"/>
        <w:rPr>
          <w:color w:val="0070C0"/>
        </w:rPr>
      </w:pPr>
    </w:p>
    <w:p w14:paraId="6EFFEC4D" w14:textId="149184A2" w:rsidR="00D24BDD" w:rsidRDefault="00D24BDD" w:rsidP="00CB1C2E">
      <w:pPr>
        <w:spacing w:before="0" w:after="0" w:line="240" w:lineRule="auto"/>
      </w:pPr>
      <w:proofErr w:type="spellStart"/>
      <w:r>
        <w:rPr>
          <w:color w:val="0070C0"/>
        </w:rPr>
        <w:t>keepCup</w:t>
      </w:r>
      <w:proofErr w:type="spellEnd"/>
      <w:r>
        <w:rPr>
          <w:color w:val="0070C0"/>
        </w:rPr>
        <w:t xml:space="preserve"> €15.</w:t>
      </w:r>
      <w:r>
        <w:rPr>
          <w:color w:val="0070C0"/>
          <w:vertAlign w:val="superscript"/>
        </w:rPr>
        <w:t>6</w:t>
      </w:r>
      <w:r w:rsidRPr="00B036E9">
        <w:rPr>
          <w:color w:val="0070C0"/>
          <w:vertAlign w:val="superscript"/>
        </w:rPr>
        <w:t>9</w:t>
      </w:r>
      <w:r w:rsidRPr="00B036E9">
        <w:rPr>
          <w:color w:val="0070C0"/>
        </w:rPr>
        <w:t xml:space="preserve"> </w:t>
      </w:r>
      <w:r>
        <w:rPr>
          <w:color w:val="0070C0"/>
        </w:rPr>
        <w:t>200 ml capacity, pack of 6 (D)</w:t>
      </w:r>
    </w:p>
    <w:p w14:paraId="6B194307" w14:textId="43A064EB" w:rsidR="00D24BDD" w:rsidRDefault="00D24BDD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CD-MS-01D</w:t>
      </w:r>
    </w:p>
    <w:p w14:paraId="432D4387" w14:textId="6DA7693E" w:rsidR="00D24BDD" w:rsidRDefault="00D24BDD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Reusable, insulated coffee cup made from BPA-free </w:t>
      </w:r>
      <w:proofErr w:type="gramStart"/>
      <w:r>
        <w:rPr>
          <w:color w:val="0070C0"/>
        </w:rPr>
        <w:t>plastic</w:t>
      </w:r>
      <w:proofErr w:type="gramEnd"/>
      <w:r>
        <w:rPr>
          <w:color w:val="0070C0"/>
        </w:rPr>
        <w:t xml:space="preserve"> </w:t>
      </w:r>
    </w:p>
    <w:p w14:paraId="3A845FBF" w14:textId="77777777" w:rsidR="00D24BDD" w:rsidRDefault="00D24BDD" w:rsidP="00CB1C2E">
      <w:pPr>
        <w:spacing w:before="0" w:after="0" w:line="240" w:lineRule="auto"/>
        <w:rPr>
          <w:color w:val="0070C0"/>
        </w:rPr>
      </w:pPr>
    </w:p>
    <w:p w14:paraId="0359E3BA" w14:textId="5D81C266" w:rsidR="00D24BDD" w:rsidRDefault="00AA0F7A" w:rsidP="00CB1C2E">
      <w:pPr>
        <w:spacing w:before="0" w:after="0" w:line="240" w:lineRule="auto"/>
      </w:pPr>
      <w:proofErr w:type="spellStart"/>
      <w:r>
        <w:rPr>
          <w:color w:val="0070C0"/>
        </w:rPr>
        <w:t>coffeeArt</w:t>
      </w:r>
      <w:proofErr w:type="spellEnd"/>
      <w:r>
        <w:rPr>
          <w:color w:val="0070C0"/>
        </w:rPr>
        <w:t xml:space="preserve"> T-Shirt</w:t>
      </w:r>
      <w:r w:rsidR="00D24BDD">
        <w:rPr>
          <w:color w:val="0070C0"/>
        </w:rPr>
        <w:t xml:space="preserve"> €</w:t>
      </w:r>
      <w:r>
        <w:rPr>
          <w:color w:val="0070C0"/>
        </w:rPr>
        <w:t>7</w:t>
      </w:r>
      <w:r w:rsidR="00D24BDD">
        <w:rPr>
          <w:color w:val="0070C0"/>
        </w:rPr>
        <w:t>.</w:t>
      </w:r>
      <w:r w:rsidR="00D24BDD">
        <w:rPr>
          <w:color w:val="0070C0"/>
          <w:vertAlign w:val="superscript"/>
        </w:rPr>
        <w:t>9</w:t>
      </w:r>
      <w:r w:rsidR="00D24BDD" w:rsidRPr="00B036E9">
        <w:rPr>
          <w:color w:val="0070C0"/>
          <w:vertAlign w:val="superscript"/>
        </w:rPr>
        <w:t>9</w:t>
      </w:r>
      <w:r w:rsidR="00D24BDD" w:rsidRPr="00B036E9">
        <w:rPr>
          <w:color w:val="0070C0"/>
        </w:rPr>
        <w:t xml:space="preserve"> </w:t>
      </w:r>
      <w:r>
        <w:rPr>
          <w:color w:val="0070C0"/>
        </w:rPr>
        <w:t xml:space="preserve">sizes: S, </w:t>
      </w:r>
      <w:proofErr w:type="gramStart"/>
      <w:r>
        <w:rPr>
          <w:color w:val="0070C0"/>
        </w:rPr>
        <w:t>M ,</w:t>
      </w:r>
      <w:proofErr w:type="gramEnd"/>
      <w:r>
        <w:rPr>
          <w:color w:val="0070C0"/>
        </w:rPr>
        <w:t xml:space="preserve"> L, XL</w:t>
      </w:r>
      <w:r w:rsidR="00D24BDD">
        <w:rPr>
          <w:color w:val="0070C0"/>
        </w:rPr>
        <w:t xml:space="preserve"> (D)</w:t>
      </w:r>
    </w:p>
    <w:p w14:paraId="2A821909" w14:textId="33F09991" w:rsidR="00D24BDD" w:rsidRDefault="00D24BDD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</w:t>
      </w:r>
      <w:r w:rsidR="00AA0F7A">
        <w:rPr>
          <w:color w:val="0070C0"/>
        </w:rPr>
        <w:t>MS</w:t>
      </w:r>
      <w:r>
        <w:rPr>
          <w:color w:val="0070C0"/>
        </w:rPr>
        <w:t>-02D</w:t>
      </w:r>
    </w:p>
    <w:p w14:paraId="5C07262A" w14:textId="06C170B1" w:rsidR="00D24BDD" w:rsidRDefault="00AA0F7A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T-shirts made with original art developed at your very own </w:t>
      </w:r>
      <w:r w:rsidR="00C74F81">
        <w:rPr>
          <w:color w:val="0070C0"/>
        </w:rPr>
        <w:t>dayDream Café</w:t>
      </w:r>
      <w:r>
        <w:rPr>
          <w:color w:val="0070C0"/>
        </w:rPr>
        <w:t>.  Ask for name personalization at no extra cost!</w:t>
      </w:r>
    </w:p>
    <w:p w14:paraId="1950066E" w14:textId="77777777" w:rsidR="00D24BDD" w:rsidRDefault="00D24BDD" w:rsidP="00CB1C2E">
      <w:pPr>
        <w:spacing w:before="0" w:after="0" w:line="240" w:lineRule="auto"/>
      </w:pPr>
    </w:p>
    <w:p w14:paraId="2E137664" w14:textId="2A7DE6F6" w:rsidR="00D24BDD" w:rsidRDefault="00AA0F7A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Parfait Jar 19</w:t>
      </w:r>
      <w:r w:rsidR="00D24BDD">
        <w:rPr>
          <w:color w:val="0070C0"/>
        </w:rPr>
        <w:t>.</w:t>
      </w:r>
      <w:r>
        <w:rPr>
          <w:color w:val="0070C0"/>
          <w:vertAlign w:val="superscript"/>
        </w:rPr>
        <w:t>9</w:t>
      </w:r>
      <w:r w:rsidR="00D24BDD" w:rsidRPr="00B036E9">
        <w:rPr>
          <w:color w:val="0070C0"/>
          <w:vertAlign w:val="superscript"/>
        </w:rPr>
        <w:t>9</w:t>
      </w:r>
      <w:r w:rsidR="00D24BDD" w:rsidRPr="00B036E9">
        <w:rPr>
          <w:color w:val="0070C0"/>
        </w:rPr>
        <w:t xml:space="preserve"> </w:t>
      </w:r>
      <w:r>
        <w:rPr>
          <w:color w:val="0070C0"/>
        </w:rPr>
        <w:t>3</w:t>
      </w:r>
      <w:r w:rsidR="00D24BDD">
        <w:rPr>
          <w:color w:val="0070C0"/>
        </w:rPr>
        <w:t xml:space="preserve">00 </w:t>
      </w:r>
      <w:r>
        <w:rPr>
          <w:color w:val="0070C0"/>
        </w:rPr>
        <w:t xml:space="preserve">ml, pack of 4 </w:t>
      </w:r>
      <w:r w:rsidR="00D24BDD">
        <w:rPr>
          <w:color w:val="0070C0"/>
        </w:rPr>
        <w:t>(D)</w:t>
      </w:r>
    </w:p>
    <w:p w14:paraId="3BB1984B" w14:textId="1B4CF782" w:rsidR="00D24BDD" w:rsidRDefault="00D24BDD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ID: CD-</w:t>
      </w:r>
      <w:r w:rsidR="00AA0F7A">
        <w:rPr>
          <w:color w:val="0070C0"/>
        </w:rPr>
        <w:t>MS</w:t>
      </w:r>
      <w:r>
        <w:rPr>
          <w:color w:val="0070C0"/>
        </w:rPr>
        <w:t>-03D</w:t>
      </w:r>
    </w:p>
    <w:p w14:paraId="272C5767" w14:textId="2856B767" w:rsidR="00D24BDD" w:rsidRDefault="00AA0F7A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>Parfait jars made from shatterproof glass with a classy metallic tinge to make your dessert tower photos look even more awesome on Insta or FB!</w:t>
      </w:r>
    </w:p>
    <w:p w14:paraId="1D5AF374" w14:textId="453A7C3C" w:rsidR="008C5D65" w:rsidRDefault="008C5D65" w:rsidP="00CB1C2E">
      <w:pPr>
        <w:spacing w:before="0" w:after="0" w:line="240" w:lineRule="auto"/>
      </w:pPr>
    </w:p>
    <w:p w14:paraId="668EDD56" w14:textId="11CE2CF9" w:rsidR="008C5D65" w:rsidRDefault="008C5D65" w:rsidP="00CB1C2E">
      <w:pPr>
        <w:spacing w:before="0" w:after="0" w:line="240" w:lineRule="auto"/>
      </w:pPr>
    </w:p>
    <w:p w14:paraId="00947B5B" w14:textId="77777777" w:rsidR="0024576F" w:rsidRPr="003349D6" w:rsidRDefault="0024576F" w:rsidP="00663E63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  <w:rPr>
          <w:lang w:val="en-US"/>
        </w:rPr>
      </w:pPr>
      <w:r w:rsidRPr="003349D6">
        <w:rPr>
          <w:lang w:val="en-US"/>
        </w:rPr>
        <w:t xml:space="preserve">Next is </w:t>
      </w:r>
      <w:r w:rsidRPr="003349D6">
        <w:rPr>
          <w:color w:val="C09200"/>
          <w:lang w:val="en-US"/>
        </w:rPr>
        <w:t>coupons</w:t>
      </w:r>
      <w:r w:rsidRPr="009F7D9D">
        <w:rPr>
          <w:lang w:val="en-US"/>
        </w:rPr>
        <w:t xml:space="preserve">.   See </w:t>
      </w:r>
      <w:hyperlink r:id="rId48" w:history="1">
        <w:r w:rsidRPr="00F77F4C">
          <w:rPr>
            <w:rStyle w:val="Hyperlink"/>
            <w:lang w:val="en-US"/>
          </w:rPr>
          <w:t>https://blog.hubspot.com/website/coupon-css</w:t>
        </w:r>
      </w:hyperlink>
    </w:p>
    <w:p w14:paraId="5B4D145E" w14:textId="180E0494" w:rsidR="0024576F" w:rsidRDefault="004A4057" w:rsidP="00CB1C2E">
      <w:pPr>
        <w:spacing w:before="0" w:after="0" w:line="240" w:lineRule="auto"/>
      </w:pPr>
      <w:r>
        <w:t xml:space="preserve">Coupon display will be </w:t>
      </w:r>
      <w:proofErr w:type="gramStart"/>
      <w:r>
        <w:t>similar to</w:t>
      </w:r>
      <w:proofErr w:type="gramEnd"/>
      <w:r>
        <w:t xml:space="preserve"> menu display with category filters, a text that popups upon hover (and a place to enter phone number for Special Offers coupons).  Coupons will be auto generated from backend and sent over WhatsApp over to the person.</w:t>
      </w:r>
    </w:p>
    <w:p w14:paraId="489F1AF3" w14:textId="4D778D70" w:rsidR="004A4057" w:rsidRDefault="004A4057" w:rsidP="00CB1C2E">
      <w:pPr>
        <w:spacing w:before="0" w:after="0" w:line="240" w:lineRule="auto"/>
      </w:pPr>
    </w:p>
    <w:p w14:paraId="7E79E4AA" w14:textId="54E80792" w:rsidR="007A5C9A" w:rsidRDefault="007A5C9A" w:rsidP="00CB1C2E">
      <w:pPr>
        <w:spacing w:before="0" w:after="0" w:line="240" w:lineRule="auto"/>
      </w:pPr>
      <w:r>
        <w:t xml:space="preserve">Coupon size: 500x500.  Photo size: 500x333 where 333 is the </w:t>
      </w:r>
      <w:proofErr w:type="gramStart"/>
      <w:r>
        <w:t>height</w:t>
      </w:r>
      <w:proofErr w:type="gramEnd"/>
    </w:p>
    <w:p w14:paraId="64774880" w14:textId="77777777" w:rsidR="007A5C9A" w:rsidRDefault="007A5C9A" w:rsidP="00CB1C2E">
      <w:pPr>
        <w:spacing w:before="0" w:after="0" w:line="240" w:lineRule="auto"/>
      </w:pPr>
    </w:p>
    <w:p w14:paraId="2DF88564" w14:textId="58A343AC" w:rsidR="004A4057" w:rsidRPr="00DB4C4A" w:rsidRDefault="004A4057" w:rsidP="00CB1C2E">
      <w:pPr>
        <w:spacing w:before="0" w:after="0" w:line="240" w:lineRule="auto"/>
      </w:pPr>
      <w:r>
        <w:t xml:space="preserve">The filters are: </w:t>
      </w:r>
      <w:r w:rsidRPr="00DB4C4A">
        <w:t>Festive, Bulk Orders, Special Offers</w:t>
      </w:r>
    </w:p>
    <w:p w14:paraId="0F1F8C9A" w14:textId="06DACF6B" w:rsidR="004A4057" w:rsidRDefault="00220A07" w:rsidP="00CB1C2E">
      <w:pPr>
        <w:spacing w:before="0" w:after="0" w:line="240" w:lineRule="auto"/>
      </w:pPr>
      <w:r>
        <w:t xml:space="preserve">Each coupon will have validity period of format: validity: MMM </w:t>
      </w:r>
      <w:r w:rsidR="00373ABC">
        <w:t>DD ‘Y</w:t>
      </w:r>
      <w:r>
        <w:t xml:space="preserve">Y, specific days of the week, time of the </w:t>
      </w:r>
      <w:proofErr w:type="gramStart"/>
      <w:r>
        <w:t>day</w:t>
      </w:r>
      <w:proofErr w:type="gramEnd"/>
    </w:p>
    <w:p w14:paraId="1353E7C8" w14:textId="14EFA812" w:rsidR="001500D2" w:rsidRDefault="001500D2" w:rsidP="00CB1C2E">
      <w:pPr>
        <w:spacing w:before="0" w:after="0" w:line="240" w:lineRule="auto"/>
      </w:pPr>
    </w:p>
    <w:p w14:paraId="490F67CC" w14:textId="361FD576" w:rsidR="001500D2" w:rsidRDefault="001500D2" w:rsidP="00CB1C2E">
      <w:pPr>
        <w:spacing w:before="0" w:after="0" w:line="240" w:lineRule="auto"/>
      </w:pPr>
      <w:r>
        <w:t>The arrangement of coupons and responsiveness will be identical to that for menu as the coupon cards are same size as menu.</w:t>
      </w:r>
    </w:p>
    <w:p w14:paraId="664EADE3" w14:textId="3D639EBB" w:rsidR="00220A07" w:rsidRDefault="00220A07" w:rsidP="00CB1C2E">
      <w:pPr>
        <w:spacing w:before="0" w:after="0" w:line="240" w:lineRule="auto"/>
      </w:pPr>
    </w:p>
    <w:p w14:paraId="31CD4BB1" w14:textId="6CBD961D" w:rsidR="008A4E6A" w:rsidRDefault="008A4E6A" w:rsidP="00CB1C2E">
      <w:pPr>
        <w:spacing w:before="0" w:after="0" w:line="240" w:lineRule="auto"/>
      </w:pPr>
      <w:r>
        <w:t>The following text must be mentioned:</w:t>
      </w:r>
    </w:p>
    <w:p w14:paraId="4034CBCC" w14:textId="447B354A" w:rsidR="008A4E6A" w:rsidRDefault="008A4E6A" w:rsidP="00CB1C2E">
      <w:pPr>
        <w:spacing w:before="0" w:after="0" w:line="240" w:lineRule="auto"/>
      </w:pPr>
    </w:p>
    <w:p w14:paraId="179F46DC" w14:textId="766340A1" w:rsidR="008A4E6A" w:rsidRDefault="008A4E6A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Welcome to </w:t>
      </w:r>
      <w:r w:rsidR="00C74F81">
        <w:rPr>
          <w:color w:val="0070C0"/>
        </w:rPr>
        <w:t>dayDream Café</w:t>
      </w:r>
      <w:r>
        <w:rPr>
          <w:color w:val="0070C0"/>
        </w:rPr>
        <w:t xml:space="preserve"> giving.</w:t>
      </w:r>
    </w:p>
    <w:p w14:paraId="45B82C1A" w14:textId="7288EF87" w:rsidR="008A4E6A" w:rsidRDefault="008A4E6A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We run regular discount campaigns with our delivery partners.  Click </w:t>
      </w:r>
      <w:r w:rsidRPr="008A4E6A">
        <w:rPr>
          <w:rStyle w:val="Hyperlink"/>
          <w:color w:val="37A76F" w:themeColor="accent3"/>
          <w:kern w:val="0"/>
          <w:sz w:val="22"/>
          <w:szCs w:val="22"/>
          <w:lang w:val="en-IN" w:eastAsia="en-US"/>
        </w:rPr>
        <w:t>here</w:t>
      </w:r>
      <w:r w:rsidRPr="008A4E6A">
        <w:rPr>
          <w:rStyle w:val="Hyperlink"/>
          <w:color w:val="37A76F" w:themeColor="accent3"/>
          <w:kern w:val="0"/>
          <w:sz w:val="22"/>
          <w:szCs w:val="22"/>
          <w:u w:val="none"/>
          <w:lang w:val="en-IN" w:eastAsia="en-US"/>
        </w:rPr>
        <w:t>.</w:t>
      </w:r>
      <w:r>
        <w:rPr>
          <w:color w:val="0070C0"/>
        </w:rPr>
        <w:t xml:space="preserve">  See below direct giveaways from </w:t>
      </w:r>
      <w:r w:rsidR="00C74F81">
        <w:rPr>
          <w:color w:val="0070C0"/>
        </w:rPr>
        <w:t>dayDream Café</w:t>
      </w:r>
      <w:r>
        <w:rPr>
          <w:color w:val="0070C0"/>
        </w:rPr>
        <w:t>.</w:t>
      </w:r>
    </w:p>
    <w:p w14:paraId="71A46501" w14:textId="02D36C06" w:rsidR="008A4E6A" w:rsidRDefault="008A4E6A" w:rsidP="00CB1C2E">
      <w:pPr>
        <w:spacing w:before="0" w:after="0" w:line="240" w:lineRule="auto"/>
        <w:rPr>
          <w:color w:val="0070C0"/>
        </w:rPr>
      </w:pPr>
    </w:p>
    <w:p w14:paraId="0B137F1C" w14:textId="4C2CD6DB" w:rsidR="00CD2651" w:rsidRDefault="00DB4C4A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Filter by categories: </w:t>
      </w:r>
      <w:r w:rsidR="00A505F4">
        <w:rPr>
          <w:color w:val="0070C0"/>
        </w:rPr>
        <w:t>Today’s Deals</w:t>
      </w:r>
      <w:r w:rsidR="00CD2651">
        <w:rPr>
          <w:color w:val="0070C0"/>
        </w:rPr>
        <w:t xml:space="preserve"> </w:t>
      </w:r>
      <w:r w:rsidR="00CD2651">
        <w:rPr>
          <w:noProof/>
        </w:rPr>
        <w:drawing>
          <wp:inline distT="0" distB="0" distL="0" distR="0" wp14:anchorId="2707C5D2" wp14:editId="703CDE54">
            <wp:extent cx="228600" cy="9861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651">
        <w:rPr>
          <w:color w:val="0070C0"/>
        </w:rPr>
        <w:t xml:space="preserve"> </w:t>
      </w:r>
    </w:p>
    <w:p w14:paraId="725E0021" w14:textId="6F3B7396" w:rsidR="00CD2651" w:rsidRDefault="00CD2651" w:rsidP="00CB1C2E">
      <w:pPr>
        <w:spacing w:before="0" w:after="0" w:line="240" w:lineRule="auto"/>
        <w:ind w:left="720" w:firstLine="720"/>
        <w:rPr>
          <w:color w:val="0070C0"/>
        </w:rPr>
      </w:pPr>
      <w:r>
        <w:rPr>
          <w:color w:val="0070C0"/>
        </w:rPr>
        <w:t xml:space="preserve"> Expiring tomorrow</w:t>
      </w:r>
      <w:r w:rsidRPr="004A4057">
        <w:rPr>
          <w:color w:val="0070C0"/>
        </w:rPr>
        <w:t xml:space="preserve"> </w:t>
      </w:r>
      <w:r>
        <w:rPr>
          <w:noProof/>
        </w:rPr>
        <w:drawing>
          <wp:inline distT="0" distB="0" distL="0" distR="0" wp14:anchorId="42C8AD1D" wp14:editId="27A61950">
            <wp:extent cx="228600" cy="9861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057">
        <w:rPr>
          <w:color w:val="0070C0"/>
        </w:rPr>
        <w:t xml:space="preserve"> </w:t>
      </w:r>
    </w:p>
    <w:p w14:paraId="15214C7C" w14:textId="56CE2E23" w:rsidR="00DB4C4A" w:rsidRDefault="00CD2651" w:rsidP="00CB1C2E">
      <w:pPr>
        <w:spacing w:before="0" w:after="0" w:line="240" w:lineRule="auto"/>
        <w:ind w:left="2160"/>
        <w:rPr>
          <w:color w:val="0070C0"/>
        </w:rPr>
      </w:pPr>
      <w:r>
        <w:rPr>
          <w:color w:val="0070C0"/>
        </w:rPr>
        <w:t xml:space="preserve">       </w:t>
      </w:r>
      <w:r w:rsidR="00DB4C4A" w:rsidRPr="004A4057">
        <w:rPr>
          <w:color w:val="0070C0"/>
        </w:rPr>
        <w:t>Festive</w:t>
      </w:r>
      <w:r w:rsidR="00DB4C4A">
        <w:rPr>
          <w:color w:val="0070C0"/>
        </w:rPr>
        <w:t xml:space="preserve"> </w:t>
      </w:r>
      <w:r>
        <w:rPr>
          <w:noProof/>
        </w:rPr>
        <w:drawing>
          <wp:inline distT="0" distB="0" distL="0" distR="0" wp14:anchorId="4BD4993D" wp14:editId="36078F07">
            <wp:extent cx="228600" cy="9861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AE94" w14:textId="40F45A37" w:rsidR="00CD2651" w:rsidRDefault="00A505F4" w:rsidP="00CB1C2E">
      <w:pPr>
        <w:spacing w:before="0" w:after="0" w:line="240" w:lineRule="auto"/>
        <w:ind w:left="1440"/>
        <w:rPr>
          <w:color w:val="0070C0"/>
        </w:rPr>
      </w:pPr>
      <w:r>
        <w:rPr>
          <w:color w:val="0070C0"/>
        </w:rPr>
        <w:t xml:space="preserve">            </w:t>
      </w:r>
      <w:r w:rsidR="00DB4C4A">
        <w:rPr>
          <w:color w:val="0070C0"/>
        </w:rPr>
        <w:t xml:space="preserve">Bulk Orders </w:t>
      </w:r>
      <w:r w:rsidR="00DB4C4A">
        <w:rPr>
          <w:noProof/>
        </w:rPr>
        <w:drawing>
          <wp:inline distT="0" distB="0" distL="0" distR="0" wp14:anchorId="2E18EBF3" wp14:editId="0D20A538">
            <wp:extent cx="228600" cy="9861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DEA7" w14:textId="0089F2B6" w:rsidR="00DB4C4A" w:rsidRDefault="00A505F4" w:rsidP="00CB1C2E">
      <w:pPr>
        <w:spacing w:before="0" w:after="0" w:line="240" w:lineRule="auto"/>
        <w:ind w:left="720"/>
        <w:rPr>
          <w:color w:val="0070C0"/>
        </w:rPr>
      </w:pPr>
      <w:r>
        <w:rPr>
          <w:color w:val="0070C0"/>
        </w:rPr>
        <w:t xml:space="preserve">            </w:t>
      </w:r>
      <w:r w:rsidR="00CD2651">
        <w:rPr>
          <w:color w:val="0070C0"/>
        </w:rPr>
        <w:t xml:space="preserve">        </w:t>
      </w:r>
      <w:r w:rsidR="00DB4C4A">
        <w:rPr>
          <w:color w:val="0070C0"/>
        </w:rPr>
        <w:t>Special Offers</w:t>
      </w:r>
    </w:p>
    <w:p w14:paraId="4730E325" w14:textId="6BF92FFB" w:rsidR="00A505F4" w:rsidRDefault="00A505F4" w:rsidP="00CB1C2E">
      <w:pPr>
        <w:spacing w:before="0" w:after="0" w:line="240" w:lineRule="auto"/>
        <w:rPr>
          <w:color w:val="0070C0"/>
        </w:rPr>
      </w:pPr>
    </w:p>
    <w:p w14:paraId="51B2A525" w14:textId="616EC828" w:rsidR="00780C59" w:rsidRPr="00377279" w:rsidRDefault="00377279" w:rsidP="00CB1C2E">
      <w:pPr>
        <w:spacing w:before="0" w:after="0" w:line="240" w:lineRule="auto"/>
      </w:pPr>
      <w:r w:rsidRPr="00377279">
        <w:t xml:space="preserve">Note: in the </w:t>
      </w:r>
      <w:r>
        <w:t>code below, X-XX-XX-XX-########, 1</w:t>
      </w:r>
      <w:r w:rsidRPr="00377279">
        <w:rPr>
          <w:vertAlign w:val="superscript"/>
        </w:rPr>
        <w:t>st</w:t>
      </w:r>
      <w:r>
        <w:t xml:space="preserve"> letter is C for coupon, 2</w:t>
      </w:r>
      <w:r w:rsidRPr="00377279">
        <w:rPr>
          <w:vertAlign w:val="superscript"/>
        </w:rPr>
        <w:t>nd</w:t>
      </w:r>
      <w:r>
        <w:t xml:space="preserve"> &amp; 3</w:t>
      </w:r>
      <w:r w:rsidRPr="00377279">
        <w:rPr>
          <w:vertAlign w:val="superscript"/>
        </w:rPr>
        <w:t>rd</w:t>
      </w:r>
      <w:r>
        <w:t xml:space="preserve"> </w:t>
      </w:r>
      <w:proofErr w:type="gramStart"/>
      <w:r>
        <w:t>are</w:t>
      </w:r>
      <w:proofErr w:type="gramEnd"/>
      <w:r>
        <w:t xml:space="preserve"> for type of coupon e.g. SO for special offers, 4</w:t>
      </w:r>
      <w:r w:rsidRPr="00377279">
        <w:rPr>
          <w:vertAlign w:val="superscript"/>
        </w:rPr>
        <w:t>th</w:t>
      </w:r>
      <w:r>
        <w:t xml:space="preserve"> &amp; 5</w:t>
      </w:r>
      <w:r w:rsidRPr="00377279">
        <w:rPr>
          <w:vertAlign w:val="superscript"/>
        </w:rPr>
        <w:t>th</w:t>
      </w:r>
      <w:r>
        <w:t xml:space="preserve"> are for menu type e.g. CM for Cake &amp; Mousse, 6</w:t>
      </w:r>
      <w:r w:rsidRPr="00377279">
        <w:rPr>
          <w:vertAlign w:val="superscript"/>
        </w:rPr>
        <w:t>th</w:t>
      </w:r>
      <w:r>
        <w:t xml:space="preserve"> &amp; 7</w:t>
      </w:r>
      <w:r w:rsidRPr="00377279">
        <w:rPr>
          <w:vertAlign w:val="superscript"/>
        </w:rPr>
        <w:t>th</w:t>
      </w:r>
      <w:r>
        <w:t xml:space="preserve"> are for the dish name e.g. SK stands for </w:t>
      </w:r>
      <w:proofErr w:type="spellStart"/>
      <w:r w:rsidRPr="00377279">
        <w:t>Schwarzwälder</w:t>
      </w:r>
      <w:proofErr w:type="spellEnd"/>
      <w:r w:rsidRPr="00377279">
        <w:t xml:space="preserve"> </w:t>
      </w:r>
      <w:proofErr w:type="spellStart"/>
      <w:r w:rsidRPr="00377279">
        <w:t>Kirschtorte</w:t>
      </w:r>
      <w:proofErr w:type="spellEnd"/>
      <w:r>
        <w:t xml:space="preserve"> and the last 8 are numbers representing the date in YYYYMMDD format.</w:t>
      </w:r>
    </w:p>
    <w:p w14:paraId="04000757" w14:textId="77777777" w:rsidR="00A505F4" w:rsidRPr="00377279" w:rsidRDefault="00A505F4" w:rsidP="00CB1C2E">
      <w:pPr>
        <w:spacing w:before="0" w:after="0" w:line="240" w:lineRule="auto"/>
      </w:pPr>
    </w:p>
    <w:p w14:paraId="0AD8B3F4" w14:textId="0000AF01" w:rsidR="00ED2D80" w:rsidRDefault="00ED2D80" w:rsidP="00CB1C2E">
      <w:pPr>
        <w:spacing w:before="0" w:after="0" w:line="240" w:lineRule="auto"/>
        <w:rPr>
          <w:color w:val="0070C0"/>
        </w:rPr>
      </w:pPr>
      <w:r>
        <w:rPr>
          <w:color w:val="0070C0"/>
        </w:rPr>
        <w:t xml:space="preserve">  </w:t>
      </w:r>
      <w:r>
        <w:rPr>
          <w:color w:val="0070C0"/>
        </w:rPr>
        <w:tab/>
      </w:r>
    </w:p>
    <w:p w14:paraId="55E12B0B" w14:textId="7A30ACDE" w:rsidR="008A4E6A" w:rsidRDefault="007A5C9A" w:rsidP="00CB1C2E">
      <w:pPr>
        <w:spacing w:before="0" w:after="0" w:line="240" w:lineRule="auto"/>
      </w:pPr>
      <w:r>
        <w:rPr>
          <w:noProof/>
        </w:rPr>
        <w:drawing>
          <wp:inline distT="0" distB="0" distL="0" distR="0" wp14:anchorId="40C4F801" wp14:editId="2BC16FA9">
            <wp:extent cx="2738453" cy="2743200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453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7A0">
        <w:rPr>
          <w:noProof/>
        </w:rPr>
        <w:drawing>
          <wp:inline distT="0" distB="0" distL="0" distR="0" wp14:anchorId="3864BF6E" wp14:editId="0C109F54">
            <wp:extent cx="2743200" cy="2743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59A4">
        <w:rPr>
          <w:noProof/>
        </w:rPr>
        <w:drawing>
          <wp:inline distT="0" distB="0" distL="0" distR="0" wp14:anchorId="2139AEBF" wp14:editId="1C10DF82">
            <wp:extent cx="2743200" cy="2743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6A71">
        <w:rPr>
          <w:noProof/>
        </w:rPr>
        <w:drawing>
          <wp:inline distT="0" distB="0" distL="0" distR="0" wp14:anchorId="75548FF6" wp14:editId="0166FB3D">
            <wp:extent cx="2743200" cy="2743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4B9">
        <w:tab/>
      </w:r>
    </w:p>
    <w:p w14:paraId="75454C8E" w14:textId="1AFA2849" w:rsidR="003C44B9" w:rsidRDefault="00C318CF" w:rsidP="00CB1C2E">
      <w:pPr>
        <w:spacing w:before="0" w:after="0" w:line="240" w:lineRule="auto"/>
      </w:pPr>
      <w:r>
        <w:rPr>
          <w:noProof/>
        </w:rPr>
        <w:lastRenderedPageBreak/>
        <w:drawing>
          <wp:inline distT="0" distB="0" distL="0" distR="0" wp14:anchorId="24A4CF41" wp14:editId="62EDA060">
            <wp:extent cx="2743200" cy="2743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5A0">
        <w:rPr>
          <w:noProof/>
        </w:rPr>
        <w:drawing>
          <wp:inline distT="0" distB="0" distL="0" distR="0" wp14:anchorId="5993EFE0" wp14:editId="0F0D7F38">
            <wp:extent cx="2743200" cy="2743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DFBB" w14:textId="6B180F81" w:rsidR="00FA66B5" w:rsidRDefault="00FA66B5" w:rsidP="00CB1C2E">
      <w:pPr>
        <w:spacing w:before="0" w:after="0" w:line="240" w:lineRule="auto"/>
      </w:pPr>
    </w:p>
    <w:p w14:paraId="1517AA66" w14:textId="77777777" w:rsidR="00FA66B5" w:rsidRDefault="00FA66B5" w:rsidP="00CB1C2E">
      <w:pPr>
        <w:spacing w:before="0" w:after="0" w:line="240" w:lineRule="auto"/>
      </w:pPr>
    </w:p>
    <w:p w14:paraId="2342789C" w14:textId="77777777" w:rsidR="002272FE" w:rsidRDefault="0024576F" w:rsidP="00CB1C2E">
      <w:pPr>
        <w:pStyle w:val="ListParagraph"/>
        <w:numPr>
          <w:ilvl w:val="0"/>
          <w:numId w:val="1"/>
        </w:numPr>
        <w:spacing w:after="0" w:line="240" w:lineRule="auto"/>
        <w:contextualSpacing w:val="0"/>
        <w:rPr>
          <w:lang w:val="en-US"/>
        </w:rPr>
      </w:pPr>
      <w:r>
        <w:rPr>
          <w:lang w:val="en-US"/>
        </w:rPr>
        <w:t xml:space="preserve">Next is </w:t>
      </w:r>
      <w:r w:rsidRPr="002272FE">
        <w:rPr>
          <w:color w:val="0070C0"/>
          <w:lang w:val="en-US"/>
        </w:rPr>
        <w:t>Services</w:t>
      </w:r>
      <w:r>
        <w:rPr>
          <w:lang w:val="en-US"/>
        </w:rPr>
        <w:t xml:space="preserve">.  </w:t>
      </w:r>
    </w:p>
    <w:p w14:paraId="3DB9B316" w14:textId="77777777" w:rsidR="002272FE" w:rsidRDefault="002272FE" w:rsidP="00CB1C2E">
      <w:pPr>
        <w:pStyle w:val="ListParagraph"/>
        <w:spacing w:after="0" w:line="240" w:lineRule="auto"/>
        <w:contextualSpacing w:val="0"/>
        <w:rPr>
          <w:lang w:val="en-US"/>
        </w:rPr>
      </w:pPr>
    </w:p>
    <w:p w14:paraId="1C50A04D" w14:textId="05A5DBF2" w:rsidR="002272FE" w:rsidRDefault="002272FE" w:rsidP="00CB1C2E">
      <w:pPr>
        <w:spacing w:before="0" w:after="0" w:line="240" w:lineRule="auto"/>
        <w:ind w:left="1440"/>
        <w:rPr>
          <w:color w:val="0070C0"/>
        </w:rPr>
      </w:pPr>
      <w:r w:rsidRPr="002272FE">
        <w:rPr>
          <w:color w:val="0070C0"/>
        </w:rPr>
        <w:t xml:space="preserve">   </w:t>
      </w:r>
      <w:r>
        <w:rPr>
          <w:color w:val="0070C0"/>
        </w:rPr>
        <w:t>Dine</w:t>
      </w:r>
      <w:r w:rsidR="0024576F" w:rsidRPr="002272FE">
        <w:rPr>
          <w:color w:val="0070C0"/>
        </w:rPr>
        <w:t>-in</w:t>
      </w:r>
      <w:r w:rsidRPr="002272FE">
        <w:rPr>
          <w:color w:val="0070C0"/>
        </w:rPr>
        <w:t xml:space="preserve"> </w:t>
      </w:r>
      <w:r w:rsidRPr="002272FE">
        <w:rPr>
          <w:noProof/>
          <w:color w:val="0070C0"/>
        </w:rPr>
        <w:drawing>
          <wp:inline distT="0" distB="0" distL="0" distR="0" wp14:anchorId="63E2B694" wp14:editId="0B83266F">
            <wp:extent cx="228600" cy="9861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C771" w14:textId="158DDD4D" w:rsidR="002272FE" w:rsidRDefault="002272FE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 w:rsidRPr="002272FE">
        <w:rPr>
          <w:color w:val="0070C0"/>
          <w:lang w:val="en-US"/>
        </w:rPr>
        <w:t xml:space="preserve">    </w:t>
      </w:r>
      <w:r w:rsidR="0024576F" w:rsidRPr="002272FE">
        <w:rPr>
          <w:color w:val="0070C0"/>
          <w:lang w:val="en-US"/>
        </w:rPr>
        <w:t>Reservations</w:t>
      </w:r>
      <w:r w:rsidRPr="002272FE">
        <w:rPr>
          <w:color w:val="0070C0"/>
          <w:lang w:val="en-US"/>
        </w:rPr>
        <w:t xml:space="preserve"> </w:t>
      </w:r>
      <w:r w:rsidRPr="002272FE">
        <w:rPr>
          <w:noProof/>
          <w:color w:val="0070C0"/>
        </w:rPr>
        <w:drawing>
          <wp:inline distT="0" distB="0" distL="0" distR="0" wp14:anchorId="7487B618" wp14:editId="1561AADC">
            <wp:extent cx="228600" cy="9861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A1B8" w14:textId="252D2C3A" w:rsidR="0086543E" w:rsidRPr="002272FE" w:rsidRDefault="0086543E" w:rsidP="0086543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 xml:space="preserve">          </w:t>
      </w:r>
      <w:r w:rsidRPr="002272FE">
        <w:rPr>
          <w:color w:val="0070C0"/>
          <w:lang w:val="en-US"/>
        </w:rPr>
        <w:t xml:space="preserve">Catering </w:t>
      </w:r>
      <w:r w:rsidRPr="002272FE">
        <w:rPr>
          <w:noProof/>
          <w:color w:val="0070C0"/>
        </w:rPr>
        <w:drawing>
          <wp:inline distT="0" distB="0" distL="0" distR="0" wp14:anchorId="519865AE" wp14:editId="5E81A3D1">
            <wp:extent cx="228600" cy="9861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2BE6" w14:textId="77777777" w:rsidR="002272FE" w:rsidRPr="002272FE" w:rsidRDefault="002272FE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 w:rsidRPr="002272FE">
        <w:rPr>
          <w:color w:val="0070C0"/>
          <w:lang w:val="en-US"/>
        </w:rPr>
        <w:t xml:space="preserve">         </w:t>
      </w:r>
      <w:r w:rsidR="0024576F" w:rsidRPr="002272FE">
        <w:rPr>
          <w:color w:val="0070C0"/>
          <w:lang w:val="en-US"/>
        </w:rPr>
        <w:t>Volunteer</w:t>
      </w:r>
    </w:p>
    <w:p w14:paraId="670F99B4" w14:textId="77777777" w:rsidR="002272FE" w:rsidRDefault="002272FE" w:rsidP="00CB1C2E">
      <w:pPr>
        <w:pStyle w:val="ListParagraph"/>
        <w:spacing w:after="0" w:line="240" w:lineRule="auto"/>
        <w:contextualSpacing w:val="0"/>
        <w:rPr>
          <w:lang w:val="en-US"/>
        </w:rPr>
      </w:pPr>
    </w:p>
    <w:p w14:paraId="1F95C038" w14:textId="77777777" w:rsidR="00862A86" w:rsidRDefault="0024576F" w:rsidP="00CB1C2E">
      <w:pPr>
        <w:pStyle w:val="ListParagraph"/>
        <w:spacing w:after="0" w:line="240" w:lineRule="auto"/>
        <w:contextualSpacing w:val="0"/>
        <w:rPr>
          <w:rStyle w:val="Hyperlink"/>
          <w:lang w:val="en-US"/>
        </w:rPr>
      </w:pPr>
      <w:r>
        <w:rPr>
          <w:lang w:val="en-US"/>
        </w:rPr>
        <w:t xml:space="preserve">like here </w:t>
      </w:r>
      <w:hyperlink r:id="rId55" w:history="1">
        <w:r w:rsidRPr="00F77F4C">
          <w:rPr>
            <w:rStyle w:val="Hyperlink"/>
            <w:lang w:val="en-US"/>
          </w:rPr>
          <w:t>https://desifirangifoods.web.app</w:t>
        </w:r>
      </w:hyperlink>
    </w:p>
    <w:p w14:paraId="371350D6" w14:textId="4EFBE5FB" w:rsidR="0024576F" w:rsidRDefault="0024576F" w:rsidP="00CB1C2E">
      <w:pPr>
        <w:pStyle w:val="ListParagraph"/>
        <w:spacing w:after="0" w:line="240" w:lineRule="auto"/>
        <w:contextualSpacing w:val="0"/>
        <w:rPr>
          <w:lang w:val="en-US"/>
        </w:rPr>
      </w:pPr>
      <w:r>
        <w:rPr>
          <w:noProof/>
        </w:rPr>
        <w:drawing>
          <wp:inline distT="0" distB="0" distL="0" distR="0" wp14:anchorId="6ADA209B" wp14:editId="4D21C3CF">
            <wp:extent cx="3599257" cy="118872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9257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AC85" w14:textId="51913817" w:rsidR="00862A86" w:rsidRDefault="00862A86" w:rsidP="00CB1C2E">
      <w:pPr>
        <w:pStyle w:val="ListParagraph"/>
        <w:spacing w:after="0" w:line="240" w:lineRule="auto"/>
        <w:contextualSpacing w:val="0"/>
        <w:rPr>
          <w:lang w:val="en-US"/>
        </w:rPr>
      </w:pPr>
    </w:p>
    <w:p w14:paraId="4B21B906" w14:textId="6B78C456" w:rsidR="00862A86" w:rsidRPr="009F7D9D" w:rsidRDefault="00862A86" w:rsidP="00CB1C2E">
      <w:pPr>
        <w:pStyle w:val="ListParagraph"/>
        <w:spacing w:after="0" w:line="240" w:lineRule="auto"/>
        <w:contextualSpacing w:val="0"/>
        <w:rPr>
          <w:lang w:val="en-US"/>
        </w:rPr>
      </w:pPr>
      <w:r>
        <w:rPr>
          <w:lang w:val="en-US"/>
        </w:rPr>
        <w:t xml:space="preserve">All images are in 1:1 </w:t>
      </w:r>
      <w:proofErr w:type="gramStart"/>
      <w:r>
        <w:rPr>
          <w:lang w:val="en-US"/>
        </w:rPr>
        <w:t>ratio</w:t>
      </w:r>
      <w:proofErr w:type="gramEnd"/>
    </w:p>
    <w:p w14:paraId="7B10FC41" w14:textId="036FD17D" w:rsidR="0024576F" w:rsidRDefault="0024576F" w:rsidP="00CB1C2E">
      <w:pPr>
        <w:pStyle w:val="ListParagraph"/>
        <w:spacing w:after="0" w:line="240" w:lineRule="auto"/>
        <w:contextualSpacing w:val="0"/>
        <w:rPr>
          <w:lang w:val="en-US"/>
        </w:rPr>
      </w:pPr>
    </w:p>
    <w:p w14:paraId="52B0C5D7" w14:textId="3D949677" w:rsidR="002272FE" w:rsidRPr="00825816" w:rsidRDefault="002272FE" w:rsidP="00CB1C2E">
      <w:pPr>
        <w:pStyle w:val="ListParagraph"/>
        <w:spacing w:after="0" w:line="240" w:lineRule="auto"/>
        <w:contextualSpacing w:val="0"/>
        <w:rPr>
          <w:b/>
          <w:bCs/>
          <w:color w:val="0070C0"/>
          <w:lang w:val="en-US"/>
        </w:rPr>
      </w:pPr>
      <w:r w:rsidRPr="00825816">
        <w:rPr>
          <w:b/>
          <w:bCs/>
          <w:color w:val="0070C0"/>
          <w:lang w:val="en-US"/>
        </w:rPr>
        <w:t>Dine-in</w:t>
      </w:r>
      <w:r w:rsidR="00825816" w:rsidRPr="00825816">
        <w:rPr>
          <w:b/>
          <w:bCs/>
          <w:color w:val="0070C0"/>
          <w:lang w:val="en-US"/>
        </w:rPr>
        <w:t xml:space="preserve"> at </w:t>
      </w:r>
      <w:proofErr w:type="spellStart"/>
      <w:r w:rsidR="00825816" w:rsidRPr="00825816">
        <w:rPr>
          <w:b/>
          <w:bCs/>
          <w:color w:val="0070C0"/>
          <w:lang w:val="en-US"/>
        </w:rPr>
        <w:t>dreamDay</w:t>
      </w:r>
      <w:proofErr w:type="spellEnd"/>
      <w:r w:rsidR="00825816" w:rsidRPr="00825816">
        <w:rPr>
          <w:b/>
          <w:bCs/>
          <w:color w:val="0070C0"/>
          <w:lang w:val="en-US"/>
        </w:rPr>
        <w:t xml:space="preserve"> </w:t>
      </w:r>
      <w:proofErr w:type="gramStart"/>
      <w:r w:rsidR="00825816" w:rsidRPr="00825816">
        <w:rPr>
          <w:b/>
          <w:bCs/>
          <w:color w:val="0070C0"/>
          <w:lang w:val="en-US"/>
        </w:rPr>
        <w:t>Café</w:t>
      </w:r>
      <w:proofErr w:type="gramEnd"/>
    </w:p>
    <w:p w14:paraId="085D1ADE" w14:textId="77777777" w:rsidR="00825816" w:rsidRPr="00CB1C2E" w:rsidRDefault="00825816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62A2AF88" w14:textId="4ED5341D" w:rsidR="002272FE" w:rsidRPr="00CB1C2E" w:rsidRDefault="002272FE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 w:rsidRPr="00CB1C2E">
        <w:rPr>
          <w:color w:val="0070C0"/>
          <w:lang w:val="en-US"/>
        </w:rPr>
        <w:t xml:space="preserve">You </w:t>
      </w:r>
      <w:proofErr w:type="gramStart"/>
      <w:r w:rsidRPr="00CB1C2E">
        <w:rPr>
          <w:color w:val="0070C0"/>
          <w:lang w:val="en-US"/>
        </w:rPr>
        <w:t>don’t</w:t>
      </w:r>
      <w:proofErr w:type="gramEnd"/>
      <w:r w:rsidRPr="00CB1C2E">
        <w:rPr>
          <w:color w:val="0070C0"/>
          <w:lang w:val="en-US"/>
        </w:rPr>
        <w:t xml:space="preserve"> have to get away from the city to </w:t>
      </w:r>
      <w:r w:rsidRPr="00CB1C2E">
        <w:rPr>
          <w:i/>
          <w:iCs/>
          <w:color w:val="0070C0"/>
          <w:lang w:val="en-US"/>
        </w:rPr>
        <w:t>get away from the city</w:t>
      </w:r>
      <w:r w:rsidRPr="00CB1C2E">
        <w:rPr>
          <w:color w:val="0070C0"/>
          <w:lang w:val="en-US"/>
        </w:rPr>
        <w:t>!</w:t>
      </w:r>
    </w:p>
    <w:p w14:paraId="1634D9DD" w14:textId="77777777" w:rsidR="002272FE" w:rsidRPr="00CB1C2E" w:rsidRDefault="002272FE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11617F15" w14:textId="42D2630D" w:rsidR="002272FE" w:rsidRPr="00CB1C2E" w:rsidRDefault="002272FE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 w:rsidRPr="00CB1C2E">
        <w:rPr>
          <w:color w:val="0070C0"/>
          <w:lang w:val="en-US"/>
        </w:rPr>
        <w:t xml:space="preserve">Come for long chats with old friends or a casual business meeting.  We promise to welcome you right at our door with </w:t>
      </w:r>
      <w:r w:rsidR="0086543E">
        <w:rPr>
          <w:color w:val="0070C0"/>
          <w:lang w:val="en-US"/>
        </w:rPr>
        <w:t xml:space="preserve">the </w:t>
      </w:r>
      <w:r w:rsidRPr="00CB1C2E">
        <w:rPr>
          <w:color w:val="0070C0"/>
          <w:lang w:val="en-US"/>
        </w:rPr>
        <w:t xml:space="preserve">fragrance </w:t>
      </w:r>
      <w:r w:rsidR="0086543E">
        <w:rPr>
          <w:color w:val="0070C0"/>
          <w:lang w:val="en-US"/>
        </w:rPr>
        <w:t>we are famous for</w:t>
      </w:r>
      <w:r w:rsidRPr="00CB1C2E">
        <w:rPr>
          <w:color w:val="0070C0"/>
          <w:lang w:val="en-US"/>
        </w:rPr>
        <w:t>.</w:t>
      </w:r>
    </w:p>
    <w:p w14:paraId="68ABE2F2" w14:textId="252E4ED5" w:rsidR="002272FE" w:rsidRPr="00CB1C2E" w:rsidRDefault="002272FE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7C9310F3" w14:textId="23DD5377" w:rsidR="002272FE" w:rsidRDefault="002272FE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 w:rsidRPr="00CB1C2E">
        <w:rPr>
          <w:color w:val="0070C0"/>
          <w:lang w:val="en-US"/>
        </w:rPr>
        <w:t>We open daily</w:t>
      </w:r>
      <w:r w:rsidR="00CB1C2E" w:rsidRPr="00CB1C2E">
        <w:rPr>
          <w:color w:val="0070C0"/>
          <w:lang w:val="en-US"/>
        </w:rPr>
        <w:t>.  Be sure to drop by for some light live music on the weekends with coffee</w:t>
      </w:r>
      <w:r w:rsidR="007D6B6F">
        <w:rPr>
          <w:color w:val="0070C0"/>
          <w:lang w:val="en-US"/>
        </w:rPr>
        <w:t xml:space="preserve">, </w:t>
      </w:r>
      <w:r w:rsidR="007D6B6F" w:rsidRPr="00CB1C2E">
        <w:rPr>
          <w:color w:val="0070C0"/>
          <w:lang w:val="en-US"/>
        </w:rPr>
        <w:t>cake</w:t>
      </w:r>
      <w:r w:rsidR="007D6B6F">
        <w:rPr>
          <w:color w:val="0070C0"/>
          <w:lang w:val="en-US"/>
        </w:rPr>
        <w:t>s</w:t>
      </w:r>
      <w:r w:rsidR="00CB1C2E" w:rsidRPr="00CB1C2E">
        <w:rPr>
          <w:color w:val="0070C0"/>
          <w:lang w:val="en-US"/>
        </w:rPr>
        <w:t xml:space="preserve"> and </w:t>
      </w:r>
      <w:r w:rsidR="007D6B6F">
        <w:rPr>
          <w:color w:val="0070C0"/>
          <w:lang w:val="en-US"/>
        </w:rPr>
        <w:t>wrap</w:t>
      </w:r>
      <w:r w:rsidR="00CB1C2E" w:rsidRPr="00CB1C2E">
        <w:rPr>
          <w:color w:val="0070C0"/>
          <w:lang w:val="en-US"/>
        </w:rPr>
        <w:t>s.  Br careful though, you never know when you may slide into an addiction!</w:t>
      </w:r>
    </w:p>
    <w:p w14:paraId="7CD7BD1D" w14:textId="57C8843E" w:rsidR="007D6B6F" w:rsidRDefault="007D6B6F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2D2DBBC9" w14:textId="30D86576" w:rsidR="00A42EBC" w:rsidRDefault="00A42EBC" w:rsidP="00A42EBC">
      <w:pPr>
        <w:pStyle w:val="ListParagraph"/>
        <w:spacing w:after="0" w:line="240" w:lineRule="auto"/>
        <w:contextualSpacing w:val="0"/>
        <w:rPr>
          <w:lang w:val="en-US"/>
        </w:rPr>
      </w:pPr>
      <w:r w:rsidRPr="00F5358F">
        <w:rPr>
          <w:lang w:val="en-US"/>
        </w:rPr>
        <w:t xml:space="preserve">Use image </w:t>
      </w:r>
      <w:proofErr w:type="gramStart"/>
      <w:r w:rsidRPr="00F5358F">
        <w:rPr>
          <w:lang w:val="en-US"/>
        </w:rPr>
        <w:t>dineIn01_4424x4424.jpg</w:t>
      </w:r>
      <w:proofErr w:type="gramEnd"/>
    </w:p>
    <w:p w14:paraId="78B93D26" w14:textId="77777777" w:rsidR="00857460" w:rsidRDefault="00857460" w:rsidP="00A42EBC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64370660" w14:textId="73FD632A" w:rsidR="007D6B6F" w:rsidRPr="00825816" w:rsidRDefault="007D6B6F" w:rsidP="007D6B6F">
      <w:pPr>
        <w:pStyle w:val="ListParagraph"/>
        <w:spacing w:after="0" w:line="240" w:lineRule="auto"/>
        <w:contextualSpacing w:val="0"/>
        <w:rPr>
          <w:b/>
          <w:bCs/>
          <w:color w:val="0070C0"/>
          <w:lang w:val="en-US"/>
        </w:rPr>
      </w:pPr>
      <w:r>
        <w:rPr>
          <w:b/>
          <w:bCs/>
          <w:color w:val="0070C0"/>
          <w:lang w:val="en-US"/>
        </w:rPr>
        <w:lastRenderedPageBreak/>
        <w:t>Reservations</w:t>
      </w:r>
    </w:p>
    <w:p w14:paraId="2DFC7548" w14:textId="77777777" w:rsidR="007D6B6F" w:rsidRPr="00CB1C2E" w:rsidRDefault="007D6B6F" w:rsidP="007D6B6F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58EA7EA2" w14:textId="77777777" w:rsidR="001528E4" w:rsidRDefault="007D6B6F" w:rsidP="007D6B6F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>We</w:t>
      </w:r>
      <w:r w:rsidR="001528E4">
        <w:rPr>
          <w:color w:val="0070C0"/>
          <w:lang w:val="en-US"/>
        </w:rPr>
        <w:t xml:space="preserve"> recommend you reserve if you want to have a good time with many friends or, you want to host an important business meeting in casual surroundings.  It also can turn a bit busy during musical weekends.</w:t>
      </w:r>
    </w:p>
    <w:p w14:paraId="6F4CBA84" w14:textId="77777777" w:rsidR="001528E4" w:rsidRDefault="001528E4" w:rsidP="007D6B6F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492C0DEB" w14:textId="26938AB9" w:rsidR="007D6B6F" w:rsidRDefault="001528E4" w:rsidP="007D6B6F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 w:rsidRPr="001528E4">
        <w:rPr>
          <w:color w:val="00B050"/>
          <w:u w:val="single"/>
          <w:lang w:val="en-US"/>
        </w:rPr>
        <w:t>C</w:t>
      </w:r>
      <w:r w:rsidR="007D6B6F" w:rsidRPr="0077280C">
        <w:rPr>
          <w:color w:val="00B050"/>
          <w:u w:val="single"/>
          <w:lang w:val="en-US"/>
        </w:rPr>
        <w:t>all</w:t>
      </w:r>
      <w:r w:rsidR="007D6B6F">
        <w:rPr>
          <w:color w:val="0070C0"/>
          <w:lang w:val="en-US"/>
        </w:rPr>
        <w:t xml:space="preserve">, </w:t>
      </w:r>
      <w:r w:rsidR="007D6B6F" w:rsidRPr="0077280C">
        <w:rPr>
          <w:color w:val="00B050"/>
          <w:u w:val="single"/>
          <w:lang w:val="en-US"/>
        </w:rPr>
        <w:t>WhatsApp</w:t>
      </w:r>
      <w:r w:rsidR="007D6B6F">
        <w:rPr>
          <w:color w:val="0070C0"/>
          <w:lang w:val="en-US"/>
        </w:rPr>
        <w:t xml:space="preserve">, </w:t>
      </w:r>
      <w:proofErr w:type="spellStart"/>
      <w:r w:rsidR="007D6B6F" w:rsidRPr="0077280C">
        <w:rPr>
          <w:color w:val="00B050"/>
          <w:u w:val="single"/>
          <w:lang w:val="en-US"/>
        </w:rPr>
        <w:t>Botim</w:t>
      </w:r>
      <w:proofErr w:type="spellEnd"/>
      <w:r w:rsidR="007D6B6F">
        <w:rPr>
          <w:color w:val="0070C0"/>
          <w:lang w:val="en-US"/>
        </w:rPr>
        <w:t xml:space="preserve"> or </w:t>
      </w:r>
      <w:r w:rsidR="007D6B6F" w:rsidRPr="0077280C">
        <w:rPr>
          <w:color w:val="00B050"/>
          <w:u w:val="single"/>
          <w:lang w:val="en-US"/>
        </w:rPr>
        <w:t>Telegram</w:t>
      </w:r>
      <w:r w:rsidR="007D6B6F">
        <w:rPr>
          <w:color w:val="0070C0"/>
          <w:lang w:val="en-US"/>
        </w:rPr>
        <w:t xml:space="preserve"> us.</w:t>
      </w:r>
      <w:r>
        <w:rPr>
          <w:color w:val="0070C0"/>
          <w:lang w:val="en-US"/>
        </w:rPr>
        <w:t xml:space="preserve">  </w:t>
      </w:r>
      <w:proofErr w:type="gramStart"/>
      <w:r>
        <w:rPr>
          <w:color w:val="0070C0"/>
          <w:lang w:val="en-US"/>
        </w:rPr>
        <w:t>It’s</w:t>
      </w:r>
      <w:proofErr w:type="gramEnd"/>
      <w:r>
        <w:rPr>
          <w:color w:val="0070C0"/>
          <w:lang w:val="en-US"/>
        </w:rPr>
        <w:t xml:space="preserve"> as simple!</w:t>
      </w:r>
    </w:p>
    <w:p w14:paraId="053DAB4F" w14:textId="7A1820B8" w:rsidR="001528E4" w:rsidRDefault="001528E4" w:rsidP="007D6B6F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0AAC1F45" w14:textId="6CBAEA92" w:rsidR="00F5358F" w:rsidRDefault="00F5358F" w:rsidP="007D6B6F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 w:rsidRPr="00F5358F">
        <w:rPr>
          <w:lang w:val="en-US"/>
        </w:rPr>
        <w:t xml:space="preserve">Use image </w:t>
      </w:r>
      <w:proofErr w:type="gramStart"/>
      <w:r w:rsidR="00862A86" w:rsidRPr="00862A86">
        <w:rPr>
          <w:lang w:val="en-US"/>
        </w:rPr>
        <w:t>Reservations01_2656x2656.jpg</w:t>
      </w:r>
      <w:proofErr w:type="gramEnd"/>
    </w:p>
    <w:p w14:paraId="0E509668" w14:textId="756BE079" w:rsidR="00F5358F" w:rsidRDefault="00F5358F" w:rsidP="007D6B6F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468F83F5" w14:textId="77777777" w:rsidR="00857460" w:rsidRDefault="00857460" w:rsidP="007D6B6F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5C54264A" w14:textId="435280A9" w:rsidR="00405F65" w:rsidRPr="00825816" w:rsidRDefault="00405F65" w:rsidP="00405F65">
      <w:pPr>
        <w:pStyle w:val="ListParagraph"/>
        <w:spacing w:after="0" w:line="240" w:lineRule="auto"/>
        <w:contextualSpacing w:val="0"/>
        <w:rPr>
          <w:b/>
          <w:bCs/>
          <w:color w:val="0070C0"/>
          <w:lang w:val="en-US"/>
        </w:rPr>
      </w:pPr>
      <w:r>
        <w:rPr>
          <w:b/>
          <w:bCs/>
          <w:color w:val="0070C0"/>
          <w:lang w:val="en-US"/>
        </w:rPr>
        <w:t>Catering</w:t>
      </w:r>
    </w:p>
    <w:p w14:paraId="234DCAB6" w14:textId="77777777" w:rsidR="00405F65" w:rsidRPr="00CB1C2E" w:rsidRDefault="00405F65" w:rsidP="00405F65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2F789BDB" w14:textId="77777777" w:rsidR="0077280C" w:rsidRDefault="0077280C" w:rsidP="00405F65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 xml:space="preserve">We cater for private parties and themed events.  Our baristas and bakery chefs can work up a magic if you </w:t>
      </w:r>
      <w:r w:rsidRPr="0077280C">
        <w:rPr>
          <w:color w:val="00B050"/>
          <w:u w:val="single"/>
          <w:lang w:val="en-US"/>
        </w:rPr>
        <w:t>call</w:t>
      </w:r>
      <w:r>
        <w:rPr>
          <w:color w:val="0070C0"/>
          <w:lang w:val="en-US"/>
        </w:rPr>
        <w:t xml:space="preserve">, </w:t>
      </w:r>
      <w:r w:rsidRPr="0077280C">
        <w:rPr>
          <w:color w:val="00B050"/>
          <w:u w:val="single"/>
          <w:lang w:val="en-US"/>
        </w:rPr>
        <w:t>WhatsApp</w:t>
      </w:r>
      <w:r>
        <w:rPr>
          <w:color w:val="0070C0"/>
          <w:lang w:val="en-US"/>
        </w:rPr>
        <w:t xml:space="preserve">, </w:t>
      </w:r>
      <w:proofErr w:type="spellStart"/>
      <w:r w:rsidRPr="0077280C">
        <w:rPr>
          <w:color w:val="00B050"/>
          <w:u w:val="single"/>
          <w:lang w:val="en-US"/>
        </w:rPr>
        <w:t>Botim</w:t>
      </w:r>
      <w:proofErr w:type="spellEnd"/>
      <w:r>
        <w:rPr>
          <w:color w:val="0070C0"/>
          <w:lang w:val="en-US"/>
        </w:rPr>
        <w:t xml:space="preserve"> or </w:t>
      </w:r>
      <w:r w:rsidRPr="0077280C">
        <w:rPr>
          <w:color w:val="00B050"/>
          <w:u w:val="single"/>
          <w:lang w:val="en-US"/>
        </w:rPr>
        <w:t>Telegram</w:t>
      </w:r>
      <w:r>
        <w:rPr>
          <w:color w:val="0070C0"/>
          <w:lang w:val="en-US"/>
        </w:rPr>
        <w:t xml:space="preserve"> us.</w:t>
      </w:r>
    </w:p>
    <w:p w14:paraId="3797A855" w14:textId="77777777" w:rsidR="0077280C" w:rsidRDefault="0077280C" w:rsidP="00405F65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02A49CD7" w14:textId="77777777" w:rsidR="0086543E" w:rsidRDefault="0086543E" w:rsidP="00405F65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>When you call, be sure to ask about our new crystal, off menu specialties and decorations.</w:t>
      </w:r>
    </w:p>
    <w:p w14:paraId="26506ED1" w14:textId="77777777" w:rsidR="0086543E" w:rsidRDefault="0086543E" w:rsidP="00405F65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72817D6C" w14:textId="77777777" w:rsidR="0086543E" w:rsidRDefault="0086543E" w:rsidP="00405F65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>We have been catering since 2018.  And our 250+ clients can tell you we are good!</w:t>
      </w:r>
    </w:p>
    <w:p w14:paraId="0ABA7410" w14:textId="0AC62D8B" w:rsidR="0086543E" w:rsidRDefault="0086543E" w:rsidP="00405F65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6FCDD14F" w14:textId="77777777" w:rsidR="00857460" w:rsidRDefault="00857460" w:rsidP="00405F65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1D6691BE" w14:textId="6873DE69" w:rsidR="001528E4" w:rsidRPr="00825816" w:rsidRDefault="001528E4" w:rsidP="001528E4">
      <w:pPr>
        <w:pStyle w:val="ListParagraph"/>
        <w:spacing w:after="0" w:line="240" w:lineRule="auto"/>
        <w:contextualSpacing w:val="0"/>
        <w:rPr>
          <w:b/>
          <w:bCs/>
          <w:color w:val="0070C0"/>
          <w:lang w:val="en-US"/>
        </w:rPr>
      </w:pPr>
      <w:r>
        <w:rPr>
          <w:b/>
          <w:bCs/>
          <w:color w:val="0070C0"/>
          <w:lang w:val="en-US"/>
        </w:rPr>
        <w:t>Volunteer</w:t>
      </w:r>
    </w:p>
    <w:p w14:paraId="02F1F740" w14:textId="77777777" w:rsidR="001528E4" w:rsidRPr="00CB1C2E" w:rsidRDefault="001528E4" w:rsidP="001528E4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17AD3F09" w14:textId="3D523264" w:rsidR="00B53E5E" w:rsidRDefault="00B53E5E" w:rsidP="001528E4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 xml:space="preserve">You are passionate.  You are curious.  You are willing to learn.  Tasting coffee all day, and dough batters </w:t>
      </w:r>
      <w:r w:rsidRPr="00B53E5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0070C0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color w:val="0070C0"/>
          <w:lang w:val="en-US"/>
        </w:rPr>
        <w:t>, is your idea of fun.  We are looking for YOU!</w:t>
      </w:r>
    </w:p>
    <w:p w14:paraId="1563FBF9" w14:textId="37C64A89" w:rsidR="00B53E5E" w:rsidRDefault="00B53E5E" w:rsidP="001528E4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56E4E46E" w14:textId="77777777" w:rsidR="00404739" w:rsidRDefault="00404739" w:rsidP="00404739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 xml:space="preserve">If you are </w:t>
      </w:r>
      <w:proofErr w:type="gramStart"/>
      <w:r>
        <w:rPr>
          <w:color w:val="0070C0"/>
          <w:lang w:val="en-US"/>
        </w:rPr>
        <w:t>interested</w:t>
      </w:r>
      <w:proofErr w:type="gramEnd"/>
      <w:r>
        <w:rPr>
          <w:color w:val="0070C0"/>
          <w:lang w:val="en-US"/>
        </w:rPr>
        <w:t xml:space="preserve"> then apply </w:t>
      </w:r>
      <w:r w:rsidRPr="00404739">
        <w:rPr>
          <w:color w:val="00B050"/>
          <w:u w:val="single"/>
          <w:lang w:val="en-US"/>
        </w:rPr>
        <w:t>here</w:t>
      </w:r>
      <w:r>
        <w:rPr>
          <w:color w:val="0070C0"/>
          <w:lang w:val="en-US"/>
        </w:rPr>
        <w:t xml:space="preserve">.  We can craft something for you.  </w:t>
      </w:r>
    </w:p>
    <w:p w14:paraId="23BB5548" w14:textId="77777777" w:rsidR="00404739" w:rsidRDefault="00404739" w:rsidP="00404739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17A701D5" w14:textId="261C38CA" w:rsidR="001528E4" w:rsidRDefault="00404739" w:rsidP="00404739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 xml:space="preserve">Alternatively, if you have computer, drafting, speaking, social media or marketing skills then </w:t>
      </w:r>
      <w:r w:rsidR="001528E4" w:rsidRPr="0077280C">
        <w:rPr>
          <w:color w:val="00B050"/>
          <w:u w:val="single"/>
          <w:lang w:val="en-US"/>
        </w:rPr>
        <w:t>WhatsApp</w:t>
      </w:r>
      <w:r w:rsidR="001528E4">
        <w:rPr>
          <w:color w:val="0070C0"/>
          <w:lang w:val="en-US"/>
        </w:rPr>
        <w:t xml:space="preserve">, </w:t>
      </w:r>
      <w:proofErr w:type="spellStart"/>
      <w:r w:rsidR="001528E4" w:rsidRPr="0077280C">
        <w:rPr>
          <w:color w:val="00B050"/>
          <w:u w:val="single"/>
          <w:lang w:val="en-US"/>
        </w:rPr>
        <w:t>Botim</w:t>
      </w:r>
      <w:proofErr w:type="spellEnd"/>
      <w:r w:rsidR="001528E4">
        <w:rPr>
          <w:color w:val="0070C0"/>
          <w:lang w:val="en-US"/>
        </w:rPr>
        <w:t xml:space="preserve"> or </w:t>
      </w:r>
      <w:r w:rsidR="001528E4" w:rsidRPr="0077280C">
        <w:rPr>
          <w:color w:val="00B050"/>
          <w:u w:val="single"/>
          <w:lang w:val="en-US"/>
        </w:rPr>
        <w:t>Telegram</w:t>
      </w:r>
      <w:r w:rsidR="001528E4">
        <w:rPr>
          <w:color w:val="0070C0"/>
          <w:lang w:val="en-US"/>
        </w:rPr>
        <w:t xml:space="preserve"> us</w:t>
      </w:r>
      <w:r>
        <w:rPr>
          <w:color w:val="0070C0"/>
          <w:lang w:val="en-US"/>
        </w:rPr>
        <w:t xml:space="preserve"> for information about how you can join us in our volunteering efforts to make the world a better place.  </w:t>
      </w:r>
    </w:p>
    <w:p w14:paraId="7CFE08F7" w14:textId="77777777" w:rsidR="001528E4" w:rsidRDefault="001528E4" w:rsidP="001528E4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38AAF29A" w14:textId="29E97514" w:rsidR="001528E4" w:rsidRDefault="00404739" w:rsidP="001528E4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>We turn coffee powder into art and happiness at dayDream Café!</w:t>
      </w:r>
    </w:p>
    <w:p w14:paraId="67AAC579" w14:textId="77777777" w:rsidR="001528E4" w:rsidRDefault="001528E4" w:rsidP="00405F65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2A9D91E3" w14:textId="77777777" w:rsidR="002272FE" w:rsidRDefault="002272FE" w:rsidP="00CB1C2E">
      <w:pPr>
        <w:pStyle w:val="ListParagraph"/>
        <w:spacing w:after="0" w:line="240" w:lineRule="auto"/>
        <w:contextualSpacing w:val="0"/>
        <w:rPr>
          <w:lang w:val="en-US"/>
        </w:rPr>
      </w:pPr>
    </w:p>
    <w:p w14:paraId="73C46373" w14:textId="6454F73B" w:rsidR="002272FE" w:rsidRDefault="002272FE" w:rsidP="00CB1C2E">
      <w:pPr>
        <w:pStyle w:val="ListParagraph"/>
        <w:spacing w:after="0" w:line="240" w:lineRule="auto"/>
        <w:contextualSpacing w:val="0"/>
        <w:rPr>
          <w:lang w:val="en-US"/>
        </w:rPr>
      </w:pPr>
      <w:r w:rsidRPr="002272FE">
        <w:rPr>
          <w:lang w:val="en-US"/>
        </w:rPr>
        <w:t>While we are primed for take-aways, the location offers a fantastic canal side dine-in. Parking space is plenty. We keep the surroundings clean.</w:t>
      </w:r>
    </w:p>
    <w:p w14:paraId="776DE330" w14:textId="77777777" w:rsidR="00FE5B15" w:rsidRPr="003349D6" w:rsidRDefault="00FE5B15" w:rsidP="00CB1C2E">
      <w:pPr>
        <w:pStyle w:val="ListParagraph"/>
        <w:spacing w:after="0" w:line="240" w:lineRule="auto"/>
        <w:contextualSpacing w:val="0"/>
        <w:rPr>
          <w:lang w:val="en-US"/>
        </w:rPr>
      </w:pPr>
    </w:p>
    <w:p w14:paraId="55AA33A3" w14:textId="3854E882" w:rsidR="0024576F" w:rsidRPr="008D1423" w:rsidRDefault="0024576F" w:rsidP="00CB1C2E">
      <w:pPr>
        <w:pStyle w:val="ListParagraph"/>
        <w:numPr>
          <w:ilvl w:val="0"/>
          <w:numId w:val="1"/>
        </w:numPr>
        <w:spacing w:after="0" w:line="240" w:lineRule="auto"/>
        <w:contextualSpacing w:val="0"/>
        <w:rPr>
          <w:color w:val="C09200"/>
          <w:u w:val="single"/>
          <w:lang w:val="en-US"/>
        </w:rPr>
      </w:pPr>
      <w:r w:rsidRPr="006F2795">
        <w:rPr>
          <w:color w:val="C09200"/>
          <w:lang w:val="en-US"/>
        </w:rPr>
        <w:t xml:space="preserve">Gallery </w:t>
      </w:r>
      <w:r w:rsidRPr="006F2795">
        <w:rPr>
          <w:lang w:val="en-US"/>
        </w:rPr>
        <w:t xml:space="preserve">like </w:t>
      </w:r>
      <w:r w:rsidR="008D1423">
        <w:rPr>
          <w:lang w:val="en-US"/>
        </w:rPr>
        <w:t xml:space="preserve">here along with FB like icon </w:t>
      </w:r>
      <w:hyperlink r:id="rId57" w:history="1">
        <w:r w:rsidR="008D1423" w:rsidRPr="008B56AC">
          <w:rPr>
            <w:rStyle w:val="Hyperlink"/>
            <w:lang w:val="en-US"/>
          </w:rPr>
          <w:t>http://www.artedelcaffe.com/gallery-en.html</w:t>
        </w:r>
      </w:hyperlink>
      <w:r w:rsidR="008D1423">
        <w:rPr>
          <w:lang w:val="en-US"/>
        </w:rPr>
        <w:t xml:space="preserve"> but make the style the same as menu card.</w:t>
      </w:r>
    </w:p>
    <w:p w14:paraId="2C6889F6" w14:textId="607403CB" w:rsidR="008D1423" w:rsidRDefault="008D1423" w:rsidP="00CB1C2E">
      <w:pPr>
        <w:spacing w:before="0" w:after="0" w:line="240" w:lineRule="auto"/>
        <w:rPr>
          <w:rStyle w:val="Hyperlink"/>
          <w:color w:val="C09200"/>
        </w:rPr>
      </w:pPr>
    </w:p>
    <w:p w14:paraId="5DC27ED3" w14:textId="6A4992EE" w:rsidR="008D1423" w:rsidRPr="008D1423" w:rsidRDefault="008D1423" w:rsidP="00CB1C2E">
      <w:pPr>
        <w:spacing w:before="0" w:after="0" w:line="240" w:lineRule="auto"/>
        <w:ind w:left="720"/>
        <w:rPr>
          <w:color w:val="0070C0"/>
        </w:rPr>
      </w:pPr>
      <w:r w:rsidRPr="008D1423">
        <w:rPr>
          <w:color w:val="0070C0"/>
        </w:rPr>
        <w:t>Interior</w:t>
      </w:r>
      <w:r>
        <w:rPr>
          <w:color w:val="0070C0"/>
        </w:rPr>
        <w:tab/>
      </w:r>
      <w:r>
        <w:rPr>
          <w:color w:val="0070C0"/>
        </w:rPr>
        <w:tab/>
        <w:t>Coffee Art</w:t>
      </w:r>
      <w:r>
        <w:rPr>
          <w:color w:val="0070C0"/>
        </w:rPr>
        <w:tab/>
        <w:t>Bread Life</w:t>
      </w:r>
      <w:r>
        <w:rPr>
          <w:color w:val="0070C0"/>
        </w:rPr>
        <w:tab/>
        <w:t>Cake Evenings</w:t>
      </w:r>
      <w:r w:rsidR="00E66D8D" w:rsidRPr="00E66D8D">
        <w:rPr>
          <w:color w:val="auto"/>
        </w:rPr>
        <w:t xml:space="preserve"> instead of the titles below.  FB will automatically send the details </w:t>
      </w:r>
      <w:r w:rsidRPr="00E66D8D">
        <w:rPr>
          <w:color w:val="auto"/>
        </w:rPr>
        <w:tab/>
      </w:r>
      <w:r w:rsidR="00E66D8D" w:rsidRPr="00E66D8D">
        <w:rPr>
          <w:color w:val="auto"/>
        </w:rPr>
        <w:t>to the right of the like button.</w:t>
      </w:r>
    </w:p>
    <w:p w14:paraId="7D8BCEF3" w14:textId="5FCC27B2" w:rsidR="0024576F" w:rsidRDefault="0024576F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</w:p>
    <w:p w14:paraId="361BC164" w14:textId="6CAE68C6" w:rsidR="008D1423" w:rsidRDefault="008D1423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  <w:r>
        <w:rPr>
          <w:noProof/>
        </w:rPr>
        <w:lastRenderedPageBreak/>
        <w:drawing>
          <wp:inline distT="0" distB="0" distL="0" distR="0" wp14:anchorId="79F67422" wp14:editId="1D79636B">
            <wp:extent cx="5943600" cy="34074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96B6" w14:textId="77777777" w:rsidR="00FE5B15" w:rsidRPr="006F2795" w:rsidRDefault="00FE5B15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</w:p>
    <w:p w14:paraId="778F3F34" w14:textId="77777777" w:rsidR="0024576F" w:rsidRPr="006F2795" w:rsidRDefault="0024576F" w:rsidP="00CB1C2E">
      <w:pPr>
        <w:pStyle w:val="ListParagraph"/>
        <w:numPr>
          <w:ilvl w:val="0"/>
          <w:numId w:val="1"/>
        </w:numPr>
        <w:spacing w:after="0" w:line="240" w:lineRule="auto"/>
        <w:contextualSpacing w:val="0"/>
        <w:rPr>
          <w:color w:val="C09200"/>
          <w:lang w:val="en-US"/>
        </w:rPr>
      </w:pPr>
      <w:r>
        <w:rPr>
          <w:color w:val="C09200"/>
          <w:lang w:val="en-US"/>
        </w:rPr>
        <w:t>Testimonials</w:t>
      </w:r>
    </w:p>
    <w:p w14:paraId="4D78A2B4" w14:textId="45E3BD28" w:rsidR="0024576F" w:rsidRDefault="0024576F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</w:p>
    <w:p w14:paraId="4CDC924E" w14:textId="1AFC0F3C" w:rsidR="00857460" w:rsidRDefault="00AA1E0A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 xml:space="preserve">I </w:t>
      </w:r>
      <w:r w:rsidR="00AE44CD">
        <w:rPr>
          <w:color w:val="0070C0"/>
          <w:lang w:val="en-US"/>
        </w:rPr>
        <w:t xml:space="preserve">took </w:t>
      </w:r>
      <w:r>
        <w:rPr>
          <w:color w:val="0070C0"/>
          <w:lang w:val="en-US"/>
        </w:rPr>
        <w:t xml:space="preserve">a client </w:t>
      </w:r>
      <w:r w:rsidR="00AE44CD">
        <w:rPr>
          <w:color w:val="0070C0"/>
          <w:lang w:val="en-US"/>
        </w:rPr>
        <w:t>to</w:t>
      </w:r>
      <w:r>
        <w:rPr>
          <w:color w:val="0070C0"/>
          <w:lang w:val="en-US"/>
        </w:rPr>
        <w:t xml:space="preserve"> dayDream</w:t>
      </w:r>
      <w:r w:rsidR="00AE44CD">
        <w:rPr>
          <w:color w:val="0070C0"/>
          <w:lang w:val="en-US"/>
        </w:rPr>
        <w:t xml:space="preserve"> as my building was locked out due to a fire drill.  The place isn’t as quiet as I was told by a </w:t>
      </w:r>
      <w:proofErr w:type="gramStart"/>
      <w:r w:rsidR="00AE44CD">
        <w:rPr>
          <w:color w:val="0070C0"/>
          <w:lang w:val="en-US"/>
        </w:rPr>
        <w:t>friend</w:t>
      </w:r>
      <w:proofErr w:type="gramEnd"/>
      <w:r w:rsidR="00AE44CD">
        <w:rPr>
          <w:color w:val="0070C0"/>
          <w:lang w:val="en-US"/>
        </w:rPr>
        <w:t xml:space="preserve"> but the tables are arranged for privacy and perfect for small meetings.  I ordered a light meal of wraps and cold coffees.  One deal done.  </w:t>
      </w:r>
      <w:proofErr w:type="gramStart"/>
      <w:r w:rsidR="00AE44CD">
        <w:rPr>
          <w:color w:val="0070C0"/>
          <w:lang w:val="en-US"/>
        </w:rPr>
        <w:t>It’s</w:t>
      </w:r>
      <w:proofErr w:type="gramEnd"/>
      <w:r w:rsidR="00AE44CD">
        <w:rPr>
          <w:color w:val="0070C0"/>
          <w:lang w:val="en-US"/>
        </w:rPr>
        <w:t xml:space="preserve"> a lovely close-out spot.</w:t>
      </w:r>
    </w:p>
    <w:p w14:paraId="4C9E6B68" w14:textId="77777777" w:rsidR="00CE4A33" w:rsidRDefault="00CE4A33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4EF39655" w14:textId="20E49B74" w:rsidR="00AE44CD" w:rsidRDefault="00CE4A33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proofErr w:type="spellStart"/>
      <w:r>
        <w:rPr>
          <w:color w:val="0070C0"/>
          <w:lang w:val="en-US"/>
        </w:rPr>
        <w:t>Ramnarayan</w:t>
      </w:r>
      <w:proofErr w:type="spellEnd"/>
      <w:r>
        <w:rPr>
          <w:color w:val="0070C0"/>
          <w:lang w:val="en-US"/>
        </w:rPr>
        <w:t xml:space="preserve"> </w:t>
      </w:r>
      <w:proofErr w:type="spellStart"/>
      <w:r>
        <w:rPr>
          <w:color w:val="0070C0"/>
          <w:lang w:val="en-US"/>
        </w:rPr>
        <w:t>Shresta</w:t>
      </w:r>
      <w:proofErr w:type="spellEnd"/>
    </w:p>
    <w:p w14:paraId="7D2C7459" w14:textId="5ADF0C42" w:rsidR="00CE4A33" w:rsidRPr="00AA1E0A" w:rsidRDefault="00CE4A33" w:rsidP="00CB1C2E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>
        <w:rPr>
          <w:color w:val="0070C0"/>
          <w:lang w:val="en-US"/>
        </w:rPr>
        <w:t>Sales Manager, Dubai</w:t>
      </w:r>
    </w:p>
    <w:p w14:paraId="0193DBF6" w14:textId="240D5031" w:rsidR="00AA1E0A" w:rsidRDefault="00AA1E0A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</w:p>
    <w:p w14:paraId="2DCA31E8" w14:textId="20E448FA" w:rsidR="00C66AB1" w:rsidRDefault="00C66AB1" w:rsidP="00CB1C2E">
      <w:pPr>
        <w:pStyle w:val="ListParagraph"/>
        <w:spacing w:after="0" w:line="240" w:lineRule="auto"/>
        <w:contextualSpacing w:val="0"/>
        <w:rPr>
          <w:color w:val="7F7F7F" w:themeColor="text1" w:themeTint="80"/>
          <w:lang w:val="en-US"/>
        </w:rPr>
      </w:pPr>
      <w:r w:rsidRPr="00C66AB1">
        <w:rPr>
          <w:color w:val="7F7F7F" w:themeColor="text1" w:themeTint="80"/>
          <w:lang w:val="en-US"/>
        </w:rPr>
        <w:t xml:space="preserve">The review cards will be like here </w:t>
      </w:r>
      <w:hyperlink r:id="rId59" w:history="1">
        <w:r w:rsidRPr="00D50F6F">
          <w:rPr>
            <w:rStyle w:val="Hyperlink"/>
            <w:lang w:val="en-US"/>
          </w:rPr>
          <w:t>https://desifirangifoods.web.app</w:t>
        </w:r>
      </w:hyperlink>
      <w:r w:rsidRPr="00C66AB1">
        <w:rPr>
          <w:color w:val="0070C0"/>
          <w:lang w:val="en-US"/>
        </w:rPr>
        <w:t xml:space="preserve"> </w:t>
      </w:r>
      <w:r w:rsidRPr="00C66AB1">
        <w:rPr>
          <w:color w:val="7F7F7F" w:themeColor="text1" w:themeTint="80"/>
          <w:lang w:val="en-US"/>
        </w:rPr>
        <w:t xml:space="preserve">but card format </w:t>
      </w:r>
      <w:r w:rsidR="002E0648">
        <w:rPr>
          <w:color w:val="7F7F7F" w:themeColor="text1" w:themeTint="80"/>
          <w:lang w:val="en-US"/>
        </w:rPr>
        <w:t>is given below</w:t>
      </w:r>
      <w:r w:rsidRPr="00C66AB1">
        <w:rPr>
          <w:color w:val="7F7F7F" w:themeColor="text1" w:themeTint="80"/>
          <w:lang w:val="en-US"/>
        </w:rPr>
        <w:t xml:space="preserve">.  The card transition will be the same as </w:t>
      </w:r>
      <w:proofErr w:type="gramStart"/>
      <w:r w:rsidRPr="00C66AB1">
        <w:rPr>
          <w:color w:val="7F7F7F" w:themeColor="text1" w:themeTint="80"/>
          <w:lang w:val="en-US"/>
        </w:rPr>
        <w:t>in</w:t>
      </w:r>
      <w:proofErr w:type="gramEnd"/>
      <w:r w:rsidRPr="00C66AB1">
        <w:rPr>
          <w:color w:val="7F7F7F" w:themeColor="text1" w:themeTint="80"/>
          <w:lang w:val="en-US"/>
        </w:rPr>
        <w:t xml:space="preserve"> the website.</w:t>
      </w:r>
    </w:p>
    <w:p w14:paraId="129EC3A6" w14:textId="77777777" w:rsidR="002E0648" w:rsidRPr="00C66AB1" w:rsidRDefault="002E0648" w:rsidP="00CB1C2E">
      <w:pPr>
        <w:pStyle w:val="ListParagraph"/>
        <w:spacing w:after="0" w:line="240" w:lineRule="auto"/>
        <w:contextualSpacing w:val="0"/>
        <w:rPr>
          <w:color w:val="7F7F7F" w:themeColor="text1" w:themeTint="80"/>
          <w:lang w:val="en-US"/>
        </w:rPr>
      </w:pPr>
    </w:p>
    <w:p w14:paraId="1C616BAC" w14:textId="5B8BEC7B" w:rsidR="00C66AB1" w:rsidRDefault="00C66AB1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  <w:r>
        <w:rPr>
          <w:noProof/>
          <w:color w:val="C09200"/>
          <w:lang w:val="en-US"/>
        </w:rPr>
        <w:drawing>
          <wp:inline distT="0" distB="0" distL="0" distR="0" wp14:anchorId="11901E86" wp14:editId="572AE7D9">
            <wp:extent cx="2468881" cy="22860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1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CFD0" w14:textId="1FE478F3" w:rsidR="00FE5B15" w:rsidRDefault="00FE5B15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</w:p>
    <w:p w14:paraId="1B00B382" w14:textId="04F342AB" w:rsidR="00C66AB1" w:rsidRDefault="00C66AB1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</w:p>
    <w:p w14:paraId="035155B1" w14:textId="4DAB5A23" w:rsidR="00C66AB1" w:rsidRDefault="00C66AB1" w:rsidP="00CB1C2E">
      <w:pPr>
        <w:pStyle w:val="ListParagraph"/>
        <w:spacing w:after="0" w:line="240" w:lineRule="auto"/>
        <w:contextualSpacing w:val="0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>I similarly give below 5 more reviews.</w:t>
      </w:r>
    </w:p>
    <w:p w14:paraId="41ADC157" w14:textId="41DEEB2A" w:rsidR="00C66AB1" w:rsidRDefault="00C66AB1" w:rsidP="00CB1C2E">
      <w:pPr>
        <w:pStyle w:val="ListParagraph"/>
        <w:spacing w:after="0" w:line="240" w:lineRule="auto"/>
        <w:contextualSpacing w:val="0"/>
        <w:rPr>
          <w:color w:val="7F7F7F" w:themeColor="text1" w:themeTint="80"/>
          <w:lang w:val="en-US"/>
        </w:rPr>
      </w:pPr>
    </w:p>
    <w:p w14:paraId="185A98D7" w14:textId="15D80A52" w:rsidR="006B5510" w:rsidRDefault="006B5510" w:rsidP="006B5510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  <w:r w:rsidRPr="006B5510">
        <w:rPr>
          <w:rFonts w:cs="Arial" w:hint="cs"/>
          <w:color w:val="0070C0"/>
          <w:rtl/>
          <w:lang w:val="en-US"/>
        </w:rPr>
        <w:t>أنا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أزور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دبي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مع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أصدقائي</w:t>
      </w:r>
      <w:r w:rsidRPr="006B5510">
        <w:rPr>
          <w:rFonts w:cs="Arial"/>
          <w:color w:val="0070C0"/>
          <w:rtl/>
          <w:lang w:val="en-US"/>
        </w:rPr>
        <w:t xml:space="preserve">. </w:t>
      </w:r>
      <w:r w:rsidRPr="006B5510">
        <w:rPr>
          <w:rFonts w:cs="Arial" w:hint="cs"/>
          <w:color w:val="0070C0"/>
          <w:rtl/>
          <w:lang w:val="en-US"/>
        </w:rPr>
        <w:t>لقد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سمعت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عن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ثقافة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القهوة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الشهيرة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في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دبي</w:t>
      </w:r>
      <w:r w:rsidRPr="006B5510">
        <w:rPr>
          <w:rFonts w:cs="Arial"/>
          <w:color w:val="0070C0"/>
          <w:rtl/>
          <w:lang w:val="en-US"/>
        </w:rPr>
        <w:t xml:space="preserve">. </w:t>
      </w:r>
      <w:r w:rsidRPr="006B5510">
        <w:rPr>
          <w:rFonts w:cs="Arial" w:hint="cs"/>
          <w:color w:val="0070C0"/>
          <w:rtl/>
          <w:lang w:val="en-US"/>
        </w:rPr>
        <w:t>أوصلتني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توصيات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زميل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السائح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إلى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أحلام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اليقظة</w:t>
      </w:r>
      <w:r w:rsidRPr="006B5510">
        <w:rPr>
          <w:rFonts w:cs="Arial"/>
          <w:color w:val="0070C0"/>
          <w:rtl/>
          <w:lang w:val="en-US"/>
        </w:rPr>
        <w:t xml:space="preserve">. </w:t>
      </w:r>
      <w:r w:rsidRPr="006B5510">
        <w:rPr>
          <w:rFonts w:cs="Arial" w:hint="cs"/>
          <w:color w:val="0070C0"/>
          <w:rtl/>
          <w:lang w:val="en-US"/>
        </w:rPr>
        <w:t>كنا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محظوظين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بالوصول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عندما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كان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خبزهم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يخرج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للتو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من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الفرن</w:t>
      </w:r>
      <w:r w:rsidRPr="006B5510">
        <w:rPr>
          <w:rFonts w:cs="Arial"/>
          <w:color w:val="0070C0"/>
          <w:rtl/>
          <w:lang w:val="en-US"/>
        </w:rPr>
        <w:t xml:space="preserve"> - </w:t>
      </w:r>
      <w:r w:rsidRPr="006B5510">
        <w:rPr>
          <w:rFonts w:cs="Arial" w:hint="cs"/>
          <w:color w:val="0070C0"/>
          <w:rtl/>
          <w:lang w:val="en-US"/>
        </w:rPr>
        <w:t>الخبز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الجيد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حقًا</w:t>
      </w:r>
      <w:r w:rsidRPr="006B5510">
        <w:rPr>
          <w:rFonts w:cs="Arial"/>
          <w:color w:val="0070C0"/>
          <w:rtl/>
          <w:lang w:val="en-US"/>
        </w:rPr>
        <w:t xml:space="preserve"> - </w:t>
      </w:r>
      <w:r w:rsidRPr="006B5510">
        <w:rPr>
          <w:rFonts w:cs="Arial" w:hint="cs"/>
          <w:color w:val="0070C0"/>
          <w:rtl/>
          <w:lang w:val="en-US"/>
        </w:rPr>
        <w:t>يقترب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من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شوارع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دمشق</w:t>
      </w:r>
      <w:r w:rsidRPr="006B5510">
        <w:rPr>
          <w:rFonts w:cs="Arial"/>
          <w:color w:val="0070C0"/>
          <w:rtl/>
          <w:lang w:val="en-US"/>
        </w:rPr>
        <w:t xml:space="preserve">. </w:t>
      </w:r>
      <w:r w:rsidRPr="006B5510">
        <w:rPr>
          <w:rFonts w:cs="Arial" w:hint="cs"/>
          <w:color w:val="0070C0"/>
          <w:rtl/>
          <w:lang w:val="en-US"/>
        </w:rPr>
        <w:t>بيئة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عالمية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جيدة</w:t>
      </w:r>
      <w:r w:rsidRPr="006B5510">
        <w:rPr>
          <w:rFonts w:cs="Arial"/>
          <w:color w:val="0070C0"/>
          <w:rtl/>
          <w:lang w:val="en-US"/>
        </w:rPr>
        <w:t xml:space="preserve">. </w:t>
      </w:r>
      <w:r w:rsidRPr="006B5510">
        <w:rPr>
          <w:rFonts w:cs="Arial" w:hint="cs"/>
          <w:color w:val="0070C0"/>
          <w:rtl/>
          <w:lang w:val="en-US"/>
        </w:rPr>
        <w:t>فطيرة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الجبن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نيويورك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لذيذة</w:t>
      </w:r>
      <w:r w:rsidRPr="006B5510">
        <w:rPr>
          <w:color w:val="0070C0"/>
          <w:lang w:val="en-US"/>
        </w:rPr>
        <w:t>!</w:t>
      </w:r>
    </w:p>
    <w:p w14:paraId="66A629E0" w14:textId="77777777" w:rsidR="006B5510" w:rsidRDefault="006B5510" w:rsidP="006B5510">
      <w:pPr>
        <w:pStyle w:val="ListParagraph"/>
        <w:spacing w:after="0" w:line="240" w:lineRule="auto"/>
        <w:contextualSpacing w:val="0"/>
        <w:rPr>
          <w:color w:val="0070C0"/>
          <w:lang w:val="en-US"/>
        </w:rPr>
      </w:pPr>
    </w:p>
    <w:p w14:paraId="2ADF8678" w14:textId="77777777" w:rsidR="006B5510" w:rsidRDefault="006B5510" w:rsidP="006B5510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r w:rsidRPr="006B5510">
        <w:rPr>
          <w:rFonts w:cs="Arial" w:hint="cs"/>
          <w:color w:val="0070C0"/>
          <w:rtl/>
          <w:lang w:val="en-US"/>
        </w:rPr>
        <w:t>حنا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زخاري</w:t>
      </w:r>
    </w:p>
    <w:p w14:paraId="1FF08BD1" w14:textId="5F439075" w:rsidR="00C66AB1" w:rsidRDefault="006B5510" w:rsidP="00CB1C2E">
      <w:pPr>
        <w:pStyle w:val="ListParagraph"/>
        <w:spacing w:after="0" w:line="240" w:lineRule="auto"/>
        <w:contextualSpacing w:val="0"/>
        <w:rPr>
          <w:color w:val="7F7F7F" w:themeColor="text1" w:themeTint="80"/>
          <w:lang w:val="en-US"/>
        </w:rPr>
      </w:pPr>
      <w:r w:rsidRPr="006B5510">
        <w:rPr>
          <w:rFonts w:cs="Arial" w:hint="cs"/>
          <w:color w:val="0070C0"/>
          <w:rtl/>
          <w:lang w:val="en-US"/>
        </w:rPr>
        <w:t>السياحية،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الاسكندرية،</w:t>
      </w:r>
      <w:r w:rsidRPr="006B5510">
        <w:rPr>
          <w:rFonts w:cs="Arial"/>
          <w:color w:val="0070C0"/>
          <w:rtl/>
          <w:lang w:val="en-US"/>
        </w:rPr>
        <w:t xml:space="preserve"> </w:t>
      </w:r>
      <w:r w:rsidRPr="006B5510">
        <w:rPr>
          <w:rFonts w:cs="Arial" w:hint="cs"/>
          <w:color w:val="0070C0"/>
          <w:rtl/>
          <w:lang w:val="en-US"/>
        </w:rPr>
        <w:t>مصر</w:t>
      </w:r>
    </w:p>
    <w:p w14:paraId="282EF957" w14:textId="77777777" w:rsidR="006B5510" w:rsidRDefault="006B5510" w:rsidP="00CB1C2E">
      <w:pPr>
        <w:pStyle w:val="ListParagraph"/>
        <w:spacing w:after="0" w:line="240" w:lineRule="auto"/>
        <w:contextualSpacing w:val="0"/>
        <w:rPr>
          <w:color w:val="7F7F7F" w:themeColor="text1" w:themeTint="80"/>
          <w:lang w:val="en-US"/>
        </w:rPr>
      </w:pPr>
    </w:p>
    <w:p w14:paraId="7E19CFB6" w14:textId="76CEE390" w:rsidR="00C66AB1" w:rsidRDefault="00C66AB1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</w:p>
    <w:p w14:paraId="79FD0AFD" w14:textId="3838BEDE" w:rsidR="00C53048" w:rsidRDefault="00C53048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proofErr w:type="spellStart"/>
      <w:r w:rsidRPr="00C53048">
        <w:rPr>
          <w:rFonts w:cs="Arial"/>
          <w:color w:val="0070C0"/>
          <w:lang w:val="en-US"/>
        </w:rPr>
        <w:t>Ils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sont</w:t>
      </w:r>
      <w:proofErr w:type="spellEnd"/>
      <w:r w:rsidRPr="00C53048">
        <w:rPr>
          <w:rFonts w:cs="Arial"/>
          <w:color w:val="0070C0"/>
          <w:lang w:val="en-US"/>
        </w:rPr>
        <w:t xml:space="preserve"> à 3 pâtés de </w:t>
      </w:r>
      <w:proofErr w:type="spellStart"/>
      <w:r w:rsidRPr="00C53048">
        <w:rPr>
          <w:rFonts w:cs="Arial"/>
          <w:color w:val="0070C0"/>
          <w:lang w:val="en-US"/>
        </w:rPr>
        <w:t>maisons</w:t>
      </w:r>
      <w:proofErr w:type="spellEnd"/>
      <w:r w:rsidRPr="00C53048">
        <w:rPr>
          <w:rFonts w:cs="Arial"/>
          <w:color w:val="0070C0"/>
          <w:lang w:val="en-US"/>
        </w:rPr>
        <w:t xml:space="preserve"> de ma </w:t>
      </w:r>
      <w:proofErr w:type="spellStart"/>
      <w:r w:rsidRPr="00C53048">
        <w:rPr>
          <w:rFonts w:cs="Arial"/>
          <w:color w:val="0070C0"/>
          <w:lang w:val="en-US"/>
        </w:rPr>
        <w:t>maison</w:t>
      </w:r>
      <w:proofErr w:type="spellEnd"/>
      <w:r w:rsidRPr="00C53048">
        <w:rPr>
          <w:rFonts w:cs="Arial"/>
          <w:color w:val="0070C0"/>
          <w:lang w:val="en-US"/>
        </w:rPr>
        <w:t xml:space="preserve">, </w:t>
      </w:r>
      <w:proofErr w:type="spellStart"/>
      <w:r w:rsidRPr="00C53048">
        <w:rPr>
          <w:rFonts w:cs="Arial"/>
          <w:color w:val="0070C0"/>
          <w:lang w:val="en-US"/>
        </w:rPr>
        <w:t>donc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j'y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suis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allé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assez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souvent</w:t>
      </w:r>
      <w:proofErr w:type="spellEnd"/>
      <w:r w:rsidRPr="00C53048">
        <w:rPr>
          <w:rFonts w:cs="Arial"/>
          <w:color w:val="0070C0"/>
          <w:lang w:val="en-US"/>
        </w:rPr>
        <w:t xml:space="preserve">. Nous les </w:t>
      </w:r>
      <w:proofErr w:type="spellStart"/>
      <w:r w:rsidRPr="00C53048">
        <w:rPr>
          <w:rFonts w:cs="Arial"/>
          <w:color w:val="0070C0"/>
          <w:lang w:val="en-US"/>
        </w:rPr>
        <w:t>avons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engagés</w:t>
      </w:r>
      <w:proofErr w:type="spellEnd"/>
      <w:r w:rsidRPr="00C53048">
        <w:rPr>
          <w:rFonts w:cs="Arial"/>
          <w:color w:val="0070C0"/>
          <w:lang w:val="en-US"/>
        </w:rPr>
        <w:t xml:space="preserve"> pour </w:t>
      </w:r>
      <w:proofErr w:type="spellStart"/>
      <w:r w:rsidRPr="00C53048">
        <w:rPr>
          <w:rFonts w:cs="Arial"/>
          <w:color w:val="0070C0"/>
          <w:lang w:val="en-US"/>
        </w:rPr>
        <w:t>accueillir</w:t>
      </w:r>
      <w:proofErr w:type="spellEnd"/>
      <w:r w:rsidRPr="00C53048">
        <w:rPr>
          <w:rFonts w:cs="Arial"/>
          <w:color w:val="0070C0"/>
          <w:lang w:val="en-US"/>
        </w:rPr>
        <w:t xml:space="preserve"> le 10e </w:t>
      </w:r>
      <w:proofErr w:type="spellStart"/>
      <w:r w:rsidRPr="00C53048">
        <w:rPr>
          <w:rFonts w:cs="Arial"/>
          <w:color w:val="0070C0"/>
          <w:lang w:val="en-US"/>
        </w:rPr>
        <w:t>anniversaire</w:t>
      </w:r>
      <w:proofErr w:type="spellEnd"/>
      <w:r w:rsidRPr="00C53048">
        <w:rPr>
          <w:rFonts w:cs="Arial"/>
          <w:color w:val="0070C0"/>
          <w:lang w:val="en-US"/>
        </w:rPr>
        <w:t xml:space="preserve"> de </w:t>
      </w:r>
      <w:proofErr w:type="spellStart"/>
      <w:r w:rsidRPr="00C53048">
        <w:rPr>
          <w:rFonts w:cs="Arial"/>
          <w:color w:val="0070C0"/>
          <w:lang w:val="en-US"/>
        </w:rPr>
        <w:t>notre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fils</w:t>
      </w:r>
      <w:proofErr w:type="spellEnd"/>
      <w:r w:rsidRPr="00C53048">
        <w:rPr>
          <w:rFonts w:cs="Arial"/>
          <w:color w:val="0070C0"/>
          <w:lang w:val="en-US"/>
        </w:rPr>
        <w:t xml:space="preserve">. </w:t>
      </w:r>
      <w:proofErr w:type="spellStart"/>
      <w:r w:rsidRPr="00C53048">
        <w:rPr>
          <w:rFonts w:cs="Arial"/>
          <w:color w:val="0070C0"/>
          <w:lang w:val="en-US"/>
        </w:rPr>
        <w:t>C'était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cher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mais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ils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ont</w:t>
      </w:r>
      <w:proofErr w:type="spellEnd"/>
      <w:r w:rsidRPr="00C53048">
        <w:rPr>
          <w:rFonts w:cs="Arial"/>
          <w:color w:val="0070C0"/>
          <w:lang w:val="en-US"/>
        </w:rPr>
        <w:t xml:space="preserve"> pris </w:t>
      </w:r>
      <w:proofErr w:type="spellStart"/>
      <w:r w:rsidRPr="00C53048">
        <w:rPr>
          <w:rFonts w:cs="Arial"/>
          <w:color w:val="0070C0"/>
          <w:lang w:val="en-US"/>
        </w:rPr>
        <w:t>soin</w:t>
      </w:r>
      <w:proofErr w:type="spellEnd"/>
      <w:r w:rsidRPr="00C53048">
        <w:rPr>
          <w:rFonts w:cs="Arial"/>
          <w:color w:val="0070C0"/>
          <w:lang w:val="en-US"/>
        </w:rPr>
        <w:t xml:space="preserve"> de </w:t>
      </w:r>
      <w:proofErr w:type="spellStart"/>
      <w:r w:rsidRPr="00C53048">
        <w:rPr>
          <w:rFonts w:cs="Arial"/>
          <w:color w:val="0070C0"/>
          <w:lang w:val="en-US"/>
        </w:rPr>
        <w:t>chaque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détail</w:t>
      </w:r>
      <w:proofErr w:type="spellEnd"/>
      <w:r w:rsidRPr="00C53048">
        <w:rPr>
          <w:rFonts w:cs="Arial"/>
          <w:color w:val="0070C0"/>
          <w:lang w:val="en-US"/>
        </w:rPr>
        <w:t xml:space="preserve"> et tout le monde </w:t>
      </w:r>
      <w:proofErr w:type="gramStart"/>
      <w:r w:rsidRPr="00C53048">
        <w:rPr>
          <w:rFonts w:cs="Arial"/>
          <w:color w:val="0070C0"/>
          <w:lang w:val="en-US"/>
        </w:rPr>
        <w:t>a</w:t>
      </w:r>
      <w:proofErr w:type="gram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apprécié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ses</w:t>
      </w:r>
      <w:proofErr w:type="spellEnd"/>
      <w:r w:rsidRPr="00C53048">
        <w:rPr>
          <w:rFonts w:cs="Arial"/>
          <w:color w:val="0070C0"/>
          <w:lang w:val="en-US"/>
        </w:rPr>
        <w:t xml:space="preserve"> gâteaux, </w:t>
      </w:r>
      <w:proofErr w:type="spellStart"/>
      <w:r w:rsidRPr="00C53048">
        <w:rPr>
          <w:rFonts w:cs="Arial"/>
          <w:color w:val="0070C0"/>
          <w:lang w:val="en-US"/>
        </w:rPr>
        <w:t>ses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sandwichs</w:t>
      </w:r>
      <w:proofErr w:type="spellEnd"/>
      <w:r w:rsidRPr="00C53048">
        <w:rPr>
          <w:rFonts w:cs="Arial"/>
          <w:color w:val="0070C0"/>
          <w:lang w:val="en-US"/>
        </w:rPr>
        <w:t xml:space="preserve"> et son personnel </w:t>
      </w:r>
      <w:proofErr w:type="spellStart"/>
      <w:r w:rsidRPr="00C53048">
        <w:rPr>
          <w:rFonts w:cs="Arial"/>
          <w:color w:val="0070C0"/>
          <w:lang w:val="en-US"/>
        </w:rPr>
        <w:t>multilingue</w:t>
      </w:r>
      <w:proofErr w:type="spellEnd"/>
      <w:r w:rsidRPr="00C53048">
        <w:rPr>
          <w:rFonts w:cs="Arial"/>
          <w:color w:val="0070C0"/>
          <w:lang w:val="en-US"/>
        </w:rPr>
        <w:t xml:space="preserve"> </w:t>
      </w:r>
      <w:proofErr w:type="spellStart"/>
      <w:r w:rsidRPr="00C53048">
        <w:rPr>
          <w:rFonts w:cs="Arial"/>
          <w:color w:val="0070C0"/>
          <w:lang w:val="en-US"/>
        </w:rPr>
        <w:t>enthousiaste</w:t>
      </w:r>
      <w:proofErr w:type="spellEnd"/>
      <w:r w:rsidRPr="00C53048">
        <w:rPr>
          <w:rFonts w:cs="Arial"/>
          <w:color w:val="0070C0"/>
          <w:lang w:val="en-US"/>
        </w:rPr>
        <w:t>.</w:t>
      </w:r>
    </w:p>
    <w:p w14:paraId="73FF2E3A" w14:textId="1F9D5046" w:rsidR="00C53048" w:rsidRDefault="00C53048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711D41CD" w14:textId="3669052D" w:rsidR="00C53048" w:rsidRDefault="00C53048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r w:rsidRPr="00C53048">
        <w:rPr>
          <w:rFonts w:cs="Arial"/>
          <w:color w:val="0070C0"/>
          <w:lang w:val="en-US"/>
        </w:rPr>
        <w:t xml:space="preserve">Amélie </w:t>
      </w:r>
      <w:proofErr w:type="spellStart"/>
      <w:r w:rsidRPr="00C53048">
        <w:rPr>
          <w:rFonts w:cs="Arial"/>
          <w:color w:val="0070C0"/>
          <w:lang w:val="en-US"/>
        </w:rPr>
        <w:t>Prévot</w:t>
      </w:r>
      <w:proofErr w:type="spellEnd"/>
    </w:p>
    <w:p w14:paraId="75F85900" w14:textId="41066E74" w:rsidR="00C53048" w:rsidRDefault="00C53048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proofErr w:type="spellStart"/>
      <w:r w:rsidRPr="00C53048">
        <w:rPr>
          <w:rFonts w:cs="Arial"/>
          <w:color w:val="0070C0"/>
          <w:lang w:val="en-US"/>
        </w:rPr>
        <w:t>Fleuriste</w:t>
      </w:r>
      <w:proofErr w:type="spellEnd"/>
      <w:r w:rsidRPr="00C53048">
        <w:rPr>
          <w:rFonts w:cs="Arial"/>
          <w:color w:val="0070C0"/>
          <w:lang w:val="en-US"/>
        </w:rPr>
        <w:t xml:space="preserve">, </w:t>
      </w:r>
      <w:proofErr w:type="spellStart"/>
      <w:r w:rsidRPr="00C53048">
        <w:rPr>
          <w:rFonts w:cs="Arial"/>
          <w:color w:val="0070C0"/>
          <w:lang w:val="en-US"/>
        </w:rPr>
        <w:t>Dubaï</w:t>
      </w:r>
      <w:proofErr w:type="spellEnd"/>
    </w:p>
    <w:p w14:paraId="6996CF73" w14:textId="1A38D3CE" w:rsidR="00C53048" w:rsidRDefault="00C53048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650CEF95" w14:textId="77777777" w:rsidR="008D275D" w:rsidRPr="008D275D" w:rsidRDefault="008D275D" w:rsidP="008D275D">
      <w:pPr>
        <w:pStyle w:val="ListParagraph"/>
        <w:spacing w:after="0" w:line="240" w:lineRule="auto"/>
        <w:rPr>
          <w:rFonts w:cs="Arial"/>
          <w:color w:val="0070C0"/>
          <w:lang w:val="en-US"/>
        </w:rPr>
      </w:pPr>
    </w:p>
    <w:p w14:paraId="11224B99" w14:textId="3C501F04" w:rsidR="007E0F17" w:rsidRDefault="008D275D" w:rsidP="008D275D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proofErr w:type="spellStart"/>
      <w:r w:rsidRPr="008D275D">
        <w:rPr>
          <w:rFonts w:cs="Arial"/>
          <w:color w:val="0070C0"/>
          <w:lang w:val="en-US"/>
        </w:rPr>
        <w:t>Ik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heb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hun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taarten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geproefd</w:t>
      </w:r>
      <w:proofErr w:type="spellEnd"/>
      <w:r w:rsidRPr="008D275D">
        <w:rPr>
          <w:rFonts w:cs="Arial"/>
          <w:color w:val="0070C0"/>
          <w:lang w:val="en-US"/>
        </w:rPr>
        <w:t xml:space="preserve"> op het </w:t>
      </w:r>
      <w:proofErr w:type="spellStart"/>
      <w:r w:rsidRPr="008D275D">
        <w:rPr>
          <w:rFonts w:cs="Arial"/>
          <w:color w:val="0070C0"/>
          <w:lang w:val="en-US"/>
        </w:rPr>
        <w:t>promotiefeest</w:t>
      </w:r>
      <w:proofErr w:type="spellEnd"/>
      <w:r w:rsidRPr="008D275D">
        <w:rPr>
          <w:rFonts w:cs="Arial"/>
          <w:color w:val="0070C0"/>
          <w:lang w:val="en-US"/>
        </w:rPr>
        <w:t xml:space="preserve"> van </w:t>
      </w:r>
      <w:proofErr w:type="spellStart"/>
      <w:r w:rsidRPr="008D275D">
        <w:rPr>
          <w:rFonts w:cs="Arial"/>
          <w:color w:val="0070C0"/>
          <w:lang w:val="en-US"/>
        </w:rPr>
        <w:t>mijn</w:t>
      </w:r>
      <w:proofErr w:type="spellEnd"/>
      <w:r w:rsidRPr="008D275D">
        <w:rPr>
          <w:rFonts w:cs="Arial"/>
          <w:color w:val="0070C0"/>
          <w:lang w:val="en-US"/>
        </w:rPr>
        <w:t xml:space="preserve"> baas. </w:t>
      </w:r>
      <w:proofErr w:type="spellStart"/>
      <w:r w:rsidRPr="008D275D">
        <w:rPr>
          <w:rFonts w:cs="Arial"/>
          <w:color w:val="0070C0"/>
          <w:lang w:val="en-US"/>
        </w:rPr>
        <w:t>Sindsdien</w:t>
      </w:r>
      <w:proofErr w:type="spellEnd"/>
      <w:r w:rsidRPr="008D275D">
        <w:rPr>
          <w:rFonts w:cs="Arial"/>
          <w:color w:val="0070C0"/>
          <w:lang w:val="en-US"/>
        </w:rPr>
        <w:t xml:space="preserve"> ben </w:t>
      </w:r>
      <w:proofErr w:type="spellStart"/>
      <w:r w:rsidRPr="008D275D">
        <w:rPr>
          <w:rFonts w:cs="Arial"/>
          <w:color w:val="0070C0"/>
          <w:lang w:val="en-US"/>
        </w:rPr>
        <w:t>ik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een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vaste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klant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bij</w:t>
      </w:r>
      <w:proofErr w:type="spellEnd"/>
      <w:r w:rsidRPr="008D275D">
        <w:rPr>
          <w:rFonts w:cs="Arial"/>
          <w:color w:val="0070C0"/>
          <w:lang w:val="en-US"/>
        </w:rPr>
        <w:t xml:space="preserve"> dayDream. Het is </w:t>
      </w:r>
      <w:proofErr w:type="spellStart"/>
      <w:r w:rsidRPr="008D275D">
        <w:rPr>
          <w:rFonts w:cs="Arial"/>
          <w:color w:val="0070C0"/>
          <w:lang w:val="en-US"/>
        </w:rPr>
        <w:t>een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fijne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plek</w:t>
      </w:r>
      <w:proofErr w:type="spellEnd"/>
      <w:r w:rsidRPr="008D275D">
        <w:rPr>
          <w:rFonts w:cs="Arial"/>
          <w:color w:val="0070C0"/>
          <w:lang w:val="en-US"/>
        </w:rPr>
        <w:t xml:space="preserve"> om </w:t>
      </w:r>
      <w:proofErr w:type="spellStart"/>
      <w:r w:rsidRPr="008D275D">
        <w:rPr>
          <w:rFonts w:cs="Arial"/>
          <w:color w:val="0070C0"/>
          <w:lang w:val="en-US"/>
        </w:rPr>
        <w:t>te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ontspannen</w:t>
      </w:r>
      <w:proofErr w:type="spellEnd"/>
      <w:r w:rsidRPr="008D275D">
        <w:rPr>
          <w:rFonts w:cs="Arial"/>
          <w:color w:val="0070C0"/>
          <w:lang w:val="en-US"/>
        </w:rPr>
        <w:t xml:space="preserve">. </w:t>
      </w:r>
      <w:proofErr w:type="spellStart"/>
      <w:r w:rsidRPr="008D275D">
        <w:rPr>
          <w:rFonts w:cs="Arial"/>
          <w:color w:val="0070C0"/>
          <w:lang w:val="en-US"/>
        </w:rPr>
        <w:t>Ik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hou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echt</w:t>
      </w:r>
      <w:proofErr w:type="spellEnd"/>
      <w:r w:rsidRPr="008D275D">
        <w:rPr>
          <w:rFonts w:cs="Arial"/>
          <w:color w:val="0070C0"/>
          <w:lang w:val="en-US"/>
        </w:rPr>
        <w:t xml:space="preserve"> van </w:t>
      </w:r>
      <w:proofErr w:type="spellStart"/>
      <w:r w:rsidRPr="008D275D">
        <w:rPr>
          <w:rFonts w:cs="Arial"/>
          <w:color w:val="0070C0"/>
          <w:lang w:val="en-US"/>
        </w:rPr>
        <w:t>hun</w:t>
      </w:r>
      <w:proofErr w:type="spellEnd"/>
      <w:r w:rsidRPr="008D275D">
        <w:rPr>
          <w:rFonts w:cs="Arial"/>
          <w:color w:val="0070C0"/>
          <w:lang w:val="en-US"/>
        </w:rPr>
        <w:t xml:space="preserve"> Pavlova. Maar </w:t>
      </w:r>
      <w:proofErr w:type="spellStart"/>
      <w:r w:rsidRPr="008D275D">
        <w:rPr>
          <w:rFonts w:cs="Arial"/>
          <w:color w:val="0070C0"/>
          <w:lang w:val="en-US"/>
        </w:rPr>
        <w:t>Spekkoek</w:t>
      </w:r>
      <w:proofErr w:type="spellEnd"/>
      <w:r w:rsidRPr="008D275D">
        <w:rPr>
          <w:rFonts w:cs="Arial"/>
          <w:color w:val="0070C0"/>
          <w:lang w:val="en-US"/>
        </w:rPr>
        <w:t xml:space="preserve"> met Bengaluru Filter Coffee is </w:t>
      </w:r>
      <w:proofErr w:type="spellStart"/>
      <w:r w:rsidRPr="008D275D">
        <w:rPr>
          <w:rFonts w:cs="Arial"/>
          <w:color w:val="0070C0"/>
          <w:lang w:val="en-US"/>
        </w:rPr>
        <w:t>gewoonweg</w:t>
      </w:r>
      <w:proofErr w:type="spellEnd"/>
      <w:r w:rsidRPr="008D275D">
        <w:rPr>
          <w:rFonts w:cs="Arial"/>
          <w:color w:val="0070C0"/>
          <w:lang w:val="en-US"/>
        </w:rPr>
        <w:t xml:space="preserve"> </w:t>
      </w:r>
      <w:proofErr w:type="spellStart"/>
      <w:r w:rsidRPr="008D275D">
        <w:rPr>
          <w:rFonts w:cs="Arial"/>
          <w:color w:val="0070C0"/>
          <w:lang w:val="en-US"/>
        </w:rPr>
        <w:t>hemels</w:t>
      </w:r>
      <w:proofErr w:type="spellEnd"/>
      <w:r w:rsidRPr="008D275D">
        <w:rPr>
          <w:rFonts w:cs="Arial"/>
          <w:color w:val="0070C0"/>
          <w:lang w:val="en-US"/>
        </w:rPr>
        <w:t>.</w:t>
      </w:r>
    </w:p>
    <w:p w14:paraId="1F11DD0B" w14:textId="68C2A7E7" w:rsidR="00C53048" w:rsidRDefault="00C53048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0EB045C0" w14:textId="2B1C7E5D" w:rsidR="008D275D" w:rsidRDefault="008D275D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r w:rsidRPr="008D275D">
        <w:rPr>
          <w:rFonts w:cs="Arial"/>
          <w:color w:val="0070C0"/>
          <w:lang w:val="en-US"/>
        </w:rPr>
        <w:t>Frans Van den Bergh</w:t>
      </w:r>
    </w:p>
    <w:p w14:paraId="7F286D74" w14:textId="6233E497" w:rsidR="008D275D" w:rsidRDefault="008D275D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proofErr w:type="spellStart"/>
      <w:r w:rsidRPr="008D275D">
        <w:rPr>
          <w:rFonts w:cs="Arial"/>
          <w:color w:val="0070C0"/>
          <w:lang w:val="en-US"/>
        </w:rPr>
        <w:t>Controle-ingenieur</w:t>
      </w:r>
      <w:proofErr w:type="spellEnd"/>
      <w:r>
        <w:rPr>
          <w:rFonts w:cs="Arial"/>
          <w:color w:val="0070C0"/>
          <w:lang w:val="en-US"/>
        </w:rPr>
        <w:t>, Sharjah</w:t>
      </w:r>
    </w:p>
    <w:p w14:paraId="7BD55A74" w14:textId="759DF31A" w:rsidR="008D275D" w:rsidRDefault="008D275D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4784333E" w14:textId="77777777" w:rsidR="000618F3" w:rsidRDefault="000618F3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5D65B18A" w14:textId="4533F784" w:rsidR="008D275D" w:rsidRDefault="000618F3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r w:rsidRPr="000618F3">
        <w:rPr>
          <w:rFonts w:cs="Arial"/>
          <w:color w:val="0070C0"/>
          <w:lang w:val="en-US"/>
        </w:rPr>
        <w:t xml:space="preserve">È difficile per </w:t>
      </w:r>
      <w:proofErr w:type="spellStart"/>
      <w:r w:rsidRPr="000618F3">
        <w:rPr>
          <w:rFonts w:cs="Arial"/>
          <w:color w:val="0070C0"/>
          <w:lang w:val="en-US"/>
        </w:rPr>
        <w:t>noi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apprezzare</w:t>
      </w:r>
      <w:proofErr w:type="spellEnd"/>
      <w:r w:rsidRPr="000618F3">
        <w:rPr>
          <w:rFonts w:cs="Arial"/>
          <w:color w:val="0070C0"/>
          <w:lang w:val="en-US"/>
        </w:rPr>
        <w:t xml:space="preserve"> il </w:t>
      </w:r>
      <w:proofErr w:type="spellStart"/>
      <w:r w:rsidRPr="000618F3">
        <w:rPr>
          <w:rFonts w:cs="Arial"/>
          <w:color w:val="0070C0"/>
          <w:lang w:val="en-US"/>
        </w:rPr>
        <w:t>caffè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perché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semplicemente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facciamo</w:t>
      </w:r>
      <w:proofErr w:type="spellEnd"/>
      <w:r w:rsidRPr="000618F3">
        <w:rPr>
          <w:rFonts w:cs="Arial"/>
          <w:color w:val="0070C0"/>
          <w:lang w:val="en-US"/>
        </w:rPr>
        <w:t xml:space="preserve"> il </w:t>
      </w:r>
      <w:proofErr w:type="spellStart"/>
      <w:r w:rsidRPr="000618F3">
        <w:rPr>
          <w:rFonts w:cs="Arial"/>
          <w:color w:val="0070C0"/>
          <w:lang w:val="en-US"/>
        </w:rPr>
        <w:t>meglio</w:t>
      </w:r>
      <w:proofErr w:type="spellEnd"/>
      <w:r w:rsidRPr="000618F3">
        <w:rPr>
          <w:rFonts w:cs="Arial"/>
          <w:color w:val="0070C0"/>
          <w:lang w:val="en-US"/>
        </w:rPr>
        <w:t xml:space="preserve">! Ci </w:t>
      </w:r>
      <w:proofErr w:type="spellStart"/>
      <w:r w:rsidRPr="000618F3">
        <w:rPr>
          <w:rFonts w:cs="Arial"/>
          <w:color w:val="0070C0"/>
          <w:lang w:val="en-US"/>
        </w:rPr>
        <w:t>sono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stato</w:t>
      </w:r>
      <w:proofErr w:type="spellEnd"/>
      <w:r w:rsidRPr="000618F3">
        <w:rPr>
          <w:rFonts w:cs="Arial"/>
          <w:color w:val="0070C0"/>
          <w:lang w:val="en-US"/>
        </w:rPr>
        <w:t xml:space="preserve"> poche volte. </w:t>
      </w:r>
      <w:proofErr w:type="spellStart"/>
      <w:r w:rsidRPr="000618F3">
        <w:rPr>
          <w:rFonts w:cs="Arial"/>
          <w:color w:val="0070C0"/>
          <w:lang w:val="en-US"/>
        </w:rPr>
        <w:t>Prova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i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loro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involucri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siriani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H’risseh</w:t>
      </w:r>
      <w:proofErr w:type="spellEnd"/>
      <w:r w:rsidRPr="000618F3">
        <w:rPr>
          <w:rFonts w:cs="Arial"/>
          <w:color w:val="0070C0"/>
          <w:lang w:val="en-US"/>
        </w:rPr>
        <w:t xml:space="preserve"> o Hummus se </w:t>
      </w:r>
      <w:proofErr w:type="spellStart"/>
      <w:r w:rsidRPr="000618F3">
        <w:rPr>
          <w:rFonts w:cs="Arial"/>
          <w:color w:val="0070C0"/>
          <w:lang w:val="en-US"/>
        </w:rPr>
        <w:t>hai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bisogno</w:t>
      </w:r>
      <w:proofErr w:type="spellEnd"/>
      <w:r w:rsidRPr="000618F3">
        <w:rPr>
          <w:rFonts w:cs="Arial"/>
          <w:color w:val="0070C0"/>
          <w:lang w:val="en-US"/>
        </w:rPr>
        <w:t xml:space="preserve"> di </w:t>
      </w:r>
      <w:proofErr w:type="spellStart"/>
      <w:r w:rsidRPr="000618F3">
        <w:rPr>
          <w:rFonts w:cs="Arial"/>
          <w:color w:val="0070C0"/>
          <w:lang w:val="en-US"/>
        </w:rPr>
        <w:t>sbrigarti</w:t>
      </w:r>
      <w:proofErr w:type="spellEnd"/>
      <w:r w:rsidRPr="000618F3">
        <w:rPr>
          <w:rFonts w:cs="Arial"/>
          <w:color w:val="0070C0"/>
          <w:lang w:val="en-US"/>
        </w:rPr>
        <w:t xml:space="preserve">. </w:t>
      </w:r>
      <w:proofErr w:type="spellStart"/>
      <w:r w:rsidRPr="000618F3">
        <w:rPr>
          <w:rFonts w:cs="Arial"/>
          <w:color w:val="0070C0"/>
          <w:lang w:val="en-US"/>
        </w:rPr>
        <w:t>Altrimenti</w:t>
      </w:r>
      <w:proofErr w:type="spellEnd"/>
      <w:r w:rsidRPr="000618F3">
        <w:rPr>
          <w:rFonts w:cs="Arial"/>
          <w:color w:val="0070C0"/>
          <w:lang w:val="en-US"/>
        </w:rPr>
        <w:t xml:space="preserve">, Fruit Fusion con </w:t>
      </w:r>
      <w:proofErr w:type="spellStart"/>
      <w:r w:rsidRPr="000618F3">
        <w:rPr>
          <w:rFonts w:cs="Arial"/>
          <w:color w:val="0070C0"/>
          <w:lang w:val="en-US"/>
        </w:rPr>
        <w:t>Spekkoek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si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sposa</w:t>
      </w:r>
      <w:proofErr w:type="spellEnd"/>
      <w:r w:rsidRPr="000618F3">
        <w:rPr>
          <w:rFonts w:cs="Arial"/>
          <w:color w:val="0070C0"/>
          <w:lang w:val="en-US"/>
        </w:rPr>
        <w:t xml:space="preserve"> bene con le </w:t>
      </w:r>
      <w:proofErr w:type="spellStart"/>
      <w:r w:rsidRPr="000618F3">
        <w:rPr>
          <w:rFonts w:cs="Arial"/>
          <w:color w:val="0070C0"/>
          <w:lang w:val="en-US"/>
        </w:rPr>
        <w:t>chiacchierate</w:t>
      </w:r>
      <w:proofErr w:type="spellEnd"/>
      <w:r w:rsidRPr="000618F3">
        <w:rPr>
          <w:rFonts w:cs="Arial"/>
          <w:color w:val="0070C0"/>
          <w:lang w:val="en-US"/>
        </w:rPr>
        <w:t xml:space="preserve"> </w:t>
      </w:r>
      <w:proofErr w:type="spellStart"/>
      <w:r w:rsidRPr="000618F3">
        <w:rPr>
          <w:rFonts w:cs="Arial"/>
          <w:color w:val="0070C0"/>
          <w:lang w:val="en-US"/>
        </w:rPr>
        <w:t>serali</w:t>
      </w:r>
      <w:proofErr w:type="spellEnd"/>
      <w:r w:rsidRPr="000618F3">
        <w:rPr>
          <w:rFonts w:cs="Arial"/>
          <w:color w:val="0070C0"/>
          <w:lang w:val="en-US"/>
        </w:rPr>
        <w:t xml:space="preserve"> con </w:t>
      </w:r>
      <w:proofErr w:type="spellStart"/>
      <w:r w:rsidRPr="000618F3">
        <w:rPr>
          <w:rFonts w:cs="Arial"/>
          <w:color w:val="0070C0"/>
          <w:lang w:val="en-US"/>
        </w:rPr>
        <w:t>gli</w:t>
      </w:r>
      <w:proofErr w:type="spellEnd"/>
      <w:r w:rsidRPr="000618F3">
        <w:rPr>
          <w:rFonts w:cs="Arial"/>
          <w:color w:val="0070C0"/>
          <w:lang w:val="en-US"/>
        </w:rPr>
        <w:t xml:space="preserve"> amici.</w:t>
      </w:r>
    </w:p>
    <w:p w14:paraId="75AB5AB1" w14:textId="77777777" w:rsidR="000618F3" w:rsidRDefault="000618F3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6A4DAAD7" w14:textId="066D4E40" w:rsidR="008D275D" w:rsidRDefault="000618F3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r>
        <w:rPr>
          <w:rFonts w:cs="Arial"/>
          <w:color w:val="0070C0"/>
          <w:lang w:val="en-US"/>
        </w:rPr>
        <w:t xml:space="preserve">Constantino </w:t>
      </w:r>
      <w:proofErr w:type="spellStart"/>
      <w:r>
        <w:rPr>
          <w:rFonts w:cs="Arial"/>
          <w:color w:val="0070C0"/>
          <w:lang w:val="en-US"/>
        </w:rPr>
        <w:t>Ercolano</w:t>
      </w:r>
      <w:proofErr w:type="spellEnd"/>
    </w:p>
    <w:p w14:paraId="5FA3B278" w14:textId="2A5FA4B3" w:rsidR="000618F3" w:rsidRDefault="000618F3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proofErr w:type="spellStart"/>
      <w:r w:rsidRPr="000618F3">
        <w:rPr>
          <w:rFonts w:cs="Arial"/>
          <w:color w:val="0070C0"/>
          <w:lang w:val="en-US"/>
        </w:rPr>
        <w:t>Organizzatore</w:t>
      </w:r>
      <w:proofErr w:type="spellEnd"/>
      <w:r w:rsidRPr="000618F3">
        <w:rPr>
          <w:rFonts w:cs="Arial"/>
          <w:color w:val="0070C0"/>
          <w:lang w:val="en-US"/>
        </w:rPr>
        <w:t xml:space="preserve"> di </w:t>
      </w:r>
      <w:proofErr w:type="spellStart"/>
      <w:r w:rsidRPr="000618F3">
        <w:rPr>
          <w:rFonts w:cs="Arial"/>
          <w:color w:val="0070C0"/>
          <w:lang w:val="en-US"/>
        </w:rPr>
        <w:t>eventi</w:t>
      </w:r>
      <w:proofErr w:type="spellEnd"/>
      <w:r w:rsidRPr="000618F3">
        <w:rPr>
          <w:rFonts w:cs="Arial"/>
          <w:color w:val="0070C0"/>
          <w:lang w:val="en-US"/>
        </w:rPr>
        <w:t>, Dubai</w:t>
      </w:r>
    </w:p>
    <w:p w14:paraId="3FB749FB" w14:textId="64A8DA8A" w:rsidR="000618F3" w:rsidRDefault="000618F3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5282D37E" w14:textId="77777777" w:rsidR="002E0648" w:rsidRPr="002E0648" w:rsidRDefault="002E0648" w:rsidP="002E0648">
      <w:pPr>
        <w:pStyle w:val="ListParagraph"/>
        <w:spacing w:after="0" w:line="240" w:lineRule="auto"/>
        <w:rPr>
          <w:rFonts w:cs="Arial"/>
          <w:color w:val="0070C0"/>
          <w:lang w:val="en-US"/>
        </w:rPr>
      </w:pPr>
    </w:p>
    <w:p w14:paraId="3CD4C06B" w14:textId="20B25119" w:rsidR="002E0648" w:rsidRPr="002E0648" w:rsidRDefault="002E0648" w:rsidP="002E0648">
      <w:pPr>
        <w:pStyle w:val="ListParagraph"/>
        <w:spacing w:after="0" w:line="240" w:lineRule="auto"/>
        <w:rPr>
          <w:rFonts w:cs="Arial"/>
          <w:color w:val="0070C0"/>
          <w:lang w:val="en-US"/>
        </w:rPr>
      </w:pPr>
      <w:r w:rsidRPr="002E0648">
        <w:rPr>
          <w:rFonts w:cs="Arial"/>
          <w:color w:val="0070C0"/>
          <w:lang w:val="en-US"/>
        </w:rPr>
        <w:t xml:space="preserve">Ich war </w:t>
      </w:r>
      <w:proofErr w:type="spellStart"/>
      <w:r w:rsidRPr="002E0648">
        <w:rPr>
          <w:rFonts w:cs="Arial"/>
          <w:color w:val="0070C0"/>
          <w:lang w:val="en-US"/>
        </w:rPr>
        <w:t>schon</w:t>
      </w:r>
      <w:proofErr w:type="spellEnd"/>
      <w:r w:rsidRPr="002E0648">
        <w:rPr>
          <w:rFonts w:cs="Arial"/>
          <w:color w:val="0070C0"/>
          <w:lang w:val="en-US"/>
        </w:rPr>
        <w:t xml:space="preserve"> </w:t>
      </w:r>
      <w:proofErr w:type="spellStart"/>
      <w:r w:rsidRPr="002E0648">
        <w:rPr>
          <w:rFonts w:cs="Arial"/>
          <w:color w:val="0070C0"/>
          <w:lang w:val="en-US"/>
        </w:rPr>
        <w:t>einige</w:t>
      </w:r>
      <w:proofErr w:type="spellEnd"/>
      <w:r w:rsidRPr="002E0648">
        <w:rPr>
          <w:rFonts w:cs="Arial"/>
          <w:color w:val="0070C0"/>
          <w:lang w:val="en-US"/>
        </w:rPr>
        <w:t xml:space="preserve"> Male </w:t>
      </w:r>
      <w:proofErr w:type="spellStart"/>
      <w:r w:rsidRPr="002E0648">
        <w:rPr>
          <w:rFonts w:cs="Arial"/>
          <w:color w:val="0070C0"/>
          <w:lang w:val="en-US"/>
        </w:rPr>
        <w:t>im</w:t>
      </w:r>
      <w:proofErr w:type="spellEnd"/>
      <w:r w:rsidRPr="002E0648">
        <w:rPr>
          <w:rFonts w:cs="Arial"/>
          <w:color w:val="0070C0"/>
          <w:lang w:val="en-US"/>
        </w:rPr>
        <w:t xml:space="preserve"> DDC. Dies </w:t>
      </w:r>
      <w:proofErr w:type="spellStart"/>
      <w:r w:rsidRPr="002E0648">
        <w:rPr>
          <w:rFonts w:cs="Arial"/>
          <w:color w:val="0070C0"/>
          <w:lang w:val="en-US"/>
        </w:rPr>
        <w:t>ist</w:t>
      </w:r>
      <w:proofErr w:type="spellEnd"/>
      <w:r w:rsidRPr="002E0648">
        <w:rPr>
          <w:rFonts w:cs="Arial"/>
          <w:color w:val="0070C0"/>
          <w:lang w:val="en-US"/>
        </w:rPr>
        <w:t xml:space="preserve"> </w:t>
      </w:r>
      <w:proofErr w:type="spellStart"/>
      <w:r w:rsidRPr="002E0648">
        <w:rPr>
          <w:rFonts w:cs="Arial"/>
          <w:color w:val="0070C0"/>
          <w:lang w:val="en-US"/>
        </w:rPr>
        <w:t>ein</w:t>
      </w:r>
      <w:proofErr w:type="spellEnd"/>
      <w:r w:rsidRPr="002E0648">
        <w:rPr>
          <w:rFonts w:cs="Arial"/>
          <w:color w:val="0070C0"/>
          <w:lang w:val="en-US"/>
        </w:rPr>
        <w:t xml:space="preserve"> </w:t>
      </w:r>
      <w:proofErr w:type="spellStart"/>
      <w:r w:rsidRPr="002E0648">
        <w:rPr>
          <w:rFonts w:cs="Arial"/>
          <w:color w:val="0070C0"/>
          <w:lang w:val="en-US"/>
        </w:rPr>
        <w:t>gemütlicher</w:t>
      </w:r>
      <w:proofErr w:type="spellEnd"/>
      <w:r w:rsidRPr="002E0648">
        <w:rPr>
          <w:rFonts w:cs="Arial"/>
          <w:color w:val="0070C0"/>
          <w:lang w:val="en-US"/>
        </w:rPr>
        <w:t xml:space="preserve"> Ort, </w:t>
      </w:r>
      <w:proofErr w:type="gramStart"/>
      <w:r w:rsidRPr="002E0648">
        <w:rPr>
          <w:rFonts w:cs="Arial"/>
          <w:color w:val="0070C0"/>
          <w:lang w:val="en-US"/>
        </w:rPr>
        <w:t>an</w:t>
      </w:r>
      <w:proofErr w:type="gramEnd"/>
      <w:r w:rsidRPr="002E0648">
        <w:rPr>
          <w:rFonts w:cs="Arial"/>
          <w:color w:val="0070C0"/>
          <w:lang w:val="en-US"/>
        </w:rPr>
        <w:t xml:space="preserve"> dem man </w:t>
      </w:r>
      <w:proofErr w:type="spellStart"/>
      <w:r w:rsidRPr="002E0648">
        <w:rPr>
          <w:rFonts w:cs="Arial"/>
          <w:color w:val="0070C0"/>
          <w:lang w:val="en-US"/>
        </w:rPr>
        <w:t>ruhig</w:t>
      </w:r>
      <w:proofErr w:type="spellEnd"/>
      <w:r w:rsidRPr="002E0648">
        <w:rPr>
          <w:rFonts w:cs="Arial"/>
          <w:color w:val="0070C0"/>
          <w:lang w:val="en-US"/>
        </w:rPr>
        <w:t xml:space="preserve"> </w:t>
      </w:r>
      <w:proofErr w:type="spellStart"/>
      <w:r w:rsidRPr="002E0648">
        <w:rPr>
          <w:rFonts w:cs="Arial"/>
          <w:color w:val="0070C0"/>
          <w:lang w:val="en-US"/>
        </w:rPr>
        <w:t>entspannen</w:t>
      </w:r>
      <w:proofErr w:type="spellEnd"/>
      <w:r w:rsidRPr="002E0648">
        <w:rPr>
          <w:rFonts w:cs="Arial"/>
          <w:color w:val="0070C0"/>
          <w:lang w:val="en-US"/>
        </w:rPr>
        <w:t xml:space="preserve"> und </w:t>
      </w:r>
      <w:proofErr w:type="spellStart"/>
      <w:r w:rsidRPr="002E0648">
        <w:rPr>
          <w:rFonts w:cs="Arial"/>
          <w:color w:val="0070C0"/>
          <w:lang w:val="en-US"/>
        </w:rPr>
        <w:t>ein</w:t>
      </w:r>
      <w:proofErr w:type="spellEnd"/>
      <w:r w:rsidRPr="002E0648">
        <w:rPr>
          <w:rFonts w:cs="Arial"/>
          <w:color w:val="0070C0"/>
          <w:lang w:val="en-US"/>
        </w:rPr>
        <w:t xml:space="preserve"> </w:t>
      </w:r>
      <w:proofErr w:type="spellStart"/>
      <w:r w:rsidRPr="002E0648">
        <w:rPr>
          <w:rFonts w:cs="Arial"/>
          <w:color w:val="0070C0"/>
          <w:lang w:val="en-US"/>
        </w:rPr>
        <w:t>leichtes</w:t>
      </w:r>
      <w:proofErr w:type="spellEnd"/>
      <w:r w:rsidRPr="002E0648">
        <w:rPr>
          <w:rFonts w:cs="Arial"/>
          <w:color w:val="0070C0"/>
          <w:lang w:val="en-US"/>
        </w:rPr>
        <w:t xml:space="preserve"> </w:t>
      </w:r>
      <w:proofErr w:type="spellStart"/>
      <w:r w:rsidRPr="002E0648">
        <w:rPr>
          <w:rFonts w:cs="Arial"/>
          <w:color w:val="0070C0"/>
          <w:lang w:val="en-US"/>
        </w:rPr>
        <w:t>Frühstück</w:t>
      </w:r>
      <w:proofErr w:type="spellEnd"/>
      <w:r w:rsidRPr="002E0648">
        <w:rPr>
          <w:rFonts w:cs="Arial"/>
          <w:color w:val="0070C0"/>
          <w:lang w:val="en-US"/>
        </w:rPr>
        <w:t xml:space="preserve"> am Morgen </w:t>
      </w:r>
      <w:proofErr w:type="spellStart"/>
      <w:r w:rsidRPr="002E0648">
        <w:rPr>
          <w:rFonts w:cs="Arial"/>
          <w:color w:val="0070C0"/>
          <w:lang w:val="en-US"/>
        </w:rPr>
        <w:t>genießen</w:t>
      </w:r>
      <w:proofErr w:type="spellEnd"/>
      <w:r w:rsidRPr="002E0648">
        <w:rPr>
          <w:rFonts w:cs="Arial"/>
          <w:color w:val="0070C0"/>
          <w:lang w:val="en-US"/>
        </w:rPr>
        <w:t xml:space="preserve"> </w:t>
      </w:r>
      <w:proofErr w:type="spellStart"/>
      <w:r w:rsidRPr="002E0648">
        <w:rPr>
          <w:rFonts w:cs="Arial"/>
          <w:color w:val="0070C0"/>
          <w:lang w:val="en-US"/>
        </w:rPr>
        <w:t>kann</w:t>
      </w:r>
      <w:proofErr w:type="spellEnd"/>
      <w:r w:rsidRPr="002E0648">
        <w:rPr>
          <w:rFonts w:cs="Arial"/>
          <w:color w:val="0070C0"/>
          <w:lang w:val="en-US"/>
        </w:rPr>
        <w:t>.</w:t>
      </w:r>
    </w:p>
    <w:p w14:paraId="6F3A4687" w14:textId="77777777" w:rsidR="002E0648" w:rsidRDefault="002E0648" w:rsidP="002E0648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07A36F76" w14:textId="1A8EAEAE" w:rsidR="000618F3" w:rsidRDefault="000618F3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proofErr w:type="spellStart"/>
      <w:r>
        <w:rPr>
          <w:rFonts w:cs="Arial"/>
          <w:color w:val="0070C0"/>
          <w:lang w:val="en-US"/>
        </w:rPr>
        <w:t>Edelmar</w:t>
      </w:r>
      <w:proofErr w:type="spellEnd"/>
      <w:r>
        <w:rPr>
          <w:rFonts w:cs="Arial"/>
          <w:color w:val="0070C0"/>
          <w:lang w:val="en-US"/>
        </w:rPr>
        <w:t xml:space="preserve"> Ulrich</w:t>
      </w:r>
    </w:p>
    <w:p w14:paraId="3B3D87B3" w14:textId="238A0804" w:rsidR="002E0648" w:rsidRDefault="002E0648" w:rsidP="002E0648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proofErr w:type="spellStart"/>
      <w:r w:rsidRPr="002E0648">
        <w:rPr>
          <w:rFonts w:cs="Arial"/>
          <w:color w:val="0070C0"/>
          <w:lang w:val="en-US"/>
        </w:rPr>
        <w:t>Künstlerischer</w:t>
      </w:r>
      <w:proofErr w:type="spellEnd"/>
      <w:r w:rsidRPr="002E0648">
        <w:rPr>
          <w:rFonts w:cs="Arial"/>
          <w:color w:val="0070C0"/>
          <w:lang w:val="en-US"/>
        </w:rPr>
        <w:t xml:space="preserve"> Leiter</w:t>
      </w:r>
      <w:r>
        <w:rPr>
          <w:rFonts w:cs="Arial"/>
          <w:color w:val="0070C0"/>
          <w:lang w:val="en-US"/>
        </w:rPr>
        <w:t>, Fujairah</w:t>
      </w:r>
    </w:p>
    <w:p w14:paraId="3554507E" w14:textId="7EA0B88A" w:rsidR="002E0648" w:rsidRDefault="002E0648" w:rsidP="002E0648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76D4889E" w14:textId="528A0F02" w:rsidR="002E0648" w:rsidRDefault="002E0648" w:rsidP="002E0648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156E9213" w14:textId="56B6EF62" w:rsidR="002E0648" w:rsidRDefault="002E0648" w:rsidP="002E0648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r>
        <w:rPr>
          <w:rFonts w:cs="Arial"/>
          <w:color w:val="0070C0"/>
          <w:lang w:val="en-US"/>
        </w:rPr>
        <w:t>I volunteered at dayDream Café once.  That is how I sampled their entire menu (</w:t>
      </w:r>
      <w:proofErr w:type="spellStart"/>
      <w:r>
        <w:rPr>
          <w:rFonts w:cs="Arial"/>
          <w:color w:val="0070C0"/>
          <w:lang w:val="en-US"/>
        </w:rPr>
        <w:t>yepp</w:t>
      </w:r>
      <w:proofErr w:type="spellEnd"/>
      <w:r>
        <w:rPr>
          <w:rFonts w:cs="Arial"/>
          <w:color w:val="0070C0"/>
          <w:lang w:val="en-US"/>
        </w:rPr>
        <w:t xml:space="preserve">, almost all of them!).  They take pride in what they </w:t>
      </w:r>
      <w:proofErr w:type="gramStart"/>
      <w:r>
        <w:rPr>
          <w:rFonts w:cs="Arial"/>
          <w:color w:val="0070C0"/>
          <w:lang w:val="en-US"/>
        </w:rPr>
        <w:t>bake</w:t>
      </w:r>
      <w:proofErr w:type="gramEnd"/>
      <w:r>
        <w:rPr>
          <w:rFonts w:cs="Arial"/>
          <w:color w:val="0070C0"/>
          <w:lang w:val="en-US"/>
        </w:rPr>
        <w:t xml:space="preserve"> or brew and they do it well.  I wish they had some deals for students.  It is an expensive place for students though.  So do not get addicted!</w:t>
      </w:r>
    </w:p>
    <w:p w14:paraId="430A6A87" w14:textId="01A5946A" w:rsidR="002E0648" w:rsidRDefault="002E0648" w:rsidP="002E0648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483B520A" w14:textId="32562C54" w:rsidR="002E0648" w:rsidRDefault="002E0648" w:rsidP="002E0648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r>
        <w:rPr>
          <w:rFonts w:cs="Arial"/>
          <w:color w:val="0070C0"/>
          <w:lang w:val="en-US"/>
        </w:rPr>
        <w:t xml:space="preserve">Dmitri </w:t>
      </w:r>
      <w:proofErr w:type="spellStart"/>
      <w:r>
        <w:rPr>
          <w:rFonts w:cs="Arial"/>
          <w:color w:val="0070C0"/>
          <w:lang w:val="en-US"/>
        </w:rPr>
        <w:t>C</w:t>
      </w:r>
      <w:r w:rsidRPr="002E0648">
        <w:rPr>
          <w:rFonts w:cs="Arial"/>
          <w:color w:val="0070C0"/>
          <w:lang w:val="en-US"/>
        </w:rPr>
        <w:t>hernyshevsky</w:t>
      </w:r>
      <w:proofErr w:type="spellEnd"/>
    </w:p>
    <w:p w14:paraId="2EEF7160" w14:textId="7463ED37" w:rsidR="002E0648" w:rsidRDefault="002E0648" w:rsidP="002E0648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  <w:r>
        <w:rPr>
          <w:rFonts w:cs="Arial"/>
          <w:color w:val="0070C0"/>
          <w:lang w:val="en-US"/>
        </w:rPr>
        <w:t>Student, Dubai</w:t>
      </w:r>
    </w:p>
    <w:p w14:paraId="6ECFF6D7" w14:textId="77777777" w:rsidR="002E0648" w:rsidRPr="00C53048" w:rsidRDefault="002E0648" w:rsidP="00CB1C2E">
      <w:pPr>
        <w:pStyle w:val="ListParagraph"/>
        <w:spacing w:after="0" w:line="240" w:lineRule="auto"/>
        <w:contextualSpacing w:val="0"/>
        <w:rPr>
          <w:rFonts w:cs="Arial"/>
          <w:color w:val="0070C0"/>
          <w:lang w:val="en-US"/>
        </w:rPr>
      </w:pPr>
    </w:p>
    <w:p w14:paraId="423B7719" w14:textId="73DDFB81" w:rsidR="006B5510" w:rsidRDefault="006B5510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</w:p>
    <w:p w14:paraId="26067262" w14:textId="5201A0FE" w:rsidR="002E0648" w:rsidRPr="006F2795" w:rsidRDefault="002E0648" w:rsidP="00CB1C2E">
      <w:pPr>
        <w:pStyle w:val="ListParagraph"/>
        <w:spacing w:after="0" w:line="240" w:lineRule="auto"/>
        <w:contextualSpacing w:val="0"/>
        <w:rPr>
          <w:color w:val="C09200"/>
          <w:lang w:val="en-US"/>
        </w:rPr>
      </w:pPr>
    </w:p>
    <w:p w14:paraId="2806B420" w14:textId="77777777" w:rsidR="0024576F" w:rsidRPr="006F2795" w:rsidRDefault="0024576F" w:rsidP="00CB1C2E">
      <w:pPr>
        <w:pStyle w:val="ListParagraph"/>
        <w:numPr>
          <w:ilvl w:val="0"/>
          <w:numId w:val="1"/>
        </w:numPr>
        <w:spacing w:after="0" w:line="240" w:lineRule="auto"/>
        <w:contextualSpacing w:val="0"/>
        <w:rPr>
          <w:color w:val="C09200"/>
          <w:lang w:val="en-US"/>
        </w:rPr>
      </w:pPr>
      <w:r>
        <w:rPr>
          <w:color w:val="C09200"/>
          <w:lang w:val="en-US"/>
        </w:rPr>
        <w:t xml:space="preserve">Contact </w:t>
      </w:r>
      <w:r w:rsidRPr="006F2795">
        <w:rPr>
          <w:lang w:val="en-US"/>
        </w:rPr>
        <w:t xml:space="preserve">like </w:t>
      </w:r>
      <w:proofErr w:type="gramStart"/>
      <w:r>
        <w:rPr>
          <w:lang w:val="en-US"/>
        </w:rPr>
        <w:t>here</w:t>
      </w:r>
      <w:proofErr w:type="gramEnd"/>
    </w:p>
    <w:p w14:paraId="2438F636" w14:textId="77777777" w:rsidR="0024576F" w:rsidRPr="006F2795" w:rsidRDefault="0024576F" w:rsidP="00CB1C2E">
      <w:pPr>
        <w:pStyle w:val="ListParagraph"/>
        <w:spacing w:after="0" w:line="240" w:lineRule="auto"/>
        <w:contextualSpacing w:val="0"/>
        <w:rPr>
          <w:lang w:val="en-US"/>
        </w:rPr>
      </w:pPr>
      <w:r>
        <w:rPr>
          <w:noProof/>
        </w:rPr>
        <w:drawing>
          <wp:inline distT="0" distB="0" distL="0" distR="0" wp14:anchorId="2361C387" wp14:editId="7896D806">
            <wp:extent cx="5731510" cy="1399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2D24" w14:textId="77777777" w:rsidR="0024576F" w:rsidRDefault="0024576F" w:rsidP="00CB1C2E">
      <w:pPr>
        <w:spacing w:before="0" w:after="0" w:line="240" w:lineRule="auto"/>
      </w:pPr>
    </w:p>
    <w:p w14:paraId="10B28869" w14:textId="2EE7A001" w:rsidR="0024576F" w:rsidRDefault="00335996" w:rsidP="00335996">
      <w:pPr>
        <w:spacing w:before="0" w:after="0" w:line="240" w:lineRule="auto"/>
        <w:ind w:left="720"/>
        <w:rPr>
          <w:rFonts w:ascii="Arial" w:hAnsi="Arial" w:cs="Arial"/>
          <w:color w:val="0070C0"/>
          <w:sz w:val="21"/>
          <w:szCs w:val="21"/>
          <w:shd w:val="clear" w:color="auto" w:fill="FFFFFF"/>
        </w:rPr>
      </w:pPr>
      <w:r w:rsidRPr="00335996">
        <w:rPr>
          <w:rFonts w:ascii="Arial" w:hAnsi="Arial" w:cs="Arial"/>
          <w:color w:val="0070C0"/>
          <w:sz w:val="21"/>
          <w:szCs w:val="21"/>
          <w:shd w:val="clear" w:color="auto" w:fill="FFFFFF"/>
        </w:rPr>
        <w:t xml:space="preserve">Office Park Building - Abdullah </w:t>
      </w:r>
      <w:proofErr w:type="spellStart"/>
      <w:r w:rsidRPr="00335996">
        <w:rPr>
          <w:rFonts w:ascii="Arial" w:hAnsi="Arial" w:cs="Arial"/>
          <w:color w:val="0070C0"/>
          <w:sz w:val="21"/>
          <w:szCs w:val="21"/>
          <w:shd w:val="clear" w:color="auto" w:fill="FFFFFF"/>
        </w:rPr>
        <w:t>Omran</w:t>
      </w:r>
      <w:proofErr w:type="spellEnd"/>
      <w:r w:rsidRPr="00335996">
        <w:rPr>
          <w:rFonts w:ascii="Arial" w:hAnsi="Arial" w:cs="Arial"/>
          <w:color w:val="0070C0"/>
          <w:sz w:val="21"/>
          <w:szCs w:val="21"/>
          <w:shd w:val="clear" w:color="auto" w:fill="FFFFFF"/>
        </w:rPr>
        <w:t xml:space="preserve"> </w:t>
      </w:r>
      <w:proofErr w:type="spellStart"/>
      <w:r w:rsidRPr="00335996">
        <w:rPr>
          <w:rFonts w:ascii="Arial" w:hAnsi="Arial" w:cs="Arial"/>
          <w:color w:val="0070C0"/>
          <w:sz w:val="21"/>
          <w:szCs w:val="21"/>
          <w:shd w:val="clear" w:color="auto" w:fill="FFFFFF"/>
        </w:rPr>
        <w:t>Taryam</w:t>
      </w:r>
      <w:proofErr w:type="spellEnd"/>
      <w:r w:rsidRPr="00335996">
        <w:rPr>
          <w:rFonts w:ascii="Arial" w:hAnsi="Arial" w:cs="Arial"/>
          <w:color w:val="0070C0"/>
          <w:sz w:val="21"/>
          <w:szCs w:val="21"/>
          <w:shd w:val="clear" w:color="auto" w:fill="FFFFFF"/>
        </w:rPr>
        <w:t xml:space="preserve"> St - Al </w:t>
      </w:r>
      <w:proofErr w:type="spellStart"/>
      <w:r w:rsidRPr="00335996">
        <w:rPr>
          <w:rFonts w:ascii="Arial" w:hAnsi="Arial" w:cs="Arial"/>
          <w:color w:val="0070C0"/>
          <w:sz w:val="21"/>
          <w:szCs w:val="21"/>
          <w:shd w:val="clear" w:color="auto" w:fill="FFFFFF"/>
        </w:rPr>
        <w:t>SufouhAl</w:t>
      </w:r>
      <w:proofErr w:type="spellEnd"/>
      <w:r w:rsidRPr="00335996">
        <w:rPr>
          <w:rFonts w:ascii="Arial" w:hAnsi="Arial" w:cs="Arial"/>
          <w:color w:val="0070C0"/>
          <w:sz w:val="21"/>
          <w:szCs w:val="21"/>
          <w:shd w:val="clear" w:color="auto" w:fill="FFFFFF"/>
        </w:rPr>
        <w:t xml:space="preserve"> </w:t>
      </w:r>
      <w:proofErr w:type="spellStart"/>
      <w:r w:rsidRPr="00335996">
        <w:rPr>
          <w:rFonts w:ascii="Arial" w:hAnsi="Arial" w:cs="Arial"/>
          <w:color w:val="0070C0"/>
          <w:sz w:val="21"/>
          <w:szCs w:val="21"/>
          <w:shd w:val="clear" w:color="auto" w:fill="FFFFFF"/>
        </w:rPr>
        <w:t>Sufouh</w:t>
      </w:r>
      <w:proofErr w:type="spellEnd"/>
      <w:r w:rsidRPr="00335996">
        <w:rPr>
          <w:rFonts w:ascii="Arial" w:hAnsi="Arial" w:cs="Arial"/>
          <w:color w:val="0070C0"/>
          <w:sz w:val="21"/>
          <w:szCs w:val="21"/>
          <w:shd w:val="clear" w:color="auto" w:fill="FFFFFF"/>
        </w:rPr>
        <w:t xml:space="preserve"> 2 - Dubai - United Arab Emirates</w:t>
      </w:r>
    </w:p>
    <w:p w14:paraId="06F20EBF" w14:textId="75E92CDE" w:rsidR="00AA1E0A" w:rsidRDefault="00A23D78" w:rsidP="00335996">
      <w:pPr>
        <w:spacing w:before="0" w:after="0" w:line="240" w:lineRule="auto"/>
        <w:ind w:left="720"/>
      </w:pPr>
      <w:hyperlink r:id="rId62" w:history="1">
        <w:r w:rsidR="00AA1E0A" w:rsidRPr="00AA1E0A">
          <w:rPr>
            <w:color w:val="0070C0"/>
          </w:rPr>
          <w:t>+971 4 454 10</w:t>
        </w:r>
        <w:r w:rsidR="00AA1E0A">
          <w:rPr>
            <w:color w:val="0070C0"/>
          </w:rPr>
          <w:t>9</w:t>
        </w:r>
        <w:r w:rsidR="00AA1E0A" w:rsidRPr="00AA1E0A">
          <w:rPr>
            <w:color w:val="0070C0"/>
          </w:rPr>
          <w:t>9</w:t>
        </w:r>
      </w:hyperlink>
      <w:r w:rsidR="00AA1E0A">
        <w:rPr>
          <w:rFonts w:ascii="Arial" w:hAnsi="Arial" w:cs="Arial"/>
          <w:color w:val="0070C0"/>
          <w:sz w:val="21"/>
          <w:szCs w:val="21"/>
          <w:shd w:val="clear" w:color="auto" w:fill="FFFFFF"/>
        </w:rPr>
        <w:t xml:space="preserve"> </w:t>
      </w:r>
      <w:hyperlink r:id="rId63" w:history="1">
        <w:r w:rsidR="00AA1E0A" w:rsidRPr="00D50F6F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talabat@dayDreamCafe.com</w:t>
        </w:r>
      </w:hyperlink>
    </w:p>
    <w:p w14:paraId="2C27DED1" w14:textId="77777777" w:rsidR="0024576F" w:rsidRDefault="0024576F" w:rsidP="00CB1C2E">
      <w:pPr>
        <w:spacing w:before="0" w:after="0" w:line="240" w:lineRule="auto"/>
      </w:pPr>
    </w:p>
    <w:p w14:paraId="109BB406" w14:textId="77777777" w:rsidR="0024576F" w:rsidRDefault="0024576F" w:rsidP="00CB1C2E">
      <w:pPr>
        <w:spacing w:before="0" w:after="0" w:line="240" w:lineRule="auto"/>
      </w:pPr>
    </w:p>
    <w:p w14:paraId="4055F138" w14:textId="77777777" w:rsidR="0024576F" w:rsidRPr="006F2795" w:rsidRDefault="0024576F" w:rsidP="00CB1C2E">
      <w:pPr>
        <w:spacing w:before="0" w:after="0" w:line="240" w:lineRule="auto"/>
      </w:pPr>
    </w:p>
    <w:p w14:paraId="3C13BD2C" w14:textId="77777777" w:rsidR="0024576F" w:rsidRDefault="0024576F" w:rsidP="00CB1C2E">
      <w:pPr>
        <w:spacing w:before="0" w:after="0" w:line="240" w:lineRule="auto"/>
        <w:rPr>
          <w:b/>
          <w:bCs/>
          <w:color w:val="00B050"/>
        </w:rPr>
      </w:pPr>
      <w:r>
        <w:rPr>
          <w:b/>
          <w:bCs/>
          <w:color w:val="00B050"/>
        </w:rPr>
        <w:br w:type="page"/>
      </w:r>
    </w:p>
    <w:p w14:paraId="5C4D13EE" w14:textId="77777777" w:rsidR="0024576F" w:rsidRPr="00D922B7" w:rsidRDefault="0024576F" w:rsidP="00CB1C2E">
      <w:pPr>
        <w:spacing w:before="0" w:after="0" w:line="240" w:lineRule="auto"/>
        <w:jc w:val="center"/>
        <w:rPr>
          <w:b/>
          <w:bCs/>
          <w:color w:val="00B050"/>
        </w:rPr>
      </w:pPr>
      <w:r w:rsidRPr="00D922B7">
        <w:rPr>
          <w:b/>
          <w:bCs/>
          <w:color w:val="00B050"/>
        </w:rPr>
        <w:lastRenderedPageBreak/>
        <w:t>PHONE VERSION</w:t>
      </w:r>
    </w:p>
    <w:p w14:paraId="14026E3A" w14:textId="77777777" w:rsidR="0024576F" w:rsidRDefault="0024576F" w:rsidP="00CB1C2E">
      <w:pPr>
        <w:spacing w:before="0" w:after="0" w:line="240" w:lineRule="auto"/>
      </w:pPr>
    </w:p>
    <w:p w14:paraId="20560795" w14:textId="77777777" w:rsidR="0024576F" w:rsidRPr="003045A8" w:rsidRDefault="0024576F" w:rsidP="00CB1C2E">
      <w:pPr>
        <w:spacing w:before="0" w:after="0" w:line="240" w:lineRule="auto"/>
        <w:rPr>
          <w:rFonts w:ascii="Bell MT" w:hAnsi="Bell MT"/>
          <w:color w:val="0070C0"/>
          <w:sz w:val="28"/>
          <w:szCs w:val="28"/>
        </w:rPr>
      </w:pPr>
    </w:p>
    <w:p w14:paraId="610D5113" w14:textId="16CC0147" w:rsidR="003E24DF" w:rsidRDefault="003E24DF" w:rsidP="00CB1C2E">
      <w:pPr>
        <w:pStyle w:val="Salutation"/>
        <w:spacing w:before="0" w:after="0" w:line="240" w:lineRule="auto"/>
        <w:rPr>
          <w:color w:val="000000" w:themeColor="text1"/>
        </w:rPr>
      </w:pPr>
    </w:p>
    <w:sectPr w:rsidR="003E24DF" w:rsidSect="00E834B7">
      <w:headerReference w:type="even" r:id="rId64"/>
      <w:headerReference w:type="default" r:id="rId65"/>
      <w:footerReference w:type="default" r:id="rId66"/>
      <w:headerReference w:type="first" r:id="rId67"/>
      <w:pgSz w:w="12240" w:h="15840"/>
      <w:pgMar w:top="405" w:right="1440" w:bottom="720" w:left="1440" w:header="45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uthor" w:initials="A">
    <w:p w14:paraId="206C12DB" w14:textId="0693FC3B" w:rsidR="00F809DA" w:rsidRDefault="00F809DA">
      <w:pPr>
        <w:pStyle w:val="CommentText"/>
      </w:pPr>
      <w:r>
        <w:rPr>
          <w:rStyle w:val="CommentReference"/>
        </w:rPr>
        <w:annotationRef/>
      </w:r>
      <w:r>
        <w:t>Link to Gallery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06C12D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06C12DB" w16cid:durableId="243FD8E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2D21B" w14:textId="77777777" w:rsidR="00A23D78" w:rsidRDefault="00A23D78" w:rsidP="00D45945">
      <w:pPr>
        <w:spacing w:before="0" w:after="0" w:line="240" w:lineRule="auto"/>
      </w:pPr>
      <w:r>
        <w:separator/>
      </w:r>
    </w:p>
  </w:endnote>
  <w:endnote w:type="continuationSeparator" w:id="0">
    <w:p w14:paraId="51CFD367" w14:textId="77777777" w:rsidR="00A23D78" w:rsidRDefault="00A23D78" w:rsidP="00D4594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0265067"/>
      <w:docPartObj>
        <w:docPartGallery w:val="Page Numbers (Bottom of Page)"/>
        <w:docPartUnique/>
      </w:docPartObj>
    </w:sdtPr>
    <w:sdtEndPr/>
    <w:sdtContent>
      <w:p w14:paraId="490D20B6" w14:textId="0FA58511" w:rsidR="00826B6A" w:rsidRDefault="00826B6A">
        <w:pPr>
          <w:pStyle w:val="Foo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09ECD1B4" wp14:editId="0644FF71">
                  <wp:simplePos x="0" y="0"/>
                  <wp:positionH relativeFrom="margin">
                    <wp:posOffset>2327942</wp:posOffset>
                  </wp:positionH>
                  <wp:positionV relativeFrom="bottomMargin">
                    <wp:posOffset>86258</wp:posOffset>
                  </wp:positionV>
                  <wp:extent cx="1282700" cy="365151"/>
                  <wp:effectExtent l="19050" t="19050" r="31750" b="15875"/>
                  <wp:wrapNone/>
                  <wp:docPr id="15" name="Ribbon: Curved and Tilted Down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65151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35ADDF" w14:textId="02D553B6" w:rsidR="00826B6A" w:rsidRPr="009207A7" w:rsidRDefault="00826B6A" w:rsidP="00B721E4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Bodoni MT Black" w:hAnsi="Bodoni MT Black"/>
                                  <w:color w:val="auto"/>
                                  <w:sz w:val="18"/>
                                  <w:szCs w:val="18"/>
                                </w:rPr>
                              </w:pPr>
                              <w:r w:rsidRPr="009207A7">
                                <w:rPr>
                                  <w:rFonts w:ascii="Bodoni MT Black" w:hAnsi="Bodoni MT Black"/>
                                  <w:color w:val="auto"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9207A7">
                                <w:rPr>
                                  <w:rFonts w:ascii="Bodoni MT Black" w:hAnsi="Bodoni MT Black"/>
                                  <w:color w:val="auto"/>
                                  <w:sz w:val="18"/>
                                  <w:szCs w:val="18"/>
                                </w:rPr>
                                <w:instrText xml:space="preserve"> PAGE    \* MERGEFORMAT </w:instrText>
                              </w:r>
                              <w:r w:rsidRPr="009207A7">
                                <w:rPr>
                                  <w:rFonts w:ascii="Bodoni MT Black" w:hAnsi="Bodoni MT Black"/>
                                  <w:color w:val="auto"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Pr="009207A7">
                                <w:rPr>
                                  <w:rFonts w:ascii="Bodoni MT Black" w:hAnsi="Bodoni MT Black"/>
                                  <w:noProof/>
                                  <w:color w:val="auto"/>
                                  <w:sz w:val="18"/>
                                  <w:szCs w:val="18"/>
                                </w:rPr>
                                <w:t>2</w:t>
                              </w:r>
                              <w:r w:rsidRPr="009207A7">
                                <w:rPr>
                                  <w:rFonts w:ascii="Bodoni MT Black" w:hAnsi="Bodoni MT Black"/>
                                  <w:noProof/>
                                  <w:color w:val="auto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9ECD1B4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15" o:spid="_x0000_s1026" type="#_x0000_t107" style="position:absolute;margin-left:183.3pt;margin-top:6.8pt;width:101pt;height:28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" filled="f" fillcolor="#17365d" strokecolor="#71a0dc">
                  <v:textbox>
                    <w:txbxContent>
                      <w:p w14:paraId="5D35ADDF" w14:textId="02D553B6" w:rsidR="00826B6A" w:rsidRPr="009207A7" w:rsidRDefault="00826B6A" w:rsidP="00B721E4">
                        <w:pPr>
                          <w:spacing w:before="0" w:after="0" w:line="240" w:lineRule="auto"/>
                          <w:jc w:val="center"/>
                          <w:rPr>
                            <w:rFonts w:ascii="Bodoni MT Black" w:hAnsi="Bodoni MT Black"/>
                            <w:color w:val="auto"/>
                            <w:sz w:val="18"/>
                            <w:szCs w:val="18"/>
                          </w:rPr>
                        </w:pPr>
                        <w:r w:rsidRPr="009207A7">
                          <w:rPr>
                            <w:rFonts w:ascii="Bodoni MT Black" w:hAnsi="Bodoni MT Black"/>
                            <w:color w:val="auto"/>
                            <w:sz w:val="18"/>
                            <w:szCs w:val="18"/>
                          </w:rPr>
                          <w:fldChar w:fldCharType="begin"/>
                        </w:r>
                        <w:r w:rsidRPr="009207A7">
                          <w:rPr>
                            <w:rFonts w:ascii="Bodoni MT Black" w:hAnsi="Bodoni MT Black"/>
                            <w:color w:val="auto"/>
                            <w:sz w:val="18"/>
                            <w:szCs w:val="18"/>
                          </w:rPr>
                          <w:instrText xml:space="preserve"> PAGE    \* MERGEFORMAT </w:instrText>
                        </w:r>
                        <w:r w:rsidRPr="009207A7">
                          <w:rPr>
                            <w:rFonts w:ascii="Bodoni MT Black" w:hAnsi="Bodoni MT Black"/>
                            <w:color w:val="auto"/>
                            <w:sz w:val="18"/>
                            <w:szCs w:val="18"/>
                          </w:rPr>
                          <w:fldChar w:fldCharType="separate"/>
                        </w:r>
                        <w:r w:rsidRPr="009207A7">
                          <w:rPr>
                            <w:rFonts w:ascii="Bodoni MT Black" w:hAnsi="Bodoni MT Black"/>
                            <w:noProof/>
                            <w:color w:val="auto"/>
                            <w:sz w:val="18"/>
                            <w:szCs w:val="18"/>
                          </w:rPr>
                          <w:t>2</w:t>
                        </w:r>
                        <w:r w:rsidRPr="009207A7">
                          <w:rPr>
                            <w:rFonts w:ascii="Bodoni MT Black" w:hAnsi="Bodoni MT Black"/>
                            <w:noProof/>
                            <w:color w:val="auto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AEE50" w14:textId="77777777" w:rsidR="00A23D78" w:rsidRDefault="00A23D78" w:rsidP="00D45945">
      <w:pPr>
        <w:spacing w:before="0" w:after="0" w:line="240" w:lineRule="auto"/>
      </w:pPr>
      <w:r>
        <w:separator/>
      </w:r>
    </w:p>
  </w:footnote>
  <w:footnote w:type="continuationSeparator" w:id="0">
    <w:p w14:paraId="2AAA62AB" w14:textId="77777777" w:rsidR="00A23D78" w:rsidRDefault="00A23D78" w:rsidP="00D4594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CAC5D" w14:textId="163325B0" w:rsidR="00826B6A" w:rsidRDefault="00A23D78">
    <w:pPr>
      <w:pStyle w:val="Header"/>
    </w:pPr>
    <w:r>
      <w:rPr>
        <w:noProof/>
      </w:rPr>
      <w:pict w14:anchorId="4339814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3724376" o:spid="_x0000_s2050" type="#_x0000_t75" style="position:absolute;left:0;text-align:left;margin-left:0;margin-top:0;width:393.7pt;height:278.2pt;z-index:-251649024;mso-position-horizontal:center;mso-position-horizontal-relative:margin;mso-position-vertical:center;mso-position-vertical-relative:margin" o:allowincell="f">
          <v:imagedata r:id="rId1" o:title="KOYO 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D7BA48" w14:textId="2AF18672" w:rsidR="00826B6A" w:rsidRDefault="00826B6A" w:rsidP="00B2080D">
    <w:pPr>
      <w:tabs>
        <w:tab w:val="center" w:pos="4680"/>
      </w:tabs>
    </w:pPr>
    <w:r>
      <w:rPr>
        <w:noProof/>
        <w:color w:val="000000" w:themeColor="text1"/>
        <w:lang w:eastAsia="en-US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B2F22D5" wp14:editId="7D1E602A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785630" cy="10063044"/>
              <wp:effectExtent l="57150" t="19050" r="55880" b="109220"/>
              <wp:wrapNone/>
              <wp:docPr id="3" name="Group 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85630" cy="10063044"/>
                        <a:chOff x="0" y="0"/>
                        <a:chExt cx="7785630" cy="10063044"/>
                      </a:xfrm>
                      <a:effectLst>
                        <a:outerShdw blurRad="50800" dist="63500" dir="5400000" algn="ctr" rotWithShape="0">
                          <a:srgbClr val="000000">
                            <a:alpha val="40000"/>
                          </a:srgbClr>
                        </a:outerShdw>
                      </a:effectLst>
                    </wpg:grpSpPr>
                    <wpg:grpSp>
                      <wpg:cNvPr id="9" name="Group 10"/>
                      <wpg:cNvGrpSpPr/>
                      <wpg:grpSpPr>
                        <a:xfrm>
                          <a:off x="0" y="0"/>
                          <a:ext cx="7772400" cy="726283"/>
                          <a:chOff x="0" y="-2950"/>
                          <a:chExt cx="7772400" cy="726572"/>
                        </a:xfrm>
                      </wpg:grpSpPr>
                      <wps:wsp>
                        <wps:cNvPr id="30" name="Rectangle 1"/>
                        <wps:cNvSpPr/>
                        <wps:spPr>
                          <a:xfrm>
                            <a:off x="0" y="-2950"/>
                            <a:ext cx="7772400" cy="34290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ffectLst>
                            <a:outerShdw blurRad="50800" dist="50800" dir="5400000" algn="ctr" rotWithShape="0">
                              <a:srgbClr val="000000"/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2"/>
                        <wps:cNvSpPr/>
                        <wps:spPr>
                          <a:xfrm>
                            <a:off x="2571225" y="-37"/>
                            <a:ext cx="5170919" cy="723659"/>
                          </a:xfrm>
                          <a:custGeom>
                            <a:avLst/>
                            <a:gdLst>
                              <a:gd name="connsiteX0" fmla="*/ 0 w 4000500"/>
                              <a:gd name="connsiteY0" fmla="*/ 0 h 800100"/>
                              <a:gd name="connsiteX1" fmla="*/ 4000500 w 4000500"/>
                              <a:gd name="connsiteY1" fmla="*/ 0 h 800100"/>
                              <a:gd name="connsiteX2" fmla="*/ 4000500 w 4000500"/>
                              <a:gd name="connsiteY2" fmla="*/ 800100 h 800100"/>
                              <a:gd name="connsiteX3" fmla="*/ 0 w 4000500"/>
                              <a:gd name="connsiteY3" fmla="*/ 800100 h 800100"/>
                              <a:gd name="connsiteX4" fmla="*/ 0 w 4000500"/>
                              <a:gd name="connsiteY4" fmla="*/ 0 h 800100"/>
                              <a:gd name="connsiteX0" fmla="*/ 0 w 4000500"/>
                              <a:gd name="connsiteY0" fmla="*/ 0 h 800100"/>
                              <a:gd name="connsiteX1" fmla="*/ 4000500 w 4000500"/>
                              <a:gd name="connsiteY1" fmla="*/ 0 h 800100"/>
                              <a:gd name="connsiteX2" fmla="*/ 4000500 w 4000500"/>
                              <a:gd name="connsiteY2" fmla="*/ 800100 h 800100"/>
                              <a:gd name="connsiteX3" fmla="*/ 792480 w 4000500"/>
                              <a:gd name="connsiteY3" fmla="*/ 800100 h 800100"/>
                              <a:gd name="connsiteX4" fmla="*/ 0 w 4000500"/>
                              <a:gd name="connsiteY4" fmla="*/ 0 h 800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4000500" h="800100">
                                <a:moveTo>
                                  <a:pt x="0" y="0"/>
                                </a:moveTo>
                                <a:lnTo>
                                  <a:pt x="4000500" y="0"/>
                                </a:lnTo>
                                <a:lnTo>
                                  <a:pt x="4000500" y="800100"/>
                                </a:lnTo>
                                <a:lnTo>
                                  <a:pt x="792480" y="800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>
                            <a:outerShdw blurRad="12700" dist="508000" dir="10800000" algn="r" rotWithShape="0">
                              <a:schemeClr val="tx1">
                                <a:alpha val="49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32" name="Group 12"/>
                      <wpg:cNvGrpSpPr/>
                      <wpg:grpSpPr>
                        <a:xfrm rot="10800000">
                          <a:off x="5293" y="9516834"/>
                          <a:ext cx="7780337" cy="546210"/>
                          <a:chOff x="0" y="-2950"/>
                          <a:chExt cx="7780337" cy="546427"/>
                        </a:xfrm>
                      </wpg:grpSpPr>
                      <wps:wsp>
                        <wps:cNvPr id="33" name="Rectangle 13"/>
                        <wps:cNvSpPr/>
                        <wps:spPr>
                          <a:xfrm>
                            <a:off x="0" y="-2950"/>
                            <a:ext cx="7772400" cy="3429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2"/>
                        <wps:cNvSpPr/>
                        <wps:spPr>
                          <a:xfrm>
                            <a:off x="2636837" y="163677"/>
                            <a:ext cx="5143500" cy="379800"/>
                          </a:xfrm>
                          <a:custGeom>
                            <a:avLst/>
                            <a:gdLst>
                              <a:gd name="connsiteX0" fmla="*/ 0 w 4000500"/>
                              <a:gd name="connsiteY0" fmla="*/ 0 h 800100"/>
                              <a:gd name="connsiteX1" fmla="*/ 4000500 w 4000500"/>
                              <a:gd name="connsiteY1" fmla="*/ 0 h 800100"/>
                              <a:gd name="connsiteX2" fmla="*/ 4000500 w 4000500"/>
                              <a:gd name="connsiteY2" fmla="*/ 800100 h 800100"/>
                              <a:gd name="connsiteX3" fmla="*/ 0 w 4000500"/>
                              <a:gd name="connsiteY3" fmla="*/ 800100 h 800100"/>
                              <a:gd name="connsiteX4" fmla="*/ 0 w 4000500"/>
                              <a:gd name="connsiteY4" fmla="*/ 0 h 800100"/>
                              <a:gd name="connsiteX0" fmla="*/ 0 w 4000500"/>
                              <a:gd name="connsiteY0" fmla="*/ 0 h 800100"/>
                              <a:gd name="connsiteX1" fmla="*/ 4000500 w 4000500"/>
                              <a:gd name="connsiteY1" fmla="*/ 0 h 800100"/>
                              <a:gd name="connsiteX2" fmla="*/ 4000500 w 4000500"/>
                              <a:gd name="connsiteY2" fmla="*/ 800100 h 800100"/>
                              <a:gd name="connsiteX3" fmla="*/ 792480 w 4000500"/>
                              <a:gd name="connsiteY3" fmla="*/ 800100 h 800100"/>
                              <a:gd name="connsiteX4" fmla="*/ 0 w 4000500"/>
                              <a:gd name="connsiteY4" fmla="*/ 0 h 800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4000500" h="800100">
                                <a:moveTo>
                                  <a:pt x="0" y="0"/>
                                </a:moveTo>
                                <a:lnTo>
                                  <a:pt x="4000500" y="0"/>
                                </a:lnTo>
                                <a:lnTo>
                                  <a:pt x="4000500" y="800100"/>
                                </a:lnTo>
                                <a:lnTo>
                                  <a:pt x="792480" y="800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101000</wp14:pctWidth>
              </wp14:sizeRelH>
              <wp14:sizeRelV relativeFrom="page">
                <wp14:pctHeight>101000</wp14:pctHeight>
              </wp14:sizeRelV>
            </wp:anchor>
          </w:drawing>
        </mc:Choice>
        <mc:Fallback>
          <w:pict>
            <v:group w14:anchorId="7218D2E9" id="Group 3" o:spid="_x0000_s1026" alt="&quot;&quot;" style="position:absolute;margin-left:0;margin-top:0;width:613.05pt;height:792.35pt;z-index:-251653120;mso-width-percent:1010;mso-height-percent:1010;mso-position-horizontal:center;mso-position-horizontal-relative:page;mso-position-vertical:center;mso-position-vertical-relative:page;mso-width-percent:1010;mso-height-percent:1010" coordsize="77856,100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">
              <v:group id="Group 10" o:spid="_x0000_s1027" style="position:absolute;width:77724;height:7262" coordorigin=",-29" coordsize="77724,7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<v:rect id="Rectangle 1" o:spid="_x0000_s1028" style="position:absolute;top:-29;width:77724;height:3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" fillcolor="#99cb38 [3204]" stroked="f" strokeweight="1pt">
                  <v:shadow on="t" color="black" offset="0,4pt"/>
                </v:rect>
                <v:shape id="Rectangle 2" o:spid="_x0000_s1029" style="position:absolute;left:25712;width:51709;height:7236;visibility:visible;mso-wrap-style:square;v-text-anchor:middle" coordsize="4000500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" path="m,l4000500,r,800100l792480,800100,,xe" fillcolor="black [3213]" stroked="f" strokeweight="1pt">
                  <v:stroke joinstyle="miter"/>
                  <v:shadow on="t" color="black [3213]" opacity="32112f" origin=".5" offset="-40pt,0"/>
                  <v:path arrowok="t" o:connecttype="custom" o:connectlocs="0,0;5170919,0;5170919,723659;1024334,723659;0,0" o:connectangles="0,0,0,0,0"/>
                </v:shape>
              </v:group>
              <v:group id="Group 12" o:spid="_x0000_s1030" style="position:absolute;left:52;top:95168;width:77804;height:5462;rotation:180" coordorigin=",-29" coordsize="77803,5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">
                <v:rect id="Rectangle 13" o:spid="_x0000_s1031" style="position:absolute;top:-29;width:77724;height:3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" fillcolor="black [3213]" stroked="f" strokeweight="1pt"/>
                <v:shape id="Rectangle 2" o:spid="_x0000_s1032" style="position:absolute;left:26368;top:1636;width:51435;height:3798;visibility:visible;mso-wrap-style:square;v-text-anchor:middle" coordsize="4000500,80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" path="m,l4000500,r,800100l792480,800100,,xe" fillcolor="#99cb38 [3204]" stroked="f" strokeweight="1pt">
                  <v:stroke joinstyle="miter"/>
                  <v:shadow on="t" color="black" opacity="26214f" origin="-.5" offset="3pt,0"/>
                  <v:path arrowok="t" o:connecttype="custom" o:connectlocs="0,0;5143500,0;5143500,379800;1018903,379800;0,0" o:connectangles="0,0,0,0,0"/>
                </v:shape>
              </v:group>
              <w10:wrap anchorx="page" anchory="page"/>
            </v:group>
          </w:pict>
        </mc:Fallback>
      </mc:AlternateContent>
    </w:r>
    <w:r w:rsidR="00A23D78">
      <w:rPr>
        <w:noProof/>
      </w:rPr>
      <w:pict w14:anchorId="5A4866B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3724377" o:spid="_x0000_s2051" type="#_x0000_t75" style="position:absolute;margin-left:0;margin-top:0;width:393.7pt;height:278.2pt;z-index:-251648000;mso-position-horizontal:center;mso-position-horizontal-relative:margin;mso-position-vertical:center;mso-position-vertical-relative:margin" o:allowincell="f">
          <v:imagedata r:id="rId1" o:title="KOYO logo" gain="19661f" blacklevel="22938f"/>
          <w10:wrap anchorx="margin" anchory="margin"/>
        </v:shape>
      </w:pict>
    </w:r>
    <w:r>
      <w:tab/>
    </w:r>
  </w:p>
  <w:tbl>
    <w:tblPr>
      <w:tblStyle w:val="TableGrid"/>
      <w:tblW w:w="1048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381"/>
      <w:gridCol w:w="7107"/>
    </w:tblGrid>
    <w:tr w:rsidR="00826B6A" w14:paraId="1D6BF847" w14:textId="77777777" w:rsidTr="00E834B7">
      <w:trPr>
        <w:trHeight w:val="360"/>
      </w:trPr>
      <w:tc>
        <w:tcPr>
          <w:tcW w:w="3381" w:type="dxa"/>
        </w:tcPr>
        <w:p w14:paraId="1E3544B3" w14:textId="77777777" w:rsidR="00826B6A" w:rsidRDefault="00826B6A">
          <w:pPr>
            <w:pStyle w:val="Header"/>
            <w:rPr>
              <w:noProof/>
              <w:color w:val="000000" w:themeColor="text1"/>
              <w:lang w:eastAsia="en-US"/>
            </w:rPr>
          </w:pPr>
        </w:p>
      </w:tc>
      <w:tc>
        <w:tcPr>
          <w:tcW w:w="7107" w:type="dxa"/>
        </w:tcPr>
        <w:p w14:paraId="7C993AA6" w14:textId="423B4F98" w:rsidR="00826B6A" w:rsidRDefault="00826B6A">
          <w:pPr>
            <w:pStyle w:val="Header"/>
            <w:rPr>
              <w:noProof/>
              <w:color w:val="000000" w:themeColor="text1"/>
              <w:lang w:eastAsia="en-US"/>
            </w:rPr>
          </w:pPr>
        </w:p>
      </w:tc>
    </w:tr>
  </w:tbl>
  <w:p w14:paraId="52208CF1" w14:textId="029D2455" w:rsidR="00826B6A" w:rsidRDefault="00826B6A">
    <w:pPr>
      <w:pStyle w:val="Header"/>
    </w:pPr>
    <w:r w:rsidRPr="00615018">
      <w:rPr>
        <w:noProof/>
        <w:color w:val="000000" w:themeColor="text1"/>
        <w:lang w:eastAsia="en-US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8C490F" w14:textId="538C7F07" w:rsidR="00826B6A" w:rsidRDefault="00A23D78">
    <w:pPr>
      <w:pStyle w:val="Header"/>
    </w:pPr>
    <w:r>
      <w:rPr>
        <w:noProof/>
      </w:rPr>
      <w:pict w14:anchorId="4FF21C4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3724375" o:spid="_x0000_s2049" type="#_x0000_t75" style="position:absolute;left:0;text-align:left;margin-left:0;margin-top:0;width:393.7pt;height:278.2pt;z-index:-251650048;mso-position-horizontal:center;mso-position-horizontal-relative:margin;mso-position-vertical:center;mso-position-vertical-relative:margin" o:allowincell="f">
          <v:imagedata r:id="rId1" o:title="KOYO 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0" type="#_x0000_t75" alt="Computer Icons Login Person User PNG, Clipart, Address Icon, Avatar, Black  And White, Brussel, Circle Free" style="width:546.15pt;height:380.85pt;visibility:visible;mso-wrap-style:square" o:bullet="t">
        <v:imagedata r:id="rId1" o:title="Computer Icons Login Person User PNG, Clipart, Address Icon, Avatar, Black  And White, Brussel, Circle Free" croptop="7885f" cropbottom="12039f" cropleft="18307f" cropright="18329f"/>
      </v:shape>
    </w:pict>
  </w:numPicBullet>
  <w:abstractNum w:abstractNumId="0" w15:restartNumberingAfterBreak="0">
    <w:nsid w:val="24615EA3"/>
    <w:multiLevelType w:val="hybridMultilevel"/>
    <w:tmpl w:val="4CCCBF5C"/>
    <w:lvl w:ilvl="0" w:tplc="A17ED6D6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1D5668"/>
    <w:multiLevelType w:val="hybridMultilevel"/>
    <w:tmpl w:val="B608F884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173A71"/>
    <w:multiLevelType w:val="hybridMultilevel"/>
    <w:tmpl w:val="4CB067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E407DE"/>
    <w:multiLevelType w:val="hybridMultilevel"/>
    <w:tmpl w:val="DEA4E13E"/>
    <w:lvl w:ilvl="0" w:tplc="B6E2974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B487F2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13078E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160E60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7667A0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E1CB17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C0AE74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E6B6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7DC01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78505BCD"/>
    <w:multiLevelType w:val="hybridMultilevel"/>
    <w:tmpl w:val="BE125F50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C21"/>
    <w:rsid w:val="000009E9"/>
    <w:rsid w:val="00006855"/>
    <w:rsid w:val="000075B0"/>
    <w:rsid w:val="00012A13"/>
    <w:rsid w:val="00014334"/>
    <w:rsid w:val="00033ACE"/>
    <w:rsid w:val="00035712"/>
    <w:rsid w:val="00043A87"/>
    <w:rsid w:val="00045F73"/>
    <w:rsid w:val="00051640"/>
    <w:rsid w:val="00052BBB"/>
    <w:rsid w:val="00054483"/>
    <w:rsid w:val="000553B1"/>
    <w:rsid w:val="0005591F"/>
    <w:rsid w:val="00057290"/>
    <w:rsid w:val="00060B06"/>
    <w:rsid w:val="000613EB"/>
    <w:rsid w:val="000618F3"/>
    <w:rsid w:val="00062937"/>
    <w:rsid w:val="00067901"/>
    <w:rsid w:val="00076FF0"/>
    <w:rsid w:val="00083BAA"/>
    <w:rsid w:val="00083EAD"/>
    <w:rsid w:val="000A209A"/>
    <w:rsid w:val="000A37C1"/>
    <w:rsid w:val="000B0774"/>
    <w:rsid w:val="000B58D9"/>
    <w:rsid w:val="000B75A3"/>
    <w:rsid w:val="000C144A"/>
    <w:rsid w:val="000C6685"/>
    <w:rsid w:val="000C763D"/>
    <w:rsid w:val="000C7D7C"/>
    <w:rsid w:val="000E2619"/>
    <w:rsid w:val="000E4515"/>
    <w:rsid w:val="000E73D6"/>
    <w:rsid w:val="000E7842"/>
    <w:rsid w:val="000F03BC"/>
    <w:rsid w:val="000F05A5"/>
    <w:rsid w:val="000F1925"/>
    <w:rsid w:val="000F408C"/>
    <w:rsid w:val="000F703B"/>
    <w:rsid w:val="00105DF2"/>
    <w:rsid w:val="00124AA6"/>
    <w:rsid w:val="00125E36"/>
    <w:rsid w:val="00126A0E"/>
    <w:rsid w:val="001402C9"/>
    <w:rsid w:val="00145C72"/>
    <w:rsid w:val="001500D2"/>
    <w:rsid w:val="001518F2"/>
    <w:rsid w:val="001528E4"/>
    <w:rsid w:val="00155C7C"/>
    <w:rsid w:val="00161521"/>
    <w:rsid w:val="00171655"/>
    <w:rsid w:val="0017498B"/>
    <w:rsid w:val="0017619A"/>
    <w:rsid w:val="001766D6"/>
    <w:rsid w:val="00180CA3"/>
    <w:rsid w:val="00183DBB"/>
    <w:rsid w:val="00191B1C"/>
    <w:rsid w:val="00194333"/>
    <w:rsid w:val="001A310B"/>
    <w:rsid w:val="001B2B09"/>
    <w:rsid w:val="001B4128"/>
    <w:rsid w:val="001B45ED"/>
    <w:rsid w:val="001D34E8"/>
    <w:rsid w:val="001D5358"/>
    <w:rsid w:val="001D548A"/>
    <w:rsid w:val="001E2A43"/>
    <w:rsid w:val="001E7842"/>
    <w:rsid w:val="001F1EF2"/>
    <w:rsid w:val="002024CF"/>
    <w:rsid w:val="002044C6"/>
    <w:rsid w:val="00204745"/>
    <w:rsid w:val="00205984"/>
    <w:rsid w:val="00211EAA"/>
    <w:rsid w:val="00214B22"/>
    <w:rsid w:val="00216B8B"/>
    <w:rsid w:val="00220A07"/>
    <w:rsid w:val="00225BE7"/>
    <w:rsid w:val="002272FE"/>
    <w:rsid w:val="0022735C"/>
    <w:rsid w:val="00227BF4"/>
    <w:rsid w:val="0023222F"/>
    <w:rsid w:val="0024576F"/>
    <w:rsid w:val="00247BF4"/>
    <w:rsid w:val="00251D80"/>
    <w:rsid w:val="00255B32"/>
    <w:rsid w:val="00260E53"/>
    <w:rsid w:val="00265581"/>
    <w:rsid w:val="002704BD"/>
    <w:rsid w:val="0027052B"/>
    <w:rsid w:val="00283D90"/>
    <w:rsid w:val="002934D6"/>
    <w:rsid w:val="00293C6F"/>
    <w:rsid w:val="002A0D90"/>
    <w:rsid w:val="002A1D50"/>
    <w:rsid w:val="002A32FD"/>
    <w:rsid w:val="002A4054"/>
    <w:rsid w:val="002B0571"/>
    <w:rsid w:val="002B1D93"/>
    <w:rsid w:val="002B4E49"/>
    <w:rsid w:val="002B6215"/>
    <w:rsid w:val="002D39DC"/>
    <w:rsid w:val="002D459D"/>
    <w:rsid w:val="002D4CDA"/>
    <w:rsid w:val="002D541E"/>
    <w:rsid w:val="002D5440"/>
    <w:rsid w:val="002D754C"/>
    <w:rsid w:val="002E0648"/>
    <w:rsid w:val="002E52ED"/>
    <w:rsid w:val="002F1BA0"/>
    <w:rsid w:val="002F47D5"/>
    <w:rsid w:val="002F63ED"/>
    <w:rsid w:val="00301849"/>
    <w:rsid w:val="00303F52"/>
    <w:rsid w:val="003107A0"/>
    <w:rsid w:val="00312AF1"/>
    <w:rsid w:val="00315EC7"/>
    <w:rsid w:val="00316E17"/>
    <w:rsid w:val="00316FC4"/>
    <w:rsid w:val="00320CE1"/>
    <w:rsid w:val="00324185"/>
    <w:rsid w:val="00325FF7"/>
    <w:rsid w:val="00326A52"/>
    <w:rsid w:val="00326A87"/>
    <w:rsid w:val="00331376"/>
    <w:rsid w:val="003337A5"/>
    <w:rsid w:val="00335996"/>
    <w:rsid w:val="0033745C"/>
    <w:rsid w:val="0033756E"/>
    <w:rsid w:val="003444BE"/>
    <w:rsid w:val="00344AE6"/>
    <w:rsid w:val="00357AE9"/>
    <w:rsid w:val="0036235E"/>
    <w:rsid w:val="0036796A"/>
    <w:rsid w:val="003707FC"/>
    <w:rsid w:val="003737CE"/>
    <w:rsid w:val="00373ABC"/>
    <w:rsid w:val="00373E00"/>
    <w:rsid w:val="00376792"/>
    <w:rsid w:val="00377279"/>
    <w:rsid w:val="0037727B"/>
    <w:rsid w:val="003776C6"/>
    <w:rsid w:val="003839F8"/>
    <w:rsid w:val="00385743"/>
    <w:rsid w:val="00385FAF"/>
    <w:rsid w:val="003872CB"/>
    <w:rsid w:val="00390D51"/>
    <w:rsid w:val="00392E8A"/>
    <w:rsid w:val="003936EF"/>
    <w:rsid w:val="0039611E"/>
    <w:rsid w:val="003B1957"/>
    <w:rsid w:val="003B4DDB"/>
    <w:rsid w:val="003B69E0"/>
    <w:rsid w:val="003C44B9"/>
    <w:rsid w:val="003C5D79"/>
    <w:rsid w:val="003D0FC4"/>
    <w:rsid w:val="003D5A8C"/>
    <w:rsid w:val="003D646E"/>
    <w:rsid w:val="003D7964"/>
    <w:rsid w:val="003E1914"/>
    <w:rsid w:val="003E1BE8"/>
    <w:rsid w:val="003E24DF"/>
    <w:rsid w:val="003F4835"/>
    <w:rsid w:val="003F6B2C"/>
    <w:rsid w:val="003F6C0C"/>
    <w:rsid w:val="00402B87"/>
    <w:rsid w:val="00404739"/>
    <w:rsid w:val="00405259"/>
    <w:rsid w:val="00405F65"/>
    <w:rsid w:val="004149D2"/>
    <w:rsid w:val="00416D33"/>
    <w:rsid w:val="00433F3F"/>
    <w:rsid w:val="004354BB"/>
    <w:rsid w:val="00436E80"/>
    <w:rsid w:val="00440170"/>
    <w:rsid w:val="00445CAC"/>
    <w:rsid w:val="00451691"/>
    <w:rsid w:val="004519E6"/>
    <w:rsid w:val="00453613"/>
    <w:rsid w:val="00454DB6"/>
    <w:rsid w:val="00455C21"/>
    <w:rsid w:val="0046141C"/>
    <w:rsid w:val="00464348"/>
    <w:rsid w:val="004655A3"/>
    <w:rsid w:val="0046681B"/>
    <w:rsid w:val="00474A7A"/>
    <w:rsid w:val="004769D8"/>
    <w:rsid w:val="00480FE3"/>
    <w:rsid w:val="00481896"/>
    <w:rsid w:val="004953BA"/>
    <w:rsid w:val="00496FDC"/>
    <w:rsid w:val="004976E5"/>
    <w:rsid w:val="004A2A61"/>
    <w:rsid w:val="004A2B0D"/>
    <w:rsid w:val="004A4057"/>
    <w:rsid w:val="004A4F63"/>
    <w:rsid w:val="004B1D8A"/>
    <w:rsid w:val="004B4612"/>
    <w:rsid w:val="004B6D31"/>
    <w:rsid w:val="004C0910"/>
    <w:rsid w:val="004C0EC5"/>
    <w:rsid w:val="004D2B81"/>
    <w:rsid w:val="004E0902"/>
    <w:rsid w:val="004E26EB"/>
    <w:rsid w:val="004E50B6"/>
    <w:rsid w:val="004F028E"/>
    <w:rsid w:val="004F1333"/>
    <w:rsid w:val="004F171C"/>
    <w:rsid w:val="004F4114"/>
    <w:rsid w:val="004F6591"/>
    <w:rsid w:val="004F7C9C"/>
    <w:rsid w:val="00503954"/>
    <w:rsid w:val="005048C0"/>
    <w:rsid w:val="005049BB"/>
    <w:rsid w:val="00505CB9"/>
    <w:rsid w:val="00506BB9"/>
    <w:rsid w:val="00507E1B"/>
    <w:rsid w:val="005101DA"/>
    <w:rsid w:val="005117EB"/>
    <w:rsid w:val="005328FD"/>
    <w:rsid w:val="00532A4F"/>
    <w:rsid w:val="0053359E"/>
    <w:rsid w:val="00536DF5"/>
    <w:rsid w:val="00544813"/>
    <w:rsid w:val="00547329"/>
    <w:rsid w:val="00547779"/>
    <w:rsid w:val="00550FD2"/>
    <w:rsid w:val="005547A3"/>
    <w:rsid w:val="005551D6"/>
    <w:rsid w:val="005604FE"/>
    <w:rsid w:val="005612BD"/>
    <w:rsid w:val="00563742"/>
    <w:rsid w:val="0056450A"/>
    <w:rsid w:val="00564809"/>
    <w:rsid w:val="0056481D"/>
    <w:rsid w:val="0057138D"/>
    <w:rsid w:val="005732D7"/>
    <w:rsid w:val="00573996"/>
    <w:rsid w:val="00573C28"/>
    <w:rsid w:val="00585C42"/>
    <w:rsid w:val="0058742F"/>
    <w:rsid w:val="005938C4"/>
    <w:rsid w:val="00597E25"/>
    <w:rsid w:val="005A2991"/>
    <w:rsid w:val="005A378F"/>
    <w:rsid w:val="005A699A"/>
    <w:rsid w:val="005B25D0"/>
    <w:rsid w:val="005B2E88"/>
    <w:rsid w:val="005C02B2"/>
    <w:rsid w:val="005C2210"/>
    <w:rsid w:val="005C29DC"/>
    <w:rsid w:val="005C6289"/>
    <w:rsid w:val="005C7C6C"/>
    <w:rsid w:val="005E0262"/>
    <w:rsid w:val="005E2F1E"/>
    <w:rsid w:val="005E350F"/>
    <w:rsid w:val="005E6CE7"/>
    <w:rsid w:val="005F2B01"/>
    <w:rsid w:val="00600F81"/>
    <w:rsid w:val="0060302E"/>
    <w:rsid w:val="00611E4E"/>
    <w:rsid w:val="00612CE1"/>
    <w:rsid w:val="00613C27"/>
    <w:rsid w:val="00615018"/>
    <w:rsid w:val="00620096"/>
    <w:rsid w:val="0062123A"/>
    <w:rsid w:val="006258E7"/>
    <w:rsid w:val="00634131"/>
    <w:rsid w:val="00640C9F"/>
    <w:rsid w:val="00642690"/>
    <w:rsid w:val="00644C08"/>
    <w:rsid w:val="00644CF5"/>
    <w:rsid w:val="00646E75"/>
    <w:rsid w:val="00651F14"/>
    <w:rsid w:val="006539C5"/>
    <w:rsid w:val="00663E63"/>
    <w:rsid w:val="00665E54"/>
    <w:rsid w:val="00672D9A"/>
    <w:rsid w:val="00677E5C"/>
    <w:rsid w:val="00677E63"/>
    <w:rsid w:val="0068064D"/>
    <w:rsid w:val="00681051"/>
    <w:rsid w:val="00683EF5"/>
    <w:rsid w:val="006A58B4"/>
    <w:rsid w:val="006B1981"/>
    <w:rsid w:val="006B1F79"/>
    <w:rsid w:val="006B5510"/>
    <w:rsid w:val="006B7290"/>
    <w:rsid w:val="006C54DD"/>
    <w:rsid w:val="006D103C"/>
    <w:rsid w:val="006D61A3"/>
    <w:rsid w:val="006E3607"/>
    <w:rsid w:val="006E75B0"/>
    <w:rsid w:val="006F49E1"/>
    <w:rsid w:val="006F5D8D"/>
    <w:rsid w:val="006F6F10"/>
    <w:rsid w:val="00702DFE"/>
    <w:rsid w:val="007036B5"/>
    <w:rsid w:val="007109F9"/>
    <w:rsid w:val="00711B66"/>
    <w:rsid w:val="0071200C"/>
    <w:rsid w:val="0071665D"/>
    <w:rsid w:val="00733A9E"/>
    <w:rsid w:val="00741EB4"/>
    <w:rsid w:val="007515AD"/>
    <w:rsid w:val="00753063"/>
    <w:rsid w:val="007568EE"/>
    <w:rsid w:val="00757680"/>
    <w:rsid w:val="00764A28"/>
    <w:rsid w:val="00766EF4"/>
    <w:rsid w:val="00770331"/>
    <w:rsid w:val="00771B00"/>
    <w:rsid w:val="00772484"/>
    <w:rsid w:val="0077280C"/>
    <w:rsid w:val="007749DD"/>
    <w:rsid w:val="00774D72"/>
    <w:rsid w:val="00780C59"/>
    <w:rsid w:val="007815A0"/>
    <w:rsid w:val="00781EE0"/>
    <w:rsid w:val="00783E79"/>
    <w:rsid w:val="007842AE"/>
    <w:rsid w:val="00785E5C"/>
    <w:rsid w:val="00793437"/>
    <w:rsid w:val="00793594"/>
    <w:rsid w:val="00796F40"/>
    <w:rsid w:val="007A094D"/>
    <w:rsid w:val="007A23A3"/>
    <w:rsid w:val="007A2972"/>
    <w:rsid w:val="007A5C9A"/>
    <w:rsid w:val="007B2CF7"/>
    <w:rsid w:val="007B5AE8"/>
    <w:rsid w:val="007C0BC5"/>
    <w:rsid w:val="007C2971"/>
    <w:rsid w:val="007C3CC8"/>
    <w:rsid w:val="007D089B"/>
    <w:rsid w:val="007D6B6F"/>
    <w:rsid w:val="007E0F17"/>
    <w:rsid w:val="007E33BC"/>
    <w:rsid w:val="007E5D68"/>
    <w:rsid w:val="007E7B01"/>
    <w:rsid w:val="007E7D66"/>
    <w:rsid w:val="007F5192"/>
    <w:rsid w:val="008010FA"/>
    <w:rsid w:val="00812370"/>
    <w:rsid w:val="00812AB1"/>
    <w:rsid w:val="0081675B"/>
    <w:rsid w:val="00822E08"/>
    <w:rsid w:val="00822F05"/>
    <w:rsid w:val="008249A1"/>
    <w:rsid w:val="00825816"/>
    <w:rsid w:val="00826B6A"/>
    <w:rsid w:val="00826E54"/>
    <w:rsid w:val="008451CA"/>
    <w:rsid w:val="00850934"/>
    <w:rsid w:val="0085166D"/>
    <w:rsid w:val="00857460"/>
    <w:rsid w:val="00857EB1"/>
    <w:rsid w:val="00862A86"/>
    <w:rsid w:val="0086543E"/>
    <w:rsid w:val="00866E7E"/>
    <w:rsid w:val="00886C39"/>
    <w:rsid w:val="00887DEF"/>
    <w:rsid w:val="008900E4"/>
    <w:rsid w:val="008927E9"/>
    <w:rsid w:val="00895CA3"/>
    <w:rsid w:val="008A1B38"/>
    <w:rsid w:val="008A4E6A"/>
    <w:rsid w:val="008A6C20"/>
    <w:rsid w:val="008C363F"/>
    <w:rsid w:val="008C5D65"/>
    <w:rsid w:val="008D1423"/>
    <w:rsid w:val="008D19BA"/>
    <w:rsid w:val="008D2333"/>
    <w:rsid w:val="008D275D"/>
    <w:rsid w:val="008E6FD0"/>
    <w:rsid w:val="008F1E35"/>
    <w:rsid w:val="008F21E4"/>
    <w:rsid w:val="008F4AF0"/>
    <w:rsid w:val="009011C2"/>
    <w:rsid w:val="00903096"/>
    <w:rsid w:val="00905028"/>
    <w:rsid w:val="009068D1"/>
    <w:rsid w:val="00907C50"/>
    <w:rsid w:val="009207A7"/>
    <w:rsid w:val="009234CE"/>
    <w:rsid w:val="00924D31"/>
    <w:rsid w:val="00927A86"/>
    <w:rsid w:val="009304C3"/>
    <w:rsid w:val="00931D2D"/>
    <w:rsid w:val="009350F1"/>
    <w:rsid w:val="00944220"/>
    <w:rsid w:val="009475F6"/>
    <w:rsid w:val="00952247"/>
    <w:rsid w:val="00954814"/>
    <w:rsid w:val="00956D5F"/>
    <w:rsid w:val="00963639"/>
    <w:rsid w:val="00973E02"/>
    <w:rsid w:val="00981C7C"/>
    <w:rsid w:val="009A0357"/>
    <w:rsid w:val="009A326F"/>
    <w:rsid w:val="009B7F39"/>
    <w:rsid w:val="009C5315"/>
    <w:rsid w:val="009C7E92"/>
    <w:rsid w:val="009D293F"/>
    <w:rsid w:val="009D3530"/>
    <w:rsid w:val="009E14B1"/>
    <w:rsid w:val="009E4A0F"/>
    <w:rsid w:val="009E642A"/>
    <w:rsid w:val="009F3E78"/>
    <w:rsid w:val="00A0119A"/>
    <w:rsid w:val="00A01B19"/>
    <w:rsid w:val="00A044CC"/>
    <w:rsid w:val="00A06304"/>
    <w:rsid w:val="00A06354"/>
    <w:rsid w:val="00A06AFB"/>
    <w:rsid w:val="00A114AD"/>
    <w:rsid w:val="00A11A20"/>
    <w:rsid w:val="00A14489"/>
    <w:rsid w:val="00A2222B"/>
    <w:rsid w:val="00A2233F"/>
    <w:rsid w:val="00A23D78"/>
    <w:rsid w:val="00A262D7"/>
    <w:rsid w:val="00A34255"/>
    <w:rsid w:val="00A42EBC"/>
    <w:rsid w:val="00A505F4"/>
    <w:rsid w:val="00A53FC4"/>
    <w:rsid w:val="00A54E9A"/>
    <w:rsid w:val="00A55EBE"/>
    <w:rsid w:val="00A5704A"/>
    <w:rsid w:val="00A835EA"/>
    <w:rsid w:val="00A852E1"/>
    <w:rsid w:val="00A854C7"/>
    <w:rsid w:val="00A865F6"/>
    <w:rsid w:val="00A9231A"/>
    <w:rsid w:val="00A943DF"/>
    <w:rsid w:val="00A960DE"/>
    <w:rsid w:val="00A96CF8"/>
    <w:rsid w:val="00A97BCF"/>
    <w:rsid w:val="00AA0228"/>
    <w:rsid w:val="00AA0F7A"/>
    <w:rsid w:val="00AA1E0A"/>
    <w:rsid w:val="00AB0E2A"/>
    <w:rsid w:val="00AB3885"/>
    <w:rsid w:val="00AB4269"/>
    <w:rsid w:val="00AC041D"/>
    <w:rsid w:val="00AC7A4B"/>
    <w:rsid w:val="00AD1835"/>
    <w:rsid w:val="00AD665C"/>
    <w:rsid w:val="00AD6A27"/>
    <w:rsid w:val="00AE2FD7"/>
    <w:rsid w:val="00AE44CD"/>
    <w:rsid w:val="00AE4A12"/>
    <w:rsid w:val="00AE797F"/>
    <w:rsid w:val="00AE7F1E"/>
    <w:rsid w:val="00AF42BE"/>
    <w:rsid w:val="00AF7D7E"/>
    <w:rsid w:val="00B01A83"/>
    <w:rsid w:val="00B0233D"/>
    <w:rsid w:val="00B036E9"/>
    <w:rsid w:val="00B04211"/>
    <w:rsid w:val="00B07593"/>
    <w:rsid w:val="00B122E7"/>
    <w:rsid w:val="00B125E0"/>
    <w:rsid w:val="00B153F6"/>
    <w:rsid w:val="00B1668F"/>
    <w:rsid w:val="00B2063A"/>
    <w:rsid w:val="00B2080D"/>
    <w:rsid w:val="00B23D4A"/>
    <w:rsid w:val="00B27BE2"/>
    <w:rsid w:val="00B3430C"/>
    <w:rsid w:val="00B44766"/>
    <w:rsid w:val="00B50294"/>
    <w:rsid w:val="00B5204A"/>
    <w:rsid w:val="00B53E5E"/>
    <w:rsid w:val="00B60CF9"/>
    <w:rsid w:val="00B643E1"/>
    <w:rsid w:val="00B65261"/>
    <w:rsid w:val="00B709E0"/>
    <w:rsid w:val="00B70EDE"/>
    <w:rsid w:val="00B721E4"/>
    <w:rsid w:val="00B824DC"/>
    <w:rsid w:val="00B82A25"/>
    <w:rsid w:val="00B91C42"/>
    <w:rsid w:val="00B92ECB"/>
    <w:rsid w:val="00B95A57"/>
    <w:rsid w:val="00B95C09"/>
    <w:rsid w:val="00BA41AD"/>
    <w:rsid w:val="00BB4385"/>
    <w:rsid w:val="00BB4680"/>
    <w:rsid w:val="00BB473B"/>
    <w:rsid w:val="00BB4F81"/>
    <w:rsid w:val="00BB51E7"/>
    <w:rsid w:val="00BB68E8"/>
    <w:rsid w:val="00BB798E"/>
    <w:rsid w:val="00BC1F0E"/>
    <w:rsid w:val="00BC1F7F"/>
    <w:rsid w:val="00BC23D2"/>
    <w:rsid w:val="00BE6BED"/>
    <w:rsid w:val="00C02536"/>
    <w:rsid w:val="00C02A6B"/>
    <w:rsid w:val="00C203F5"/>
    <w:rsid w:val="00C318CF"/>
    <w:rsid w:val="00C32028"/>
    <w:rsid w:val="00C32B22"/>
    <w:rsid w:val="00C359A4"/>
    <w:rsid w:val="00C53048"/>
    <w:rsid w:val="00C60BC3"/>
    <w:rsid w:val="00C6570E"/>
    <w:rsid w:val="00C6646B"/>
    <w:rsid w:val="00C66AB1"/>
    <w:rsid w:val="00C70786"/>
    <w:rsid w:val="00C721E7"/>
    <w:rsid w:val="00C74F81"/>
    <w:rsid w:val="00C76307"/>
    <w:rsid w:val="00C8222A"/>
    <w:rsid w:val="00C86C71"/>
    <w:rsid w:val="00C91EDC"/>
    <w:rsid w:val="00C91F1E"/>
    <w:rsid w:val="00C955A4"/>
    <w:rsid w:val="00CA04F7"/>
    <w:rsid w:val="00CA359D"/>
    <w:rsid w:val="00CA7E3D"/>
    <w:rsid w:val="00CB1C2E"/>
    <w:rsid w:val="00CB411F"/>
    <w:rsid w:val="00CB7578"/>
    <w:rsid w:val="00CC5300"/>
    <w:rsid w:val="00CD2651"/>
    <w:rsid w:val="00CE4A33"/>
    <w:rsid w:val="00CF39B5"/>
    <w:rsid w:val="00D03A7B"/>
    <w:rsid w:val="00D04C49"/>
    <w:rsid w:val="00D05962"/>
    <w:rsid w:val="00D16DD4"/>
    <w:rsid w:val="00D24BDD"/>
    <w:rsid w:val="00D3425A"/>
    <w:rsid w:val="00D45945"/>
    <w:rsid w:val="00D631BC"/>
    <w:rsid w:val="00D66593"/>
    <w:rsid w:val="00D80582"/>
    <w:rsid w:val="00D83092"/>
    <w:rsid w:val="00D93C55"/>
    <w:rsid w:val="00DA0D4B"/>
    <w:rsid w:val="00DA329C"/>
    <w:rsid w:val="00DA4E92"/>
    <w:rsid w:val="00DA5F96"/>
    <w:rsid w:val="00DB4C4A"/>
    <w:rsid w:val="00DC0FAC"/>
    <w:rsid w:val="00DC1548"/>
    <w:rsid w:val="00DC6EEF"/>
    <w:rsid w:val="00DD0952"/>
    <w:rsid w:val="00DE55E6"/>
    <w:rsid w:val="00DE6A89"/>
    <w:rsid w:val="00DE7870"/>
    <w:rsid w:val="00E00213"/>
    <w:rsid w:val="00E016D9"/>
    <w:rsid w:val="00E13AE6"/>
    <w:rsid w:val="00E22D87"/>
    <w:rsid w:val="00E24E52"/>
    <w:rsid w:val="00E26CB2"/>
    <w:rsid w:val="00E27B46"/>
    <w:rsid w:val="00E30749"/>
    <w:rsid w:val="00E32297"/>
    <w:rsid w:val="00E37104"/>
    <w:rsid w:val="00E479FF"/>
    <w:rsid w:val="00E55D74"/>
    <w:rsid w:val="00E55D8F"/>
    <w:rsid w:val="00E62067"/>
    <w:rsid w:val="00E62C41"/>
    <w:rsid w:val="00E6540C"/>
    <w:rsid w:val="00E65B18"/>
    <w:rsid w:val="00E66D8D"/>
    <w:rsid w:val="00E81E2A"/>
    <w:rsid w:val="00E832C2"/>
    <w:rsid w:val="00E834B7"/>
    <w:rsid w:val="00E90332"/>
    <w:rsid w:val="00E94F07"/>
    <w:rsid w:val="00E95F80"/>
    <w:rsid w:val="00E9754D"/>
    <w:rsid w:val="00EA017D"/>
    <w:rsid w:val="00EA6A71"/>
    <w:rsid w:val="00EC1184"/>
    <w:rsid w:val="00EC1F96"/>
    <w:rsid w:val="00EC775E"/>
    <w:rsid w:val="00ED2D80"/>
    <w:rsid w:val="00ED5FA0"/>
    <w:rsid w:val="00EE0952"/>
    <w:rsid w:val="00EE1598"/>
    <w:rsid w:val="00EE28EA"/>
    <w:rsid w:val="00EF3D02"/>
    <w:rsid w:val="00EF7CD3"/>
    <w:rsid w:val="00F0012E"/>
    <w:rsid w:val="00F05F17"/>
    <w:rsid w:val="00F1442E"/>
    <w:rsid w:val="00F1506F"/>
    <w:rsid w:val="00F221EE"/>
    <w:rsid w:val="00F23705"/>
    <w:rsid w:val="00F30899"/>
    <w:rsid w:val="00F30A09"/>
    <w:rsid w:val="00F40051"/>
    <w:rsid w:val="00F45315"/>
    <w:rsid w:val="00F47A11"/>
    <w:rsid w:val="00F5358F"/>
    <w:rsid w:val="00F55466"/>
    <w:rsid w:val="00F55CD5"/>
    <w:rsid w:val="00F576A2"/>
    <w:rsid w:val="00F626FD"/>
    <w:rsid w:val="00F66337"/>
    <w:rsid w:val="00F67630"/>
    <w:rsid w:val="00F71029"/>
    <w:rsid w:val="00F73AA1"/>
    <w:rsid w:val="00F777E3"/>
    <w:rsid w:val="00F809DA"/>
    <w:rsid w:val="00F816CE"/>
    <w:rsid w:val="00F91FF9"/>
    <w:rsid w:val="00F92F56"/>
    <w:rsid w:val="00F96502"/>
    <w:rsid w:val="00F96B75"/>
    <w:rsid w:val="00F96B9D"/>
    <w:rsid w:val="00FA112E"/>
    <w:rsid w:val="00FA5351"/>
    <w:rsid w:val="00FA6193"/>
    <w:rsid w:val="00FA66B5"/>
    <w:rsid w:val="00FB29C0"/>
    <w:rsid w:val="00FB4674"/>
    <w:rsid w:val="00FB5124"/>
    <w:rsid w:val="00FB68E9"/>
    <w:rsid w:val="00FB6C1D"/>
    <w:rsid w:val="00FC1610"/>
    <w:rsid w:val="00FC20BE"/>
    <w:rsid w:val="00FC7F37"/>
    <w:rsid w:val="00FD55F7"/>
    <w:rsid w:val="00FD7BF5"/>
    <w:rsid w:val="00FE0F43"/>
    <w:rsid w:val="00FE2013"/>
    <w:rsid w:val="00FE47A0"/>
    <w:rsid w:val="00FE5B15"/>
    <w:rsid w:val="00FF1CF8"/>
    <w:rsid w:val="00FF247E"/>
    <w:rsid w:val="00FF2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52FC06C6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D45945"/>
    <w:pPr>
      <w:spacing w:before="40" w:after="160" w:line="288" w:lineRule="auto"/>
    </w:pPr>
    <w:rPr>
      <w:rFonts w:eastAsiaTheme="minorHAnsi"/>
      <w:color w:val="595959" w:themeColor="text1" w:themeTint="A6"/>
      <w:kern w:val="20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 w:after="360" w:line="240" w:lineRule="auto"/>
      <w:contextualSpacing/>
      <w:outlineLvl w:val="0"/>
    </w:pPr>
    <w:rPr>
      <w:rFonts w:asciiTheme="majorHAnsi" w:eastAsiaTheme="majorEastAsia" w:hAnsiTheme="majorHAnsi" w:cstheme="majorBidi"/>
      <w:caps/>
      <w:color w:val="729928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729928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22735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color w:val="auto"/>
      <w:kern w:val="0"/>
      <w:sz w:val="27"/>
      <w:szCs w:val="27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729928" w:themeColor="accent1" w:themeShade="BF"/>
      <w:kern w:val="20"/>
      <w:sz w:val="20"/>
      <w:szCs w:val="20"/>
    </w:rPr>
  </w:style>
  <w:style w:type="paragraph" w:customStyle="1" w:styleId="Recipient">
    <w:name w:val="Recipient"/>
    <w:basedOn w:val="Heading2"/>
    <w:uiPriority w:val="3"/>
    <w:qFormat/>
    <w:rsid w:val="00D45945"/>
    <w:pPr>
      <w:spacing w:before="1200"/>
    </w:pPr>
    <w:rPr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3E24DF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3E24DF"/>
    <w:pPr>
      <w:spacing w:before="480" w:after="960" w:line="240" w:lineRule="auto"/>
    </w:pPr>
  </w:style>
  <w:style w:type="character" w:customStyle="1" w:styleId="ClosingChar">
    <w:name w:val="Closing Char"/>
    <w:basedOn w:val="DefaultParagraphFont"/>
    <w:link w:val="Closing"/>
    <w:uiPriority w:val="6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3E24DF"/>
    <w:rPr>
      <w:b/>
      <w:bCs/>
    </w:rPr>
  </w:style>
  <w:style w:type="character" w:customStyle="1" w:styleId="SignatureChar">
    <w:name w:val="Signature Char"/>
    <w:basedOn w:val="DefaultParagraphFont"/>
    <w:link w:val="Signature"/>
    <w:uiPriority w:val="7"/>
    <w:rsid w:val="003E24DF"/>
    <w:rPr>
      <w:rFonts w:eastAsiaTheme="minorHAnsi"/>
      <w:b/>
      <w:bCs/>
      <w:color w:val="595959" w:themeColor="text1" w:themeTint="A6"/>
      <w:kern w:val="20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rsid w:val="003E24DF"/>
    <w:pPr>
      <w:spacing w:after="0"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45945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qFormat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3E24DF"/>
    <w:pPr>
      <w:spacing w:before="0"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729928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D4594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945"/>
    <w:rPr>
      <w:rFonts w:eastAsiaTheme="minorHAnsi"/>
      <w:color w:val="595959" w:themeColor="text1" w:themeTint="A6"/>
      <w:kern w:val="20"/>
      <w:sz w:val="20"/>
      <w:szCs w:val="20"/>
    </w:rPr>
  </w:style>
  <w:style w:type="paragraph" w:styleId="Title">
    <w:name w:val="Title"/>
    <w:basedOn w:val="Heading1"/>
    <w:next w:val="Normal"/>
    <w:link w:val="TitleChar"/>
    <w:uiPriority w:val="10"/>
    <w:rsid w:val="00D45945"/>
    <w:rPr>
      <w:color w:val="000000" w:themeColor="text1"/>
    </w:rPr>
  </w:style>
  <w:style w:type="character" w:customStyle="1" w:styleId="TitleChar">
    <w:name w:val="Title Char"/>
    <w:basedOn w:val="DefaultParagraphFont"/>
    <w:link w:val="Title"/>
    <w:uiPriority w:val="10"/>
    <w:rsid w:val="00D45945"/>
    <w:rPr>
      <w:rFonts w:asciiTheme="majorHAnsi" w:eastAsiaTheme="majorEastAsia" w:hAnsiTheme="majorHAnsi" w:cstheme="majorBidi"/>
      <w:caps/>
      <w:color w:val="000000" w:themeColor="text1"/>
      <w:kern w:val="20"/>
      <w:sz w:val="20"/>
      <w:szCs w:val="20"/>
    </w:rPr>
  </w:style>
  <w:style w:type="table" w:styleId="TableGrid">
    <w:name w:val="Table Grid"/>
    <w:basedOn w:val="TableNormal"/>
    <w:uiPriority w:val="39"/>
    <w:rsid w:val="00E834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55C21"/>
    <w:rPr>
      <w:color w:val="EE7B0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rsid w:val="00455C2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4576F"/>
    <w:pPr>
      <w:spacing w:before="0" w:line="259" w:lineRule="auto"/>
      <w:ind w:left="720"/>
      <w:contextualSpacing/>
    </w:pPr>
    <w:rPr>
      <w:color w:val="auto"/>
      <w:kern w:val="0"/>
      <w:sz w:val="22"/>
      <w:szCs w:val="22"/>
      <w:lang w:val="en-IN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2735C"/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8D1423"/>
    <w:rPr>
      <w:color w:val="977B2D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809D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09DA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09DA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09D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09DA"/>
    <w:rPr>
      <w:rFonts w:eastAsiaTheme="minorHAnsi"/>
      <w:b/>
      <w:bCs/>
      <w:color w:val="595959" w:themeColor="text1" w:themeTint="A6"/>
      <w:kern w:val="2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95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microsoft.com/office/2011/relationships/commentsExtended" Target="commentsExtended.xml"/><Relationship Id="rId42" Type="http://schemas.openxmlformats.org/officeDocument/2006/relationships/oleObject" Target="embeddings/oleObject6.bin"/><Relationship Id="rId47" Type="http://schemas.openxmlformats.org/officeDocument/2006/relationships/image" Target="media/image17.jpeg"/><Relationship Id="rId63" Type="http://schemas.openxmlformats.org/officeDocument/2006/relationships/hyperlink" Target="mailto:talabat@dayDreamCafe.com" TargetMode="External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hyperlink" Target="https://desifirangifoods.web.app" TargetMode="External"/><Relationship Id="rId11" Type="http://schemas.openxmlformats.org/officeDocument/2006/relationships/hyperlink" Target="mailto:KoyoSoftwareSolutions@gmail.co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5.png"/><Relationship Id="rId40" Type="http://schemas.openxmlformats.org/officeDocument/2006/relationships/image" Target="media/image16.png"/><Relationship Id="rId45" Type="http://schemas.openxmlformats.org/officeDocument/2006/relationships/hyperlink" Target="https://desifirangifoods.web.app" TargetMode="External"/><Relationship Id="rId53" Type="http://schemas.openxmlformats.org/officeDocument/2006/relationships/image" Target="media/image22.png"/><Relationship Id="rId58" Type="http://schemas.openxmlformats.org/officeDocument/2006/relationships/image" Target="media/image25.png"/><Relationship Id="rId66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27.png"/><Relationship Id="rId19" Type="http://schemas.openxmlformats.org/officeDocument/2006/relationships/image" Target="media/image8.jpeg"/><Relationship Id="rId14" Type="http://schemas.openxmlformats.org/officeDocument/2006/relationships/image" Target="media/image3.png"/><Relationship Id="rId22" Type="http://schemas.microsoft.com/office/2016/09/relationships/commentsIds" Target="commentsIds.xml"/><Relationship Id="rId27" Type="http://schemas.openxmlformats.org/officeDocument/2006/relationships/hyperlink" Target="https://desifirangifoods.web.app" TargetMode="External"/><Relationship Id="rId30" Type="http://schemas.openxmlformats.org/officeDocument/2006/relationships/image" Target="media/image12.png"/><Relationship Id="rId35" Type="http://schemas.openxmlformats.org/officeDocument/2006/relationships/oleObject" Target="embeddings/oleObject1.bin"/><Relationship Id="rId43" Type="http://schemas.openxmlformats.org/officeDocument/2006/relationships/oleObject" Target="embeddings/oleObject7.bin"/><Relationship Id="rId48" Type="http://schemas.openxmlformats.org/officeDocument/2006/relationships/hyperlink" Target="https://blog.hubspot.com/website/coupon-css" TargetMode="External"/><Relationship Id="rId56" Type="http://schemas.openxmlformats.org/officeDocument/2006/relationships/image" Target="media/image24.png"/><Relationship Id="rId64" Type="http://schemas.openxmlformats.org/officeDocument/2006/relationships/header" Target="header1.xml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0.png"/><Relationship Id="rId3" Type="http://schemas.openxmlformats.org/officeDocument/2006/relationships/customXml" Target="../customXml/item3.xml"/><Relationship Id="rId12" Type="http://schemas.openxmlformats.org/officeDocument/2006/relationships/hyperlink" Target="https://tts-website-79023.web.app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s://tts-website-79023.web.app" TargetMode="External"/><Relationship Id="rId33" Type="http://schemas.openxmlformats.org/officeDocument/2006/relationships/hyperlink" Target="https://www.frichti.co/landing?slug=" TargetMode="External"/><Relationship Id="rId38" Type="http://schemas.openxmlformats.org/officeDocument/2006/relationships/oleObject" Target="embeddings/oleObject3.bin"/><Relationship Id="rId46" Type="http://schemas.openxmlformats.org/officeDocument/2006/relationships/hyperlink" Target="https://content-prod-live.cert.starbucks.com/binary/v2/asset/132-69271.pdf" TargetMode="External"/><Relationship Id="rId59" Type="http://schemas.openxmlformats.org/officeDocument/2006/relationships/hyperlink" Target="https://desifirangifoods.web.app" TargetMode="External"/><Relationship Id="rId67" Type="http://schemas.openxmlformats.org/officeDocument/2006/relationships/header" Target="header3.xml"/><Relationship Id="rId20" Type="http://schemas.openxmlformats.org/officeDocument/2006/relationships/comments" Target="comments.xml"/><Relationship Id="rId41" Type="http://schemas.openxmlformats.org/officeDocument/2006/relationships/oleObject" Target="embeddings/oleObject5.bin"/><Relationship Id="rId54" Type="http://schemas.openxmlformats.org/officeDocument/2006/relationships/image" Target="media/image23.png"/><Relationship Id="rId62" Type="http://schemas.openxmlformats.org/officeDocument/2006/relationships/hyperlink" Target="https://www.google.com/search?q=dubai+coffee&amp;safe=active&amp;rlz=1C1CHBF_enIN918IN919&amp;tbm=lcl&amp;sxsrf=ALeKk03vBbfmByFNSrSjZYB9vtno7w791g%3A1619161132931&amp;ei=LHCCYO6UONSDmgets6GQDQ&amp;oq=dubai+coffee&amp;gs_l=psy-ab.3..0l3j0i457k1j0l6.16150.17256.0.17363.6.3.0.3.3.0.138.387.0j3.3.0....0...1c.1.64.psy-ab..0.6.394...0i67k1j0i433i131k1j0i263i20k1j0i433i131i457k1j0i433k1.0.VMtB0ffUpzw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http://www.bioinformation.net/006/97320630006275.pdf" TargetMode="External"/><Relationship Id="rId28" Type="http://schemas.openxmlformats.org/officeDocument/2006/relationships/image" Target="media/image11.png"/><Relationship Id="rId36" Type="http://schemas.openxmlformats.org/officeDocument/2006/relationships/oleObject" Target="embeddings/oleObject2.bin"/><Relationship Id="rId49" Type="http://schemas.openxmlformats.org/officeDocument/2006/relationships/image" Target="media/image18.png"/><Relationship Id="rId57" Type="http://schemas.openxmlformats.org/officeDocument/2006/relationships/hyperlink" Target="http://www.artedelcaffe.com/gallery-en.html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bootstrapmade.com/demo/Delicious" TargetMode="External"/><Relationship Id="rId44" Type="http://schemas.openxmlformats.org/officeDocument/2006/relationships/oleObject" Target="embeddings/oleObject8.bin"/><Relationship Id="rId52" Type="http://schemas.openxmlformats.org/officeDocument/2006/relationships/image" Target="media/image21.png"/><Relationship Id="rId60" Type="http://schemas.openxmlformats.org/officeDocument/2006/relationships/image" Target="media/image26.png"/><Relationship Id="rId65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oleObject" Target="embeddings/oleObject4.bin"/><Relationship Id="rId34" Type="http://schemas.openxmlformats.org/officeDocument/2006/relationships/image" Target="media/image14.png"/><Relationship Id="rId50" Type="http://schemas.openxmlformats.org/officeDocument/2006/relationships/image" Target="media/image19.png"/><Relationship Id="rId55" Type="http://schemas.openxmlformats.org/officeDocument/2006/relationships/hyperlink" Target="https://desifirangifoods.web.app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altt\AppData\Roaming\Microsoft\Templates\Bold%20logo%20letterhead.dotx" TargetMode="External"/></Relationship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72A20CA-2FAB-4D68-B6A9-42A0A12257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038FCEC-F6BD-4BDE-8234-7D96AB9E156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C20CDF2B-AA59-4FA2-A88B-4D31E344BDF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1769F56-719A-4D83-852D-005D12497FB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 logo letterhead.dotx</Template>
  <TotalTime>0</TotalTime>
  <Pages>22</Pages>
  <Words>4573</Words>
  <Characters>26070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>Mr. Diganta Ghosh</cp:keywords>
  <dc:description/>
  <cp:lastModifiedBy/>
  <cp:revision>1</cp:revision>
  <dcterms:created xsi:type="dcterms:W3CDTF">2021-05-06T05:17:00Z</dcterms:created>
  <dcterms:modified xsi:type="dcterms:W3CDTF">2021-05-07T11:47:00Z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